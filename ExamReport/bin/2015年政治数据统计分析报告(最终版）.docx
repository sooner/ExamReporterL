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51D" w:rsidRPr="00997DAC" w:rsidRDefault="00AF3A30" w:rsidP="00677243">
      <w:pPr>
        <w:spacing w:beforeLines="600" w:before="1872"/>
        <w:jc w:val="center"/>
        <w:rPr>
          <w:rFonts w:ascii="楷体_GB2312" w:eastAsia="楷体_GB2312" w:hAnsi="宋体"/>
          <w:sz w:val="56"/>
          <w:szCs w:val="56"/>
        </w:rPr>
      </w:pPr>
      <w:bookmarkStart w:id="0" w:name="HK_title_1"/>
      <w:r>
        <w:rPr>
          <w:rFonts w:ascii="楷体_GB2312" w:eastAsia="楷体_GB2312" w:hAnsi="宋体" w:hint="eastAsia"/>
          <w:sz w:val="56"/>
          <w:szCs w:val="56"/>
        </w:rPr>
        <w:t>北京市普通高等学校招生全国统一考试</w:t>
      </w:r>
    </w:p>
    <w:bookmarkEnd w:id="0"/>
    <w:p w:rsidR="00562D8D" w:rsidRPr="00200178" w:rsidRDefault="00AF3A30" w:rsidP="00677243">
      <w:pPr>
        <w:spacing w:beforeLines="50" w:before="156" w:afterLines="50" w:after="156"/>
        <w:jc w:val="center"/>
        <w:rPr>
          <w:rFonts w:ascii="华文中宋" w:eastAsia="华文中宋" w:hAnsi="华文中宋"/>
          <w:spacing w:val="-20"/>
          <w:sz w:val="84"/>
          <w:szCs w:val="84"/>
        </w:rPr>
      </w:pPr>
      <w:r>
        <w:rPr>
          <w:rFonts w:ascii="华文中宋" w:eastAsia="华文中宋" w:hAnsi="华文中宋" w:hint="eastAsia"/>
          <w:spacing w:val="-20"/>
          <w:sz w:val="84"/>
          <w:szCs w:val="84"/>
        </w:rPr>
        <w:t>实测数据统计分析报告</w:t>
      </w:r>
    </w:p>
    <w:p w:rsidR="00A32AA2" w:rsidRPr="00997DAC" w:rsidRDefault="00AF3A30" w:rsidP="00677243">
      <w:pPr>
        <w:spacing w:afterLines="1700" w:after="5304"/>
        <w:jc w:val="center"/>
        <w:rPr>
          <w:rFonts w:ascii="楷体_GB2312" w:eastAsia="楷体_GB2312" w:hAnsi="宋体"/>
          <w:sz w:val="56"/>
          <w:szCs w:val="56"/>
        </w:rPr>
      </w:pPr>
      <w:bookmarkStart w:id="1" w:name="subject"/>
      <w:bookmarkStart w:id="2" w:name="QX_subject"/>
      <w:r>
        <w:rPr>
          <w:rFonts w:ascii="楷体_GB2312" w:eastAsia="楷体_GB2312" w:hAnsi="宋体" w:hint="eastAsia"/>
          <w:sz w:val="52"/>
          <w:szCs w:val="52"/>
        </w:rPr>
        <w:t>文科综合</w:t>
      </w:r>
      <w:r w:rsidR="00F52073">
        <w:rPr>
          <w:rFonts w:ascii="楷体_GB2312" w:eastAsia="楷体_GB2312" w:hAnsi="宋体" w:hint="eastAsia"/>
          <w:sz w:val="52"/>
          <w:szCs w:val="52"/>
        </w:rPr>
        <w:t>（</w:t>
      </w:r>
      <w:r>
        <w:rPr>
          <w:rFonts w:ascii="楷体_GB2312" w:eastAsia="楷体_GB2312" w:hAnsi="宋体" w:hint="eastAsia"/>
          <w:sz w:val="52"/>
          <w:szCs w:val="52"/>
        </w:rPr>
        <w:t>政治</w:t>
      </w:r>
      <w:r w:rsidR="00F52073">
        <w:rPr>
          <w:rFonts w:ascii="楷体_GB2312" w:eastAsia="楷体_GB2312" w:hAnsi="宋体" w:hint="eastAsia"/>
          <w:sz w:val="52"/>
          <w:szCs w:val="52"/>
        </w:rPr>
        <w:t>）</w:t>
      </w:r>
      <w:bookmarkEnd w:id="1"/>
      <w:bookmarkEnd w:id="2"/>
    </w:p>
    <w:p w:rsidR="00EF76A8" w:rsidRPr="00EF76A8" w:rsidRDefault="00627288" w:rsidP="00EF76A8">
      <w:pPr>
        <w:jc w:val="center"/>
        <w:textAlignment w:val="center"/>
        <w:rPr>
          <w:rFonts w:ascii="楷体_GB2312" w:eastAsia="楷体_GB2312"/>
          <w:sz w:val="40"/>
          <w:szCs w:val="40"/>
        </w:rPr>
      </w:pPr>
      <w:r>
        <w:rPr>
          <w:noProof/>
        </w:rPr>
        <w:drawing>
          <wp:inline distT="0" distB="0" distL="0" distR="0">
            <wp:extent cx="685800" cy="695325"/>
            <wp:effectExtent l="0" t="0" r="0" b="9525"/>
            <wp:docPr id="5" name="图片 1" descr="LOGO_BE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EA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7ED">
        <w:rPr>
          <w:rFonts w:hint="eastAsia"/>
        </w:rPr>
        <w:t xml:space="preserve"> </w:t>
      </w:r>
      <w:r w:rsidR="00FF5E42">
        <w:rPr>
          <w:rFonts w:hint="eastAsia"/>
          <w:noProof/>
        </w:rPr>
        <w:drawing>
          <wp:inline distT="0" distB="0" distL="0" distR="0">
            <wp:extent cx="2051050" cy="3619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11" cy="36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4E" w:rsidRPr="00A26B4E" w:rsidRDefault="00AF3A30" w:rsidP="00677243">
      <w:pPr>
        <w:jc w:val="center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>2015年6月</w:t>
      </w:r>
    </w:p>
    <w:p w:rsidR="00A32AA2" w:rsidRDefault="00A47C04" w:rsidP="00A32AA2">
      <w:r>
        <w:br w:type="page"/>
      </w:r>
    </w:p>
    <w:p w:rsidR="00A32AA2" w:rsidRPr="00BD26B9" w:rsidRDefault="00A32AA2" w:rsidP="00D457EA">
      <w:pPr>
        <w:pStyle w:val="a7"/>
        <w:spacing w:beforeLines="300" w:before="936"/>
        <w:ind w:left="425" w:firstLineChars="0" w:firstLine="0"/>
        <w:jc w:val="center"/>
        <w:rPr>
          <w:b/>
          <w:sz w:val="44"/>
          <w:szCs w:val="44"/>
        </w:rPr>
      </w:pPr>
      <w:r w:rsidRPr="00BD26B9">
        <w:rPr>
          <w:rFonts w:hint="eastAsia"/>
          <w:b/>
          <w:sz w:val="44"/>
          <w:szCs w:val="44"/>
        </w:rPr>
        <w:lastRenderedPageBreak/>
        <w:t>目</w:t>
      </w:r>
      <w:r w:rsidRPr="00BD26B9">
        <w:rPr>
          <w:rFonts w:hint="eastAsia"/>
          <w:b/>
          <w:sz w:val="44"/>
          <w:szCs w:val="44"/>
        </w:rPr>
        <w:t xml:space="preserve">  </w:t>
      </w:r>
      <w:r w:rsidRPr="00BD26B9">
        <w:rPr>
          <w:rFonts w:hint="eastAsia"/>
          <w:b/>
          <w:sz w:val="44"/>
          <w:szCs w:val="44"/>
        </w:rPr>
        <w:t>录</w:t>
      </w:r>
    </w:p>
    <w:p w:rsidR="00A32AA2" w:rsidRDefault="00A32AA2" w:rsidP="003A5A0D">
      <w:pPr>
        <w:spacing w:line="360" w:lineRule="auto"/>
      </w:pPr>
    </w:p>
    <w:p w:rsidR="00AF3A30" w:rsidRDefault="00AF3A30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\t "ExamTitle1,2,ExamTitle2,3,ExamTitle0,1" </w:instrText>
      </w:r>
      <w:r>
        <w:fldChar w:fldCharType="separate"/>
      </w:r>
      <w:hyperlink w:anchor="_Toc415758347" w:history="1">
        <w:r w:rsidRPr="00D06EC3">
          <w:rPr>
            <w:rStyle w:val="a6"/>
            <w:rFonts w:hint="eastAsia"/>
            <w:noProof/>
          </w:rPr>
          <w:t>第一部分</w:t>
        </w:r>
        <w:r w:rsidRPr="00D06EC3">
          <w:rPr>
            <w:rStyle w:val="a6"/>
            <w:rFonts w:hint="eastAsia"/>
            <w:noProof/>
          </w:rPr>
          <w:t xml:space="preserve"> </w:t>
        </w:r>
        <w:r w:rsidRPr="00D06EC3">
          <w:rPr>
            <w:rStyle w:val="a6"/>
            <w:rFonts w:hint="eastAsia"/>
            <w:noProof/>
          </w:rPr>
          <w:t>整体统计分析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_Toc415758347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F3A30" w:rsidRDefault="00AF3A30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15758348" w:history="1">
        <w:r w:rsidRPr="00D06EC3">
          <w:rPr>
            <w:rStyle w:val="a6"/>
            <w:rFonts w:hint="eastAsia"/>
            <w:noProof/>
          </w:rPr>
          <w:t>一、</w:t>
        </w:r>
        <w:r w:rsidRPr="00D06EC3">
          <w:rPr>
            <w:rStyle w:val="a6"/>
            <w:rFonts w:hint="eastAsia"/>
            <w:noProof/>
          </w:rPr>
          <w:t xml:space="preserve"> </w:t>
        </w:r>
        <w:r w:rsidRPr="00D06EC3">
          <w:rPr>
            <w:rStyle w:val="a6"/>
            <w:rFonts w:hint="eastAsia"/>
            <w:noProof/>
          </w:rPr>
          <w:t>总体分析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_Toc415758348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F3A30" w:rsidRDefault="00AF3A30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15758349" w:history="1">
        <w:r w:rsidRPr="00D06EC3">
          <w:rPr>
            <w:rStyle w:val="a6"/>
            <w:rFonts w:hint="eastAsia"/>
            <w:noProof/>
          </w:rPr>
          <w:t>二、</w:t>
        </w:r>
        <w:r w:rsidRPr="00D06EC3">
          <w:rPr>
            <w:rStyle w:val="a6"/>
            <w:rFonts w:hint="eastAsia"/>
            <w:noProof/>
          </w:rPr>
          <w:t xml:space="preserve"> </w:t>
        </w:r>
        <w:r w:rsidRPr="00D06EC3">
          <w:rPr>
            <w:rStyle w:val="a6"/>
            <w:rFonts w:hint="eastAsia"/>
            <w:noProof/>
          </w:rPr>
          <w:t>题组分析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_Toc415758349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F3A30" w:rsidRDefault="00AF3A30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15758350" w:history="1">
        <w:r w:rsidRPr="00D06EC3">
          <w:rPr>
            <w:rStyle w:val="a6"/>
            <w:rFonts w:hint="eastAsia"/>
            <w:noProof/>
          </w:rPr>
          <w:t>(</w:t>
        </w:r>
        <w:r w:rsidRPr="00D06EC3">
          <w:rPr>
            <w:rStyle w:val="a6"/>
            <w:rFonts w:hint="eastAsia"/>
            <w:noProof/>
          </w:rPr>
          <w:t>一</w:t>
        </w:r>
        <w:r w:rsidRPr="00D06EC3">
          <w:rPr>
            <w:rStyle w:val="a6"/>
            <w:rFonts w:hint="eastAsia"/>
            <w:noProof/>
          </w:rPr>
          <w:t xml:space="preserve">) </w:t>
        </w:r>
        <w:r w:rsidRPr="00D06EC3">
          <w:rPr>
            <w:rStyle w:val="a6"/>
            <w:rFonts w:hint="eastAsia"/>
            <w:noProof/>
          </w:rPr>
          <w:t>理综主客观题组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_Toc415758350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F3A30" w:rsidRDefault="00AF3A30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15758351" w:history="1">
        <w:r w:rsidRPr="00D06EC3">
          <w:rPr>
            <w:rStyle w:val="a6"/>
            <w:rFonts w:hint="eastAsia"/>
            <w:noProof/>
          </w:rPr>
          <w:t>(</w:t>
        </w:r>
        <w:r w:rsidRPr="00D06EC3">
          <w:rPr>
            <w:rStyle w:val="a6"/>
            <w:rFonts w:hint="eastAsia"/>
            <w:noProof/>
          </w:rPr>
          <w:t>二</w:t>
        </w:r>
        <w:r w:rsidRPr="00D06EC3">
          <w:rPr>
            <w:rStyle w:val="a6"/>
            <w:rFonts w:hint="eastAsia"/>
            <w:noProof/>
          </w:rPr>
          <w:t xml:space="preserve">) </w:t>
        </w:r>
        <w:r w:rsidRPr="00D06EC3">
          <w:rPr>
            <w:rStyle w:val="a6"/>
            <w:rFonts w:hint="eastAsia"/>
            <w:noProof/>
          </w:rPr>
          <w:t>总分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_Toc415758351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F3A30" w:rsidRDefault="00AF3A30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15758352" w:history="1">
        <w:r w:rsidRPr="00D06EC3">
          <w:rPr>
            <w:rStyle w:val="a6"/>
            <w:rFonts w:hint="eastAsia"/>
            <w:noProof/>
          </w:rPr>
          <w:t>(</w:t>
        </w:r>
        <w:r w:rsidRPr="00D06EC3">
          <w:rPr>
            <w:rStyle w:val="a6"/>
            <w:rFonts w:hint="eastAsia"/>
            <w:noProof/>
          </w:rPr>
          <w:t>三</w:t>
        </w:r>
        <w:r w:rsidRPr="00D06EC3">
          <w:rPr>
            <w:rStyle w:val="a6"/>
            <w:rFonts w:hint="eastAsia"/>
            <w:noProof/>
          </w:rPr>
          <w:t xml:space="preserve">) </w:t>
        </w:r>
        <w:r w:rsidRPr="00D06EC3">
          <w:rPr>
            <w:rStyle w:val="a6"/>
            <w:rFonts w:hint="eastAsia"/>
            <w:noProof/>
          </w:rPr>
          <w:t>文综组块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_Toc415758352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F3A30" w:rsidRDefault="00AF3A30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15758353" w:history="1">
        <w:r w:rsidRPr="00D06EC3">
          <w:rPr>
            <w:rStyle w:val="a6"/>
            <w:rFonts w:hint="eastAsia"/>
            <w:noProof/>
          </w:rPr>
          <w:t>(</w:t>
        </w:r>
        <w:r w:rsidRPr="00D06EC3">
          <w:rPr>
            <w:rStyle w:val="a6"/>
            <w:rFonts w:hint="eastAsia"/>
            <w:noProof/>
          </w:rPr>
          <w:t>四</w:t>
        </w:r>
        <w:r w:rsidRPr="00D06EC3">
          <w:rPr>
            <w:rStyle w:val="a6"/>
            <w:rFonts w:hint="eastAsia"/>
            <w:noProof/>
          </w:rPr>
          <w:t xml:space="preserve">) </w:t>
        </w:r>
        <w:r w:rsidRPr="00D06EC3">
          <w:rPr>
            <w:rStyle w:val="a6"/>
            <w:rFonts w:hint="eastAsia"/>
            <w:noProof/>
          </w:rPr>
          <w:t>学科组块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_Toc415758353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F3A30" w:rsidRDefault="00AF3A30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15758354" w:history="1">
        <w:r w:rsidRPr="00D06EC3">
          <w:rPr>
            <w:rStyle w:val="a6"/>
            <w:rFonts w:hint="eastAsia"/>
            <w:noProof/>
          </w:rPr>
          <w:t>第二部分</w:t>
        </w:r>
        <w:r w:rsidRPr="00D06EC3">
          <w:rPr>
            <w:rStyle w:val="a6"/>
            <w:rFonts w:hint="eastAsia"/>
            <w:noProof/>
          </w:rPr>
          <w:t xml:space="preserve"> </w:t>
        </w:r>
        <w:r w:rsidRPr="00D06EC3">
          <w:rPr>
            <w:rStyle w:val="a6"/>
            <w:rFonts w:hint="eastAsia"/>
            <w:noProof/>
          </w:rPr>
          <w:t>政治统计分析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_Toc415758354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F3A30" w:rsidRDefault="00AF3A30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15758355" w:history="1">
        <w:r w:rsidRPr="00D06EC3">
          <w:rPr>
            <w:rStyle w:val="a6"/>
            <w:rFonts w:hint="eastAsia"/>
            <w:noProof/>
          </w:rPr>
          <w:t>一、</w:t>
        </w:r>
        <w:r w:rsidRPr="00D06EC3">
          <w:rPr>
            <w:rStyle w:val="a6"/>
            <w:rFonts w:hint="eastAsia"/>
            <w:noProof/>
          </w:rPr>
          <w:t xml:space="preserve"> </w:t>
        </w:r>
        <w:r w:rsidRPr="00D06EC3">
          <w:rPr>
            <w:rStyle w:val="a6"/>
            <w:rFonts w:hint="eastAsia"/>
            <w:noProof/>
          </w:rPr>
          <w:t>总体分析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_Toc415758355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F3A30" w:rsidRDefault="00AF3A30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15758356" w:history="1">
        <w:r w:rsidRPr="00D06EC3">
          <w:rPr>
            <w:rStyle w:val="a6"/>
            <w:rFonts w:hint="eastAsia"/>
            <w:noProof/>
          </w:rPr>
          <w:t>二、</w:t>
        </w:r>
        <w:r w:rsidRPr="00D06EC3">
          <w:rPr>
            <w:rStyle w:val="a6"/>
            <w:rFonts w:hint="eastAsia"/>
            <w:noProof/>
          </w:rPr>
          <w:t xml:space="preserve"> </w:t>
        </w:r>
        <w:r w:rsidRPr="00D06EC3">
          <w:rPr>
            <w:rStyle w:val="a6"/>
            <w:rFonts w:hint="eastAsia"/>
            <w:noProof/>
          </w:rPr>
          <w:t>题组分析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_Toc415758356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F3A30" w:rsidRDefault="00AF3A30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15758357" w:history="1">
        <w:r w:rsidRPr="00D06EC3">
          <w:rPr>
            <w:rStyle w:val="a6"/>
            <w:rFonts w:hint="eastAsia"/>
            <w:noProof/>
          </w:rPr>
          <w:t>(</w:t>
        </w:r>
        <w:r w:rsidRPr="00D06EC3">
          <w:rPr>
            <w:rStyle w:val="a6"/>
            <w:rFonts w:hint="eastAsia"/>
            <w:noProof/>
          </w:rPr>
          <w:t>一</w:t>
        </w:r>
        <w:r w:rsidRPr="00D06EC3">
          <w:rPr>
            <w:rStyle w:val="a6"/>
            <w:rFonts w:hint="eastAsia"/>
            <w:noProof/>
          </w:rPr>
          <w:t xml:space="preserve">) </w:t>
        </w:r>
        <w:r w:rsidRPr="00D06EC3">
          <w:rPr>
            <w:rStyle w:val="a6"/>
            <w:rFonts w:hint="eastAsia"/>
            <w:noProof/>
          </w:rPr>
          <w:t>主客观题组块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_Toc415758357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F3A30" w:rsidRDefault="00AF3A30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15758358" w:history="1">
        <w:r w:rsidRPr="00D06EC3">
          <w:rPr>
            <w:rStyle w:val="a6"/>
            <w:rFonts w:hint="eastAsia"/>
            <w:noProof/>
          </w:rPr>
          <w:t>(</w:t>
        </w:r>
        <w:r w:rsidRPr="00D06EC3">
          <w:rPr>
            <w:rStyle w:val="a6"/>
            <w:rFonts w:hint="eastAsia"/>
            <w:noProof/>
          </w:rPr>
          <w:t>二</w:t>
        </w:r>
        <w:r w:rsidRPr="00D06EC3">
          <w:rPr>
            <w:rStyle w:val="a6"/>
            <w:rFonts w:hint="eastAsia"/>
            <w:noProof/>
          </w:rPr>
          <w:t xml:space="preserve">) </w:t>
        </w:r>
        <w:r w:rsidRPr="00D06EC3">
          <w:rPr>
            <w:rStyle w:val="a6"/>
            <w:rFonts w:hint="eastAsia"/>
            <w:noProof/>
          </w:rPr>
          <w:t>知识组块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_Toc415758358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F3A30" w:rsidRDefault="00AF3A30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15758359" w:history="1">
        <w:r w:rsidRPr="00D06EC3">
          <w:rPr>
            <w:rStyle w:val="a6"/>
            <w:rFonts w:hint="eastAsia"/>
            <w:noProof/>
          </w:rPr>
          <w:t>(</w:t>
        </w:r>
        <w:r w:rsidRPr="00D06EC3">
          <w:rPr>
            <w:rStyle w:val="a6"/>
            <w:rFonts w:hint="eastAsia"/>
            <w:noProof/>
          </w:rPr>
          <w:t>三</w:t>
        </w:r>
        <w:r w:rsidRPr="00D06EC3">
          <w:rPr>
            <w:rStyle w:val="a6"/>
            <w:rFonts w:hint="eastAsia"/>
            <w:noProof/>
          </w:rPr>
          <w:t xml:space="preserve">) </w:t>
        </w:r>
        <w:r w:rsidRPr="00D06EC3">
          <w:rPr>
            <w:rStyle w:val="a6"/>
            <w:rFonts w:hint="eastAsia"/>
            <w:noProof/>
          </w:rPr>
          <w:t>能力组块Ⅰ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_Toc415758359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F3A30" w:rsidRDefault="00AF3A30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15758360" w:history="1">
        <w:r w:rsidRPr="00D06EC3">
          <w:rPr>
            <w:rStyle w:val="a6"/>
            <w:rFonts w:hint="eastAsia"/>
            <w:noProof/>
          </w:rPr>
          <w:t>(</w:t>
        </w:r>
        <w:r w:rsidRPr="00D06EC3">
          <w:rPr>
            <w:rStyle w:val="a6"/>
            <w:rFonts w:hint="eastAsia"/>
            <w:noProof/>
          </w:rPr>
          <w:t>四</w:t>
        </w:r>
        <w:r w:rsidRPr="00D06EC3">
          <w:rPr>
            <w:rStyle w:val="a6"/>
            <w:rFonts w:hint="eastAsia"/>
            <w:noProof/>
          </w:rPr>
          <w:t xml:space="preserve">) </w:t>
        </w:r>
        <w:r w:rsidRPr="00D06EC3">
          <w:rPr>
            <w:rStyle w:val="a6"/>
            <w:rFonts w:hint="eastAsia"/>
            <w:noProof/>
          </w:rPr>
          <w:t>能力组块Ⅱ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_Toc415758360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AF3A30" w:rsidRDefault="00AF3A30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15758361" w:history="1">
        <w:r w:rsidRPr="00D06EC3">
          <w:rPr>
            <w:rStyle w:val="a6"/>
            <w:rFonts w:hint="eastAsia"/>
            <w:noProof/>
          </w:rPr>
          <w:t>三、</w:t>
        </w:r>
        <w:r w:rsidRPr="00D06EC3">
          <w:rPr>
            <w:rStyle w:val="a6"/>
            <w:rFonts w:hint="eastAsia"/>
            <w:noProof/>
          </w:rPr>
          <w:t xml:space="preserve"> </w:t>
        </w:r>
        <w:r w:rsidRPr="00D06EC3">
          <w:rPr>
            <w:rStyle w:val="a6"/>
            <w:rFonts w:hint="eastAsia"/>
            <w:noProof/>
          </w:rPr>
          <w:t>题目分析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_Toc415758361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AF3A30" w:rsidRDefault="00AF3A30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15758362" w:history="1">
        <w:r w:rsidRPr="00D06EC3">
          <w:rPr>
            <w:rStyle w:val="a6"/>
            <w:rFonts w:hint="eastAsia"/>
            <w:noProof/>
          </w:rPr>
          <w:t>四、</w:t>
        </w:r>
        <w:r w:rsidRPr="00D06EC3">
          <w:rPr>
            <w:rStyle w:val="a6"/>
            <w:rFonts w:hint="eastAsia"/>
            <w:noProof/>
          </w:rPr>
          <w:t xml:space="preserve"> </w:t>
        </w:r>
        <w:r w:rsidRPr="00D06EC3">
          <w:rPr>
            <w:rStyle w:val="a6"/>
            <w:rFonts w:hint="eastAsia"/>
            <w:noProof/>
          </w:rPr>
          <w:t>相关分析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_Toc415758362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126</w:t>
        </w:r>
        <w:r>
          <w:rPr>
            <w:noProof/>
            <w:webHidden/>
          </w:rPr>
          <w:fldChar w:fldCharType="end"/>
        </w:r>
      </w:hyperlink>
    </w:p>
    <w:p w:rsidR="00AF3A30" w:rsidRDefault="00AF3A30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15758363" w:history="1">
        <w:r w:rsidRPr="00D06EC3">
          <w:rPr>
            <w:rStyle w:val="a6"/>
            <w:rFonts w:hint="eastAsia"/>
            <w:noProof/>
          </w:rPr>
          <w:t>第三部分</w:t>
        </w:r>
        <w:r w:rsidRPr="00D06EC3">
          <w:rPr>
            <w:rStyle w:val="a6"/>
            <w:rFonts w:hint="eastAsia"/>
            <w:noProof/>
          </w:rPr>
          <w:t xml:space="preserve"> </w:t>
        </w:r>
        <w:r w:rsidRPr="00D06EC3">
          <w:rPr>
            <w:rStyle w:val="a6"/>
            <w:rFonts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_Toc415758363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129</w:t>
        </w:r>
        <w:r>
          <w:rPr>
            <w:noProof/>
            <w:webHidden/>
          </w:rPr>
          <w:fldChar w:fldCharType="end"/>
        </w:r>
      </w:hyperlink>
    </w:p>
    <w:p w:rsidR="0090396C" w:rsidRDefault="00AF3A30" w:rsidP="00677243">
      <w:pPr>
        <w:tabs>
          <w:tab w:val="right" w:leader="dot" w:pos="9180"/>
        </w:tabs>
        <w:spacing w:beforeLines="25" w:before="78" w:afterLines="25" w:after="78" w:line="360" w:lineRule="auto"/>
        <w:ind w:rightChars="200" w:right="480"/>
      </w:pPr>
      <w:r>
        <w:rPr>
          <w:b/>
          <w:bCs/>
          <w:noProof/>
        </w:rPr>
        <w:fldChar w:fldCharType="end"/>
      </w:r>
    </w:p>
    <w:p w:rsidR="00E51E3C" w:rsidRDefault="00E51E3C" w:rsidP="00E51E3C">
      <w:pPr>
        <w:tabs>
          <w:tab w:val="right" w:leader="dot" w:pos="9540"/>
        </w:tabs>
        <w:spacing w:beforeLines="25" w:before="78" w:afterLines="25" w:after="78" w:line="360" w:lineRule="auto"/>
        <w:ind w:rightChars="200" w:right="480"/>
      </w:pPr>
    </w:p>
    <w:p w:rsidR="00E51E3C" w:rsidRDefault="00E51E3C" w:rsidP="004268B6">
      <w:pPr>
        <w:sectPr w:rsidR="00E51E3C" w:rsidSect="00E51E3C">
          <w:headerReference w:type="default" r:id="rId10"/>
          <w:footerReference w:type="default" r:id="rId11"/>
          <w:headerReference w:type="first" r:id="rId12"/>
          <w:pgSz w:w="11906" w:h="16838" w:code="9"/>
          <w:pgMar w:top="1418" w:right="1134" w:bottom="1134" w:left="1134" w:header="680" w:footer="680" w:gutter="0"/>
          <w:pgNumType w:start="0"/>
          <w:cols w:space="425"/>
          <w:titlePg/>
          <w:docGrid w:type="lines" w:linePitch="312"/>
        </w:sectPr>
      </w:pPr>
    </w:p>
    <w:p w:rsidR="00AF3A30" w:rsidRDefault="00AF3A30" w:rsidP="00AF3A30">
      <w:pPr>
        <w:pStyle w:val="ExamTitle0"/>
        <w:rPr>
          <w:rFonts w:hint="eastAsia"/>
        </w:rPr>
      </w:pPr>
      <w:bookmarkStart w:id="3" w:name="_Toc415758347"/>
      <w:r>
        <w:rPr>
          <w:rFonts w:hint="eastAsia"/>
        </w:rPr>
        <w:lastRenderedPageBreak/>
        <w:t>整体统计分析</w:t>
      </w:r>
      <w:bookmarkEnd w:id="3"/>
    </w:p>
    <w:p w:rsidR="00AF3A30" w:rsidRDefault="00AF3A30" w:rsidP="00AF3A30">
      <w:pPr>
        <w:pStyle w:val="ExamTitle1"/>
        <w:rPr>
          <w:rFonts w:hint="eastAsia"/>
        </w:rPr>
      </w:pPr>
      <w:bookmarkStart w:id="4" w:name="_Toc415758348"/>
      <w:r>
        <w:rPr>
          <w:rFonts w:hint="eastAsia"/>
        </w:rPr>
        <w:t>总体分析</w:t>
      </w:r>
      <w:bookmarkEnd w:id="4"/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总人数</w:t>
            </w:r>
          </w:p>
        </w:tc>
        <w:tc>
          <w:tcPr>
            <w:tcW w:w="13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3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3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3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3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3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13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300</w:t>
            </w:r>
          </w:p>
        </w:tc>
        <w:tc>
          <w:tcPr>
            <w:tcW w:w="13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278.0</w:t>
            </w:r>
          </w:p>
        </w:tc>
        <w:tc>
          <w:tcPr>
            <w:tcW w:w="13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19.5</w:t>
            </w:r>
          </w:p>
        </w:tc>
        <w:tc>
          <w:tcPr>
            <w:tcW w:w="13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179.76</w:t>
            </w:r>
          </w:p>
        </w:tc>
        <w:tc>
          <w:tcPr>
            <w:tcW w:w="13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39.45</w:t>
            </w:r>
          </w:p>
        </w:tc>
        <w:tc>
          <w:tcPr>
            <w:tcW w:w="13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3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alpha系数</w:t>
            </w:r>
          </w:p>
        </w:tc>
        <w:tc>
          <w:tcPr>
            <w:tcW w:w="13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标准误</w:t>
            </w:r>
          </w:p>
        </w:tc>
        <w:tc>
          <w:tcPr>
            <w:tcW w:w="13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中数</w:t>
            </w:r>
          </w:p>
        </w:tc>
        <w:tc>
          <w:tcPr>
            <w:tcW w:w="13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众数</w:t>
            </w:r>
          </w:p>
        </w:tc>
        <w:tc>
          <w:tcPr>
            <w:tcW w:w="13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偏度</w:t>
            </w:r>
          </w:p>
        </w:tc>
        <w:tc>
          <w:tcPr>
            <w:tcW w:w="13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峰度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0.60</w:t>
            </w:r>
          </w:p>
        </w:tc>
        <w:tc>
          <w:tcPr>
            <w:tcW w:w="13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0.89</w:t>
            </w:r>
          </w:p>
        </w:tc>
        <w:tc>
          <w:tcPr>
            <w:tcW w:w="13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0.29</w:t>
            </w:r>
          </w:p>
        </w:tc>
        <w:tc>
          <w:tcPr>
            <w:tcW w:w="13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182.55</w:t>
            </w:r>
          </w:p>
        </w:tc>
        <w:tc>
          <w:tcPr>
            <w:tcW w:w="13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196.0</w:t>
            </w:r>
          </w:p>
        </w:tc>
        <w:tc>
          <w:tcPr>
            <w:tcW w:w="13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-0.38</w:t>
            </w:r>
          </w:p>
        </w:tc>
        <w:tc>
          <w:tcPr>
            <w:tcW w:w="13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-0.09</w:t>
            </w:r>
          </w:p>
        </w:tc>
      </w:tr>
    </w:tbl>
    <w:p w:rsidR="004268B6" w:rsidRDefault="004268B6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总分分布曲线图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521D398F" wp14:editId="206360BB">
            <wp:extent cx="5057143" cy="2580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科目整体分析表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题目</w:t>
            </w:r>
          </w:p>
        </w:tc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历史</w:t>
            </w:r>
          </w:p>
        </w:tc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93.0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53.08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14.41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0.88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地理</w:t>
            </w:r>
          </w:p>
        </w:tc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95.0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60.55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14.27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0.24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0.89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政治</w:t>
            </w:r>
          </w:p>
        </w:tc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66.13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15.61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0.24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0.35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总分人数分布表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累计人数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累计频率（%）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278～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275～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273～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272～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271～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lastRenderedPageBreak/>
              <w:t>270～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269～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268～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267～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266～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265～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264～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263～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262～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261～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260～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259～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258～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257～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256～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255～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1.09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254～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1.24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253～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1.40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252～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1.59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251～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1.79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250～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2.01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249～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421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2.28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248～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465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2.52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247～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521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2.82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246～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583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3.16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245～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633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3.43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244～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692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3.75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243～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766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4.15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242～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837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4.54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241～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903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4.89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240～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966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5.24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239～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1034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5.60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238～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1099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5.96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237～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1162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6.30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236～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1245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6.75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235～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1329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7.20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234～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1423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7.71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233～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1508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8.17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232～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1604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8.69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231～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1704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9.24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230～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1805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9.78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229～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1913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10.37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228～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2021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10.95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lastRenderedPageBreak/>
              <w:t>227～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2124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11.51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226～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2226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12.06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225～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2352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12.75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224～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2462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13.34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223～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2581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13.99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222～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2696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14.61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221～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2830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15.34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220～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2963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16.06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219～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3110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16.86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218～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3249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17.61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217～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3375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18.29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216～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3521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19.08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215～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3666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19.87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214～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3820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20.70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213～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3959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21.46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212～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4134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22.41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211～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4273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23.16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210～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4411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23.91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209～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4565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24.74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208～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4722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25.59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207～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4870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26.39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206～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5026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27.24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205～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5186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28.11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204～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5357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29.03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203～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5534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29.99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202～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1.01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5720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31.00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201～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5902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31.99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200～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6081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32.96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199～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6245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33.85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198～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6426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34.83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197～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6591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35.72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196～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1.09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6792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36.81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195～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1.12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6998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37.93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194～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1.03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7188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38.96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193～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7367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39.93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192～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7532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40.82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191～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1.03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7722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41.85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190～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7897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42.80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189～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1.11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8101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43.91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188～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1.03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8291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44.94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187～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8463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45.87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186～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1.07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8660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46.94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185～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1.00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8844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47.93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lastRenderedPageBreak/>
              <w:t>184～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9001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48.78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183～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9184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49.78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182～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1.01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9370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50.78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181～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9546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51.74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180～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1.02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9734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52.76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179～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9902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53.67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178～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1.07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10099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54.73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177～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1.00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10283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55.73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176～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1.01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10470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56.74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175～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10648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57.71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174～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10806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58.57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173～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10948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59.34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172～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11126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60.30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171～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11292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61.20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170～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11473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62.18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169～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11642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63.10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168～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11801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63.96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167～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11969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64.87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166～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12129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65.74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165～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12275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66.53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164～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12421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67.32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163～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12584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68.20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162～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12724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68.96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161～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12860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69.70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160～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13019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70.56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159～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13174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71.40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158～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13316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72.17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157～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13477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73.04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156～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13615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73.79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155～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13753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74.54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154～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13885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75.25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153～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14021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75.99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152～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14152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76.70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151～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14275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77.37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150～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14389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77.98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149～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14507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78.62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148～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14633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79.31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147～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14745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79.91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146～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14863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80.55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145～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14956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81.06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144～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15059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81.62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143～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15176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82.25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142～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15275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82.79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lastRenderedPageBreak/>
              <w:t>141～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15376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83.33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140～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15472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83.85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139～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15565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84.36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138～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15654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84.84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137～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15740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85.31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136～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15825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85.77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135～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15903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86.19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134～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15982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86.62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133～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16078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87.14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132～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16189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87.74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131～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16269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88.17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130～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16353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88.63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129～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16421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89.00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128～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16514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89.50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127～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16581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89.87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126～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16657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90.28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125～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16711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90.57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124～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16774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90.91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123～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16843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91.29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122～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16937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91.79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121～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17008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92.18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120～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17065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92.49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119～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17129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92.84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118～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17191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93.17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117～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17250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93.49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116～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17290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93.71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115～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17343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93.99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114～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17388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94.24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113～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17440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94.52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112～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17501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94.85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111～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17540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95.06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110～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17582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95.29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109～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17617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95.48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108～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17653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95.68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107～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17686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95.85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106～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17724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96.06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105～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17752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96.21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104～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17781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96.37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103～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17805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96.50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102～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17838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96.68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101～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17861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96.80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100～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17896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96.99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99～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17934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97.20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lastRenderedPageBreak/>
              <w:t>98～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17959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97.33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97～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17988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97.49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96～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18014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97.63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95～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18030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97.72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94～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18058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97.87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93～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18077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97.97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92～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18104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98.12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91～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18121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98.21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90～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18134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98.28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89～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18147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98.35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88～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18164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98.44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87～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18174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98.50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86～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18183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98.55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85～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18201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98.65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84～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18204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98.66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83～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18216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98.73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82～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18226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98.78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81～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18239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98.85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80～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18245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98.88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79～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18253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98.93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78～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18264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98.99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77～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18275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99.05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76～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18282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99.08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75～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18287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99.11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74～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18297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99.17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73～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18308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99.22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72～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18320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99.29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71～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18334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99.37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70～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18345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99.43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69～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18351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99.46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68～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18354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99.47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67～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18362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99.52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66～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18369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99.56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65～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18378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99.60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64～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18382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99.63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63～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18388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99.66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62～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18392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99.68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61～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18397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99.71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60～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18400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99.72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59～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18404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99.75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58～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18408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99.77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57～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18411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99.78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56～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18414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99.80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lastRenderedPageBreak/>
              <w:t>55～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18417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99.82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54～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18420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99.83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52～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18421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99.84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51～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18424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99.85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50～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18427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99.87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48～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18428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99.88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47～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18432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99.90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46～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18436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99.92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42～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18438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99.93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41～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18440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99.94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40～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18441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99.95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38～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18442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99.95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36～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18443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99.96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35～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18444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99.96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34～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18445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99.97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32～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18446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99.97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31～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18447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99.98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27～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18449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99.99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25～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99.99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 w:rsidP="00AF3A30">
      <w:pPr>
        <w:pStyle w:val="ExamTitle1"/>
        <w:rPr>
          <w:rFonts w:hint="eastAsia"/>
        </w:rPr>
      </w:pPr>
      <w:bookmarkStart w:id="5" w:name="_Toc415758349"/>
      <w:r>
        <w:rPr>
          <w:rFonts w:hint="eastAsia"/>
        </w:rPr>
        <w:t>题组分析</w:t>
      </w:r>
      <w:bookmarkEnd w:id="5"/>
    </w:p>
    <w:p w:rsidR="00AF3A30" w:rsidRDefault="00AF3A30" w:rsidP="00AF3A30">
      <w:pPr>
        <w:pStyle w:val="ExamTitle2"/>
        <w:rPr>
          <w:rFonts w:hint="eastAsia"/>
        </w:rPr>
      </w:pPr>
      <w:bookmarkStart w:id="6" w:name="_Toc415758350"/>
      <w:r>
        <w:rPr>
          <w:rFonts w:hint="eastAsia"/>
        </w:rPr>
        <w:t>理综主客观题组</w:t>
      </w:r>
      <w:bookmarkEnd w:id="6"/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t>文综客观题</w:t>
      </w:r>
    </w:p>
    <w:p w:rsidR="00AF3A30" w:rsidRDefault="00AF3A30" w:rsidP="00AF3A30">
      <w:pPr>
        <w:pStyle w:val="ExamBodyText"/>
      </w:pPr>
      <w:r>
        <w:rPr>
          <w:rFonts w:hint="eastAsia"/>
        </w:rPr>
        <w:t>本题组共包含</w:t>
      </w:r>
      <w:r>
        <w:t>35</w:t>
      </w:r>
      <w:r>
        <w:rPr>
          <w:rFonts w:hint="eastAsia"/>
        </w:rPr>
        <w:t>道试题，题号是：</w:t>
      </w:r>
      <w:r>
        <w:t>1</w:t>
      </w:r>
      <w:r>
        <w:rPr>
          <w:rFonts w:hint="eastAsia"/>
        </w:rPr>
        <w:t>～</w:t>
      </w:r>
      <w:r>
        <w:t>35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文综客观题总分分析表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136.0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85.82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18.34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0.21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0.61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0.88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0.29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文综客观题分数分布图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5F5E97D9" wp14:editId="16EDA64E">
            <wp:extent cx="5057143" cy="25809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文综客观题难度曲线图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4A03C997" wp14:editId="1A11A683">
            <wp:extent cx="5057143" cy="25809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文综客观题分组分析表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19.50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25.00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46.00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42.67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49.00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69.37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78.60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84.62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94.17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lastRenderedPageBreak/>
              <w:t>48～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101.06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1.67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112.62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469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2.54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122.18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624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3.38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129.26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858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4.65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138.71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445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1086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5.89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146.99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440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1237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6.70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154.56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471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1383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7.50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161.88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472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1444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7.83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170.42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489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1485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8.05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177.25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1506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8.16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185.09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1414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7.66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192.04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439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540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1325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7.18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199.71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100～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569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1163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6.30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206.80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104～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5.43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213.50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108～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441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840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4.55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220.89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112～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696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3.77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228.17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116～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440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517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2.80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235.01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120～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1.99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242.44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124～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1.07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247.87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128～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255.77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132～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258.18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136～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262.75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179.76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lastRenderedPageBreak/>
        <w:t>文综主观题</w:t>
      </w:r>
    </w:p>
    <w:p w:rsidR="00AF3A30" w:rsidRDefault="00AF3A30" w:rsidP="00AF3A30">
      <w:pPr>
        <w:pStyle w:val="ExamBodyText"/>
      </w:pPr>
      <w:r>
        <w:rPr>
          <w:rFonts w:hint="eastAsia"/>
        </w:rPr>
        <w:t>本题组共包含</w:t>
      </w:r>
      <w:r>
        <w:t>6</w:t>
      </w:r>
      <w:r>
        <w:rPr>
          <w:rFonts w:hint="eastAsia"/>
        </w:rPr>
        <w:t>道试题，题号是：</w:t>
      </w:r>
      <w:r>
        <w:t>36</w:t>
      </w:r>
      <w:r>
        <w:rPr>
          <w:rFonts w:hint="eastAsia"/>
        </w:rPr>
        <w:t>～</w:t>
      </w:r>
      <w:r>
        <w:t>41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文综主观题总分分析表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153.0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93.94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24.86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0.26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0.59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0.94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0.35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文综主观题分数分布图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09191707" wp14:editId="4F7386E2">
            <wp:extent cx="5057143" cy="258095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文综主观题难度曲线图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1121AE99" wp14:editId="62611C8B">
            <wp:extent cx="5057143" cy="258095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文综主观题分组分析表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41.00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70.00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48.50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62.88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51.71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50.80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54.20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66.25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62.44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69.88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59.75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58.57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75.57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76.30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80.40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76.00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78.04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75.22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80.12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90.44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83.65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76.62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89.10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91.42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84.97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94.24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85.65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81.52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87.82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93.56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91.17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101.03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98.61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95.15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106.75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97.08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101.21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109.00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103.88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108.68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104.79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lastRenderedPageBreak/>
              <w:t>43～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111.63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107.24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112.45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113.52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114.80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116.38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116.23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120.46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117.59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123.96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121.43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120.86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123.03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126.44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127.30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127.58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129.49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131.05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129.61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131.23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133.18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133.99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136.32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133.85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137.74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140.42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141.58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143.43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144.09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145.35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147.95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148.07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149.92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151.96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153.00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152.67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153.45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155.39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1.03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157.51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1.09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159.38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1.15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162.46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1.06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159.90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1.13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163.00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lastRenderedPageBreak/>
              <w:t>86～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1.11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165.13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1.19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165.55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1.39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167.51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1.33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167.59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1.40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171.27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1.48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171.57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1.52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172.68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1.38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177.11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1.56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175.81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1.64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178.91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1.42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179.44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1.61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181.31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1.83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183.62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1.70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184.27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100～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1.78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186.22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101～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1.65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187.13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102～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1.92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188.83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103～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1.79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190.78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104～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1.75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192.43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105～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343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1.86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194.12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106～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1.76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196.07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107～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1.80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196.20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108～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1.71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198.80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109～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1.78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202.39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110～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1.79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202.00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111～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1.77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204.49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112～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1.78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206.48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113～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1.66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207.24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114～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1.47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208.89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115～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1.53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211.42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116～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1.64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213.21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117～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1.52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214.80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118～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1.26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218.47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119～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1.37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218.32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120～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1.41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221.60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121～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1.18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220.82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122～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1.19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223.85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123～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1.14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225.86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124～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227.32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125～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229.47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126～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231.88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127～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233.98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128～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236.03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lastRenderedPageBreak/>
              <w:t>129～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239.09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130～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239.75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131～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239.91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132～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242.23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133～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242.98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134～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245.33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135～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247.38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136～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249.35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137～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249.98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138～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250.17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139～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253.78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140～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255.70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141～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256.78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142～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258.14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143～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257.20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144～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257.40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145～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266.75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146～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266.75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147～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275.00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148～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259.50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149～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264.50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153～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273.00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179.76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2"/>
        <w:rPr>
          <w:rFonts w:hint="eastAsia"/>
        </w:rPr>
      </w:pPr>
      <w:bookmarkStart w:id="7" w:name="_Toc415758351"/>
      <w:r>
        <w:rPr>
          <w:rFonts w:hint="eastAsia"/>
        </w:rPr>
        <w:lastRenderedPageBreak/>
        <w:t>总分</w:t>
      </w:r>
      <w:bookmarkEnd w:id="7"/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t>总分</w:t>
      </w:r>
    </w:p>
    <w:p w:rsidR="00AF3A30" w:rsidRDefault="00AF3A30" w:rsidP="00AF3A30">
      <w:pPr>
        <w:pStyle w:val="ExamBodyText"/>
      </w:pPr>
      <w:r>
        <w:rPr>
          <w:rFonts w:hint="eastAsia"/>
        </w:rPr>
        <w:t>本题组共包含</w:t>
      </w:r>
      <w:r>
        <w:t>5</w:t>
      </w:r>
      <w:r>
        <w:rPr>
          <w:rFonts w:hint="eastAsia"/>
        </w:rPr>
        <w:t>道试题，题号是：</w:t>
      </w:r>
      <w:r>
        <w:t>40_1</w:t>
      </w:r>
      <w:r>
        <w:rPr>
          <w:rFonts w:hint="eastAsia"/>
        </w:rPr>
        <w:t>、</w:t>
      </w:r>
      <w:r>
        <w:t>40_2</w:t>
      </w:r>
      <w:r>
        <w:rPr>
          <w:rFonts w:hint="eastAsia"/>
        </w:rPr>
        <w:t>、</w:t>
      </w:r>
      <w:r>
        <w:t>41_1</w:t>
      </w:r>
      <w:r>
        <w:rPr>
          <w:rFonts w:hint="eastAsia"/>
        </w:rPr>
        <w:t>、</w:t>
      </w:r>
      <w:r>
        <w:t>41_2</w:t>
      </w:r>
      <w:r>
        <w:rPr>
          <w:rFonts w:hint="eastAsia"/>
        </w:rPr>
        <w:t>、</w:t>
      </w:r>
      <w:r>
        <w:t>41_3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45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45.0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23.89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7.99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0.33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0.53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0.81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0.35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总分分数分布图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3F4B365D" wp14:editId="718A0C52">
            <wp:extent cx="5057143" cy="258095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1E6F730B" wp14:editId="0C9A209F">
            <wp:extent cx="5057143" cy="25809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85.53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93.75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93.92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103.45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105.86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114.04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109.00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115.47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117.29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1.05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117.95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125.83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1.17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131.34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1.19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132.24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1.62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134.90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1.99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137.78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2.01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142.51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455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2.47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145.28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514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2.79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148.17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545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2.95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154.04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627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3.40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157.34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675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3.66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163.20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742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4.02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167.38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814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4.41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171.24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812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4.40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175.83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895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4.85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179.40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5.39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183.43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958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5.19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187.59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946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5.13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193.16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926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5.02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196.07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974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5.28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198.54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839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4.55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203.41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807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4.37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206.93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724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3.92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211.44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635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3.44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215.90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555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3.01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219.68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432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2.34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224.97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1.75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229.13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1.23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233.94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234.28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237.23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241.07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lastRenderedPageBreak/>
              <w:t>41～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245.88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254.53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254.25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246.75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273.00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179.76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2"/>
        <w:rPr>
          <w:rFonts w:hint="eastAsia"/>
        </w:rPr>
      </w:pPr>
      <w:bookmarkStart w:id="8" w:name="_Toc415758352"/>
      <w:r>
        <w:rPr>
          <w:rFonts w:hint="eastAsia"/>
        </w:rPr>
        <w:lastRenderedPageBreak/>
        <w:t>文综组块</w:t>
      </w:r>
      <w:bookmarkEnd w:id="8"/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t>综合40</w:t>
      </w:r>
    </w:p>
    <w:p w:rsidR="00AF3A30" w:rsidRDefault="00AF3A30" w:rsidP="00AF3A30">
      <w:pPr>
        <w:pStyle w:val="ExamBodyText"/>
      </w:pPr>
      <w:r>
        <w:rPr>
          <w:rFonts w:hint="eastAsia"/>
        </w:rPr>
        <w:t>本题组共包含</w:t>
      </w:r>
      <w:r>
        <w:t>2</w:t>
      </w:r>
      <w:r>
        <w:rPr>
          <w:rFonts w:hint="eastAsia"/>
        </w:rPr>
        <w:t>道试题，题号是：</w:t>
      </w:r>
      <w:r>
        <w:t>40_1</w:t>
      </w:r>
      <w:r>
        <w:rPr>
          <w:rFonts w:hint="eastAsia"/>
        </w:rPr>
        <w:t>、</w:t>
      </w:r>
      <w:r>
        <w:t>40_2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综合</w:t>
      </w:r>
      <w:r>
        <w:rPr>
          <w:rFonts w:hint="eastAsia"/>
        </w:rPr>
        <w:t>40</w:t>
      </w:r>
      <w:r>
        <w:rPr>
          <w:rFonts w:hint="eastAsia"/>
        </w:rPr>
        <w:t>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9.84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4.07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0.41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0.55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0.66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0.36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综合</w:t>
      </w:r>
      <w:r>
        <w:rPr>
          <w:rFonts w:hint="eastAsia"/>
        </w:rPr>
        <w:t>40</w:t>
      </w:r>
      <w:r>
        <w:rPr>
          <w:rFonts w:hint="eastAsia"/>
        </w:rPr>
        <w:t>分数分布图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41A306EB" wp14:editId="7B39FAE6">
            <wp:extent cx="5057143" cy="258095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综合</w:t>
      </w:r>
      <w:r>
        <w:rPr>
          <w:rFonts w:hint="eastAsia"/>
        </w:rPr>
        <w:t>40</w:t>
      </w:r>
      <w:r>
        <w:rPr>
          <w:rFonts w:hint="eastAsia"/>
        </w:rPr>
        <w:t>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772902B9" wp14:editId="5991434D">
            <wp:extent cx="5057143" cy="258095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综合</w:t>
      </w:r>
      <w:r>
        <w:rPr>
          <w:rFonts w:hint="eastAsia"/>
        </w:rPr>
        <w:t>40</w:t>
      </w:r>
      <w:r>
        <w:rPr>
          <w:rFonts w:hint="eastAsia"/>
        </w:rPr>
        <w:t>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2.21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107.07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127.96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441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2.39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126.13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1.66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133.37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349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775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4.20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141.31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719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3.90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150.84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348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1270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6.88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156.90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1162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6.30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164.45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1708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9.26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168.91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1467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7.95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176.30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9.75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181.41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1508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8.17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186.97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1660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192.48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1321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7.16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198.97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1436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7.78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205.51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968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5.25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211.22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731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3.96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217.90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433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2.35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226.54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1.65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226.77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179.76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lastRenderedPageBreak/>
        <w:t>综合41</w:t>
      </w:r>
    </w:p>
    <w:p w:rsidR="00AF3A30" w:rsidRDefault="00AF3A30" w:rsidP="00AF3A30">
      <w:pPr>
        <w:pStyle w:val="ExamBodyText"/>
      </w:pPr>
      <w:r>
        <w:rPr>
          <w:rFonts w:hint="eastAsia"/>
        </w:rPr>
        <w:t>本题组共包含</w:t>
      </w:r>
      <w:r>
        <w:t>3</w:t>
      </w:r>
      <w:r>
        <w:rPr>
          <w:rFonts w:hint="eastAsia"/>
        </w:rPr>
        <w:t>道试题，题号是：</w:t>
      </w:r>
      <w:r>
        <w:t>41_1</w:t>
      </w:r>
      <w:r>
        <w:rPr>
          <w:rFonts w:hint="eastAsia"/>
        </w:rPr>
        <w:t>、</w:t>
      </w:r>
      <w:r>
        <w:t>41_2</w:t>
      </w:r>
      <w:r>
        <w:rPr>
          <w:rFonts w:hint="eastAsia"/>
        </w:rPr>
        <w:t>、</w:t>
      </w:r>
      <w:r>
        <w:t>41_3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综合</w:t>
      </w:r>
      <w:r>
        <w:rPr>
          <w:rFonts w:hint="eastAsia"/>
        </w:rPr>
        <w:t>41</w:t>
      </w:r>
      <w:r>
        <w:rPr>
          <w:rFonts w:hint="eastAsia"/>
        </w:rPr>
        <w:t>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14.05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5.00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0.36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0.52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0.76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0.34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综合</w:t>
      </w:r>
      <w:r>
        <w:rPr>
          <w:rFonts w:hint="eastAsia"/>
        </w:rPr>
        <w:t>41</w:t>
      </w:r>
      <w:r>
        <w:rPr>
          <w:rFonts w:hint="eastAsia"/>
        </w:rPr>
        <w:t>分数分布图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7742D068" wp14:editId="5A420016">
            <wp:extent cx="5057143" cy="258095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综合</w:t>
      </w:r>
      <w:r>
        <w:rPr>
          <w:rFonts w:hint="eastAsia"/>
        </w:rPr>
        <w:t>41</w:t>
      </w:r>
      <w:r>
        <w:rPr>
          <w:rFonts w:hint="eastAsia"/>
        </w:rPr>
        <w:t>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7E1B3BB0" wp14:editId="72EC9145">
            <wp:extent cx="5057143" cy="258095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综合</w:t>
      </w:r>
      <w:r>
        <w:rPr>
          <w:rFonts w:hint="eastAsia"/>
        </w:rPr>
        <w:t>41</w:t>
      </w:r>
      <w:r>
        <w:rPr>
          <w:rFonts w:hint="eastAsia"/>
        </w:rPr>
        <w:t>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1.97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96.55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109.71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114.88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115.99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1.42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118.43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1.38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129.13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1.92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130.63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428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2.32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134.35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537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2.91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141.04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3.53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145.76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727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3.94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155.26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977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5.30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158.68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1046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5.67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165.18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1297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7.03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172.16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1261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6.83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179.84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1471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7.97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185.62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341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1514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8.21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190.27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9.72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196.79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1595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8.64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202.19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1390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7.53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208.96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964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5.22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214.61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510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2.76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221.94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1.59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224.05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1.26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227.11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235.05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241.91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243.09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233.00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179.76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2"/>
        <w:rPr>
          <w:rFonts w:hint="eastAsia"/>
        </w:rPr>
      </w:pPr>
      <w:bookmarkStart w:id="9" w:name="_Toc415758353"/>
      <w:r>
        <w:rPr>
          <w:rFonts w:hint="eastAsia"/>
        </w:rPr>
        <w:lastRenderedPageBreak/>
        <w:t>学科组块</w:t>
      </w:r>
      <w:bookmarkEnd w:id="9"/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t>地理学科</w:t>
      </w:r>
    </w:p>
    <w:p w:rsidR="00AF3A30" w:rsidRDefault="00AF3A30" w:rsidP="00AF3A30">
      <w:pPr>
        <w:pStyle w:val="ExamBodyText"/>
      </w:pPr>
      <w:r>
        <w:rPr>
          <w:rFonts w:hint="eastAsia"/>
        </w:rPr>
        <w:t>本题组共包含</w:t>
      </w:r>
      <w:r>
        <w:t>2</w:t>
      </w:r>
      <w:r>
        <w:rPr>
          <w:rFonts w:hint="eastAsia"/>
        </w:rPr>
        <w:t>道试题，题号是：</w:t>
      </w:r>
      <w:r>
        <w:t>40_2</w:t>
      </w:r>
      <w:r>
        <w:rPr>
          <w:rFonts w:hint="eastAsia"/>
        </w:rPr>
        <w:t>、</w:t>
      </w:r>
      <w:r>
        <w:t>41_1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地理学科总分分析表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10.08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4.35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0.43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0.37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地理学科分数分布图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557396ED" wp14:editId="044572E0">
            <wp:extent cx="5057143" cy="258095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地理学科难度曲线图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36421882" wp14:editId="0DF82EA6">
            <wp:extent cx="5057143" cy="258095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地理学科分组分析表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428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495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2.68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99.42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115.30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543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2.94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125.61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1.30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134.29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845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4.58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141.11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532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2.88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149.73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1293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7.01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157.64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884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4.79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160.86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347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1691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9.16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169.69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1184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6.42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174.39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1929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10.45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180.45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6.50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186.93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347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427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1987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10.77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192.65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1040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5.64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198.00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1619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8.77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203.39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781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4.23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210.49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1306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7.08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214.38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1.15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220.88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343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1.86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222.21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231.01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236.11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179.76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lastRenderedPageBreak/>
        <w:t>历史学科</w:t>
      </w:r>
    </w:p>
    <w:p w:rsidR="00AF3A30" w:rsidRDefault="00AF3A30" w:rsidP="00AF3A30">
      <w:pPr>
        <w:pStyle w:val="ExamBodyText"/>
      </w:pPr>
      <w:r>
        <w:rPr>
          <w:rFonts w:hint="eastAsia"/>
        </w:rPr>
        <w:t>本题组共包含</w:t>
      </w:r>
      <w:r>
        <w:t>2</w:t>
      </w:r>
      <w:r>
        <w:rPr>
          <w:rFonts w:hint="eastAsia"/>
        </w:rPr>
        <w:t>道试题，题号是：</w:t>
      </w:r>
      <w:r>
        <w:t>40_1</w:t>
      </w:r>
      <w:r>
        <w:rPr>
          <w:rFonts w:hint="eastAsia"/>
        </w:rPr>
        <w:t>、</w:t>
      </w:r>
      <w:r>
        <w:t>41_2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历史学科总分分析表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10.16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3.42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0.34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0.56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0.67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0.30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历史学科分数分布图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7F58C362" wp14:editId="0F86797C">
            <wp:extent cx="5057143" cy="258095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历史学科难度曲线图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48290E74" wp14:editId="5BAA1A0B">
            <wp:extent cx="5057143" cy="258095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历史学科分组分析表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2.09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106.60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128.11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1.57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120.01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124.61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466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2.53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135.72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341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1.85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138.30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952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5.16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147.26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823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4.46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149.69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342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1643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8.90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160.19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1675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9.08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168.68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448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2324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12.60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179.17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447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2367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12.83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187.44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439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2345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12.71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195.40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345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456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489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1822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9.87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203.77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478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1449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7.85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207.79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825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4.47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219.16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511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2.77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221.45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225.17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224.54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179.76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lastRenderedPageBreak/>
        <w:t>政治学科</w:t>
      </w:r>
    </w:p>
    <w:p w:rsidR="00AF3A30" w:rsidRDefault="00AF3A30" w:rsidP="00AF3A30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41_3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政治学科总分分析表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3.65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2.16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0.59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0.52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0.54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0.41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政治学科分数分布图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60A8422A" wp14:editId="23F12CE7">
            <wp:extent cx="5057143" cy="258095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政治学科难度曲线图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49818EA9" wp14:editId="6F285DE0">
            <wp:extent cx="5057143" cy="258095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政治学科分组分析表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1068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1891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10.25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131.15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675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540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2418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13.10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158.24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1696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9.19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172.40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1323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7.17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173.31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1247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6.76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179.44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528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685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868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803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4774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25.87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190.17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481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577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692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3967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21.50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199.48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473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1135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6.15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212.76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179.76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0"/>
        <w:rPr>
          <w:rFonts w:hint="eastAsia"/>
        </w:rPr>
      </w:pPr>
      <w:bookmarkStart w:id="10" w:name="_Toc415758354"/>
      <w:r>
        <w:rPr>
          <w:rFonts w:hint="eastAsia"/>
        </w:rPr>
        <w:lastRenderedPageBreak/>
        <w:t>政治统计分析</w:t>
      </w:r>
      <w:bookmarkEnd w:id="10"/>
    </w:p>
    <w:p w:rsidR="00AF3A30" w:rsidRDefault="00AF3A30" w:rsidP="00AF3A30">
      <w:pPr>
        <w:pStyle w:val="ExamTitle1"/>
        <w:rPr>
          <w:rFonts w:hint="eastAsia"/>
        </w:rPr>
      </w:pPr>
      <w:bookmarkStart w:id="11" w:name="_Toc415758355"/>
      <w:r>
        <w:rPr>
          <w:rFonts w:hint="eastAsia"/>
        </w:rPr>
        <w:t>总体分析</w:t>
      </w:r>
      <w:bookmarkEnd w:id="11"/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总人数</w:t>
            </w:r>
          </w:p>
        </w:tc>
        <w:tc>
          <w:tcPr>
            <w:tcW w:w="13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3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3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3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3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3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13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</w:t>
            </w:r>
          </w:p>
        </w:tc>
        <w:tc>
          <w:tcPr>
            <w:tcW w:w="13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99.0</w:t>
            </w:r>
          </w:p>
        </w:tc>
        <w:tc>
          <w:tcPr>
            <w:tcW w:w="13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3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66.13</w:t>
            </w:r>
          </w:p>
        </w:tc>
        <w:tc>
          <w:tcPr>
            <w:tcW w:w="13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15.61</w:t>
            </w:r>
          </w:p>
        </w:tc>
        <w:tc>
          <w:tcPr>
            <w:tcW w:w="13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3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alpha系数</w:t>
            </w:r>
          </w:p>
        </w:tc>
        <w:tc>
          <w:tcPr>
            <w:tcW w:w="13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标准误</w:t>
            </w:r>
          </w:p>
        </w:tc>
        <w:tc>
          <w:tcPr>
            <w:tcW w:w="13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中数</w:t>
            </w:r>
          </w:p>
        </w:tc>
        <w:tc>
          <w:tcPr>
            <w:tcW w:w="13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众数</w:t>
            </w:r>
          </w:p>
        </w:tc>
        <w:tc>
          <w:tcPr>
            <w:tcW w:w="13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偏度</w:t>
            </w:r>
          </w:p>
        </w:tc>
        <w:tc>
          <w:tcPr>
            <w:tcW w:w="13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峰度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0.66</w:t>
            </w:r>
          </w:p>
        </w:tc>
        <w:tc>
          <w:tcPr>
            <w:tcW w:w="13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0.92</w:t>
            </w:r>
          </w:p>
        </w:tc>
        <w:tc>
          <w:tcPr>
            <w:tcW w:w="13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0.11</w:t>
            </w:r>
          </w:p>
        </w:tc>
        <w:tc>
          <w:tcPr>
            <w:tcW w:w="13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68.43</w:t>
            </w:r>
          </w:p>
        </w:tc>
        <w:tc>
          <w:tcPr>
            <w:tcW w:w="13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72.5</w:t>
            </w:r>
          </w:p>
        </w:tc>
        <w:tc>
          <w:tcPr>
            <w:tcW w:w="13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-0.58</w:t>
            </w:r>
          </w:p>
        </w:tc>
        <w:tc>
          <w:tcPr>
            <w:tcW w:w="13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-0.03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总分分布曲线图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1ABFF388" wp14:editId="63DD380C">
            <wp:extent cx="5057143" cy="258095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题目难度与区分度坐标图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6E0794F2" wp14:editId="2FEAEAD3">
            <wp:extent cx="5057143" cy="258095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题目整体分析表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题目</w:t>
            </w:r>
          </w:p>
        </w:tc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</w:t>
            </w:r>
          </w:p>
        </w:tc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3.89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0.17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0.97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</w:t>
            </w:r>
          </w:p>
        </w:tc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3.54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1.27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0.89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</w:t>
            </w:r>
          </w:p>
        </w:tc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3.72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1.03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</w:t>
            </w:r>
          </w:p>
        </w:tc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2.28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1.98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0.87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0.57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</w:t>
            </w:r>
          </w:p>
        </w:tc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3.77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0.94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</w:t>
            </w:r>
          </w:p>
        </w:tc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3.53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1.29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0.88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0.24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</w:t>
            </w:r>
          </w:p>
        </w:tc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1.67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1.97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1.18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</w:t>
            </w:r>
          </w:p>
        </w:tc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3.26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1.55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</w:t>
            </w:r>
          </w:p>
        </w:tc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3.21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1.59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</w:t>
            </w:r>
          </w:p>
        </w:tc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1.89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2.00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1.06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34</w:t>
            </w:r>
          </w:p>
        </w:tc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3.07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1.69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0.77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</w:t>
            </w:r>
          </w:p>
        </w:tc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1.18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1.83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1.54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0.34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38_1</w:t>
            </w:r>
          </w:p>
        </w:tc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2.72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0.91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0.17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38_2_1</w:t>
            </w:r>
          </w:p>
        </w:tc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1.95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1.38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0.71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38_2_2</w:t>
            </w:r>
          </w:p>
        </w:tc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1.35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1.08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0.34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38_2_3</w:t>
            </w:r>
          </w:p>
        </w:tc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2.58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1.58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38_2</w:t>
            </w:r>
          </w:p>
        </w:tc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5.88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2.78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38_3</w:t>
            </w:r>
          </w:p>
        </w:tc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4.44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2.14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38_4_1</w:t>
            </w:r>
          </w:p>
        </w:tc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4.49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1.96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0.75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38_4_2</w:t>
            </w:r>
          </w:p>
        </w:tc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3.76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2.30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38_4</w:t>
            </w:r>
          </w:p>
        </w:tc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8.24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3.45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0.69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0.56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</w:t>
            </w:r>
          </w:p>
        </w:tc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21.29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6.65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0.77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39_1</w:t>
            </w:r>
          </w:p>
        </w:tc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4.19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2.20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0.57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39_2</w:t>
            </w:r>
          </w:p>
        </w:tc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1.62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0.92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0.57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39_3</w:t>
            </w:r>
          </w:p>
        </w:tc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1.32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</w:t>
            </w:r>
          </w:p>
        </w:tc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6.17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3.13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41_3_1</w:t>
            </w:r>
          </w:p>
        </w:tc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2.49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1.80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41_3_2</w:t>
            </w:r>
          </w:p>
        </w:tc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1.17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0.43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41_3</w:t>
            </w:r>
          </w:p>
        </w:tc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3.65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2.16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0.54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0.41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题组整体分析表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题目</w:t>
            </w:r>
          </w:p>
        </w:tc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客观题</w:t>
            </w:r>
          </w:p>
        </w:tc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48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48.0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35.02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7.68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主观题</w:t>
            </w:r>
          </w:p>
        </w:tc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52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51.5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31.11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10.07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0.81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经济生活</w:t>
            </w:r>
          </w:p>
        </w:tc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17.06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4.79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0.69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政治生活</w:t>
            </w:r>
          </w:p>
        </w:tc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16.42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5.54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0.34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0.71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文化生活</w:t>
            </w:r>
          </w:p>
        </w:tc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11.09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2.84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0.74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生活与哲学</w:t>
            </w:r>
          </w:p>
        </w:tc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15.94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4.54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lastRenderedPageBreak/>
              <w:t>经济学常识</w:t>
            </w:r>
          </w:p>
        </w:tc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4.44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2.14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国家与国际组织常识</w:t>
            </w:r>
          </w:p>
        </w:tc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1.18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1.83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1.54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0.34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识记</w:t>
            </w:r>
          </w:p>
        </w:tc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3.65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2.16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0.54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理解</w:t>
            </w:r>
          </w:p>
        </w:tc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18.16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4.33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0.24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运用</w:t>
            </w:r>
          </w:p>
        </w:tc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70.0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44.32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11.63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获取和解读信息</w:t>
            </w:r>
          </w:p>
        </w:tc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10.05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3.89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调动和运用知识</w:t>
            </w:r>
          </w:p>
        </w:tc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46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46.0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33.06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7.55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0.23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0.72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描述和阐释事物</w:t>
            </w:r>
          </w:p>
        </w:tc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10.96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3.56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0.57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论证和探讨问题</w:t>
            </w:r>
          </w:p>
        </w:tc>
        <w:tc>
          <w:tcPr>
            <w:tcW w:w="963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12.05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4.89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0.39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总分人数分布表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累计人数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累计频率（%）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99～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98～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97～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96～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95～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94～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93～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1.14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92～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1.65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91～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437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2.37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90～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590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3.20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89～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1.14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800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4.34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88～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1.34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1047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5.67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87～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1.43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1310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7.10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86～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1.53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1592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8.63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85～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1.74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1913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10.37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84～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1.82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2248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12.18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83～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1.92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2603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14.11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82～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2.12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2994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16.23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81～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2.00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3363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18.23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80～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2.20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3768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20.42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79～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471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2.55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4239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22.97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78～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426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2.31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4665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25.28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lastRenderedPageBreak/>
              <w:t>77～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468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2.54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5133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27.82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76～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481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2.61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5614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30.43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75～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460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2.49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6074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32.92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74～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513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2.78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6587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35.70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73～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446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2.42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7033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38.12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72～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520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2.82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7553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40.94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71～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473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2.56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8026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43.50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70～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496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2.69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8522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46.19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69～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465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2.52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8987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48.71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68～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450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2.44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9437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51.15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67～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2.18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9839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53.33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66～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434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2.35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10273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55.68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65～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449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2.43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10722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58.11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64～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428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2.32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11150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60.43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63～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2.05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11529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62.48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62～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2.15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11926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64.64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61～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1.96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12288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66.60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60～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1.97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12652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68.57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59～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1.83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12989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70.40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58～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346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1.88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13335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72.27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57～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1.70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13648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73.97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56～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344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1.86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13992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75.83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55～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1.42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14254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77.25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54～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1.41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14514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78.66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53～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1.45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14782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80.11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52～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1.39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15039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81.51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51～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1.41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15300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82.92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50～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1.32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15543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84.24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49～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1.21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15767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85.45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48～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1.06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15963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86.52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47～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16141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87.48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46～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16323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88.47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45～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16501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89.43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44～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16677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90.39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43～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16840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91.27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42～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16994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92.10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41～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17126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92.82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40～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17258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93.53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39～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17375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94.17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38～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17484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94.76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37～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17572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95.24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36～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17684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95.84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35～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17774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96.33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lastRenderedPageBreak/>
              <w:t>34～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17851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96.75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33～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17918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97.11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32～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17975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97.42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31～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18048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97.82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30～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18106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98.13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29～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18156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98.40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28～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18202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98.65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27～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18237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98.84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18262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98.98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25～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18278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99.06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18309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99.23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18327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99.33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18343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99.41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18351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99.46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18368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99.55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18386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99.65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18395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99.70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18403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99.74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18416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99.81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18419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99.83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18423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99.85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18427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99.87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18436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99.92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18440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99.94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18441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99.95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18446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99.97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18447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99.98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18449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99.99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18450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99.99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1"/>
        <w:rPr>
          <w:rFonts w:hint="eastAsia"/>
        </w:rPr>
      </w:pPr>
      <w:bookmarkStart w:id="12" w:name="_Toc415758356"/>
      <w:r>
        <w:rPr>
          <w:rFonts w:hint="eastAsia"/>
        </w:rPr>
        <w:lastRenderedPageBreak/>
        <w:t>题组分析</w:t>
      </w:r>
      <w:bookmarkEnd w:id="12"/>
    </w:p>
    <w:p w:rsidR="00AF3A30" w:rsidRDefault="00AF3A30" w:rsidP="00AF3A30">
      <w:pPr>
        <w:pStyle w:val="ExamTitle2"/>
        <w:rPr>
          <w:rFonts w:hint="eastAsia"/>
        </w:rPr>
      </w:pPr>
      <w:bookmarkStart w:id="13" w:name="_Toc415758357"/>
      <w:r>
        <w:rPr>
          <w:rFonts w:hint="eastAsia"/>
        </w:rPr>
        <w:t>主客观题组块</w:t>
      </w:r>
      <w:bookmarkEnd w:id="13"/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t>客观题</w:t>
      </w:r>
    </w:p>
    <w:p w:rsidR="00AF3A30" w:rsidRDefault="00AF3A30" w:rsidP="00AF3A30">
      <w:pPr>
        <w:pStyle w:val="ExamBodyText"/>
      </w:pPr>
      <w:r>
        <w:rPr>
          <w:rFonts w:hint="eastAsia"/>
        </w:rPr>
        <w:t>本题组共包含</w:t>
      </w:r>
      <w:r>
        <w:t>12</w:t>
      </w:r>
      <w:r>
        <w:rPr>
          <w:rFonts w:hint="eastAsia"/>
        </w:rPr>
        <w:t>道试题，题号是：</w:t>
      </w:r>
      <w:r>
        <w:t>24</w:t>
      </w:r>
      <w:r>
        <w:rPr>
          <w:rFonts w:hint="eastAsia"/>
        </w:rPr>
        <w:t>、</w:t>
      </w:r>
      <w:r>
        <w:t>25</w:t>
      </w:r>
      <w:r>
        <w:rPr>
          <w:rFonts w:hint="eastAsia"/>
        </w:rPr>
        <w:t>、</w:t>
      </w:r>
      <w:r>
        <w:t>26</w:t>
      </w:r>
      <w:r>
        <w:rPr>
          <w:rFonts w:hint="eastAsia"/>
        </w:rPr>
        <w:t>、</w:t>
      </w:r>
      <w:r>
        <w:t>27</w:t>
      </w:r>
      <w:r>
        <w:rPr>
          <w:rFonts w:hint="eastAsia"/>
        </w:rPr>
        <w:t>、</w:t>
      </w:r>
      <w:r>
        <w:t>28</w:t>
      </w:r>
      <w:r>
        <w:rPr>
          <w:rFonts w:hint="eastAsia"/>
        </w:rPr>
        <w:t>、</w:t>
      </w:r>
      <w:r>
        <w:t>29</w:t>
      </w:r>
      <w:r>
        <w:rPr>
          <w:rFonts w:hint="eastAsia"/>
        </w:rPr>
        <w:t>、</w:t>
      </w:r>
      <w:r>
        <w:t>30</w:t>
      </w:r>
      <w:r>
        <w:rPr>
          <w:rFonts w:hint="eastAsia"/>
        </w:rPr>
        <w:t>、</w:t>
      </w:r>
      <w:r>
        <w:t>31</w:t>
      </w:r>
      <w:r>
        <w:rPr>
          <w:rFonts w:hint="eastAsia"/>
        </w:rPr>
        <w:t>、</w:t>
      </w:r>
      <w:r>
        <w:t>32</w:t>
      </w:r>
      <w:r>
        <w:rPr>
          <w:rFonts w:hint="eastAsia"/>
        </w:rPr>
        <w:t>、</w:t>
      </w:r>
      <w:r>
        <w:t>33</w:t>
      </w:r>
      <w:r>
        <w:rPr>
          <w:rFonts w:hint="eastAsia"/>
        </w:rPr>
        <w:t>、</w:t>
      </w:r>
      <w:r>
        <w:t>34</w:t>
      </w:r>
      <w:r>
        <w:rPr>
          <w:rFonts w:hint="eastAsia"/>
        </w:rPr>
        <w:t>、</w:t>
      </w:r>
      <w:r>
        <w:t>35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48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48.0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35.02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7.68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0.73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0.76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0.30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客观题分数分布图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728DBEB1" wp14:editId="2E0CECC1">
            <wp:extent cx="5057143" cy="2580952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37CE2637" wp14:editId="6CC841E3">
            <wp:extent cx="5057143" cy="258095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lastRenderedPageBreak/>
        <w:br w:type="page"/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30.17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55.50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83.82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91.73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1.37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107.58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637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3.45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121.72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1308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7.09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136.95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568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485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2217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12.02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152.64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706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641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3119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16.90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166.86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428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685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586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3731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20.22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182.93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549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899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3477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18.84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199.06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758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1089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2522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13.67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216.18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740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1046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5.67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231.27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179.76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lastRenderedPageBreak/>
        <w:t>主观题</w:t>
      </w:r>
    </w:p>
    <w:p w:rsidR="00AF3A30" w:rsidRDefault="00AF3A30" w:rsidP="00AF3A30">
      <w:pPr>
        <w:pStyle w:val="ExamBodyText"/>
      </w:pPr>
      <w:r>
        <w:rPr>
          <w:rFonts w:hint="eastAsia"/>
        </w:rPr>
        <w:t>本题组共包含</w:t>
      </w:r>
      <w:r>
        <w:t>6</w:t>
      </w:r>
      <w:r>
        <w:rPr>
          <w:rFonts w:hint="eastAsia"/>
        </w:rPr>
        <w:t>道试题，题号是：</w:t>
      </w:r>
      <w:r>
        <w:t>38_1</w:t>
      </w:r>
      <w:r>
        <w:rPr>
          <w:rFonts w:hint="eastAsia"/>
        </w:rPr>
        <w:t>、</w:t>
      </w:r>
      <w:r>
        <w:t>38_2</w:t>
      </w:r>
      <w:r>
        <w:rPr>
          <w:rFonts w:hint="eastAsia"/>
        </w:rPr>
        <w:t>、</w:t>
      </w:r>
      <w:r>
        <w:t>38_3</w:t>
      </w:r>
      <w:r>
        <w:rPr>
          <w:rFonts w:hint="eastAsia"/>
        </w:rPr>
        <w:t>、</w:t>
      </w:r>
      <w:r>
        <w:t>38_4</w:t>
      </w:r>
      <w:r>
        <w:rPr>
          <w:rFonts w:hint="eastAsia"/>
        </w:rPr>
        <w:t>、</w:t>
      </w:r>
      <w:r>
        <w:t>39</w:t>
      </w:r>
      <w:r>
        <w:rPr>
          <w:rFonts w:hint="eastAsia"/>
        </w:rPr>
        <w:t>、</w:t>
      </w:r>
      <w:r>
        <w:t>41_3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52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51.5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31.11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10.07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0.32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0.81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0.39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主观题分数分布图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7BB885AC" wp14:editId="52C6ABDA">
            <wp:extent cx="5057143" cy="2580952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09F6566A" wp14:editId="0DF04CD5">
            <wp:extent cx="5057143" cy="2580952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74.39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92.88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89.23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90.20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100.21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97.45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104.14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103.57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109.06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108.95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115.95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114.70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117.90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1.01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125.06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126.19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1.24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129.99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1.24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131.15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1.36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136.66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1.30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136.28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1.57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141.24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1.61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142.59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343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1.86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146.43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348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1.89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149.97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1.96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154.46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426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2.31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156.08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426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2.31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158.89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461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2.50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163.20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473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2.56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166.48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521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2.82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169.22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594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3.22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171.53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632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3.43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173.97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609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3.30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177.07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605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3.28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180.39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741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4.02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183.29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743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4.03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186.60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750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4.06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190.35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804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4.36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193.44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786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4.26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195.74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826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4.48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198.64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766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4.15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202.47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795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4.31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207.56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lastRenderedPageBreak/>
              <w:t>41～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761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4.12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210.80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660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3.58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213.86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557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3.02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218.93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523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2.83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223.17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1.98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226.38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1.52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229.42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234.97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238.64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241.96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247.10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259.00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269.50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179.76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2"/>
        <w:rPr>
          <w:rFonts w:hint="eastAsia"/>
        </w:rPr>
      </w:pPr>
      <w:bookmarkStart w:id="14" w:name="_Toc415758358"/>
      <w:r>
        <w:rPr>
          <w:rFonts w:hint="eastAsia"/>
        </w:rPr>
        <w:lastRenderedPageBreak/>
        <w:t>知识组块</w:t>
      </w:r>
      <w:bookmarkEnd w:id="14"/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t>经济生活</w:t>
      </w:r>
    </w:p>
    <w:p w:rsidR="00AF3A30" w:rsidRDefault="00AF3A30" w:rsidP="00AF3A30">
      <w:pPr>
        <w:pStyle w:val="ExamBodyText"/>
      </w:pPr>
      <w:r>
        <w:rPr>
          <w:rFonts w:hint="eastAsia"/>
        </w:rPr>
        <w:t>本题组共包含</w:t>
      </w:r>
      <w:r>
        <w:t>5</w:t>
      </w:r>
      <w:r>
        <w:rPr>
          <w:rFonts w:hint="eastAsia"/>
        </w:rPr>
        <w:t>道试题，题号是：</w:t>
      </w:r>
      <w:r>
        <w:t>29</w:t>
      </w:r>
      <w:r>
        <w:rPr>
          <w:rFonts w:hint="eastAsia"/>
        </w:rPr>
        <w:t>、</w:t>
      </w:r>
      <w:r>
        <w:t>30</w:t>
      </w:r>
      <w:r>
        <w:rPr>
          <w:rFonts w:hint="eastAsia"/>
        </w:rPr>
        <w:t>、</w:t>
      </w:r>
      <w:r>
        <w:t>31</w:t>
      </w:r>
      <w:r>
        <w:rPr>
          <w:rFonts w:hint="eastAsia"/>
        </w:rPr>
        <w:t>、</w:t>
      </w:r>
      <w:r>
        <w:t>38_1</w:t>
      </w:r>
      <w:r>
        <w:rPr>
          <w:rFonts w:hint="eastAsia"/>
        </w:rPr>
        <w:t>、</w:t>
      </w:r>
      <w:r>
        <w:t>38_2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经济生活总分分析表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17.06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4.79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0.28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0.66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0.69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0.31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经济生活分数分布图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61E70F24" wp14:editId="4E879341">
            <wp:extent cx="5057143" cy="2580952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经济生活难度曲线图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323141FB" wp14:editId="3D09AF1F">
            <wp:extent cx="5057143" cy="2580952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经济生活分组分析表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56.63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88.17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87.00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101.17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101.18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113.21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115.94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1.31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117.90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2.10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126.33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1.39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139.81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1.93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142.63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654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3.54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142.45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1092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5.92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149.63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694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3.76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158.64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875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4.74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162.73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7.59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164.40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342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342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1702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9.22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172.27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1123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6.09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182.35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1056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5.72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183.73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455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456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2307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12.50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191.17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1243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6.74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194.08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898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4.87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202.25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911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4.94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205.69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442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1665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9.02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211.16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2.16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220.07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1.55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221.29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582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3.15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229.71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179.76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lastRenderedPageBreak/>
        <w:t>政治生活</w:t>
      </w:r>
    </w:p>
    <w:p w:rsidR="00AF3A30" w:rsidRDefault="00AF3A30" w:rsidP="00AF3A30">
      <w:pPr>
        <w:pStyle w:val="ExamBodyText"/>
      </w:pPr>
      <w:r>
        <w:rPr>
          <w:rFonts w:hint="eastAsia"/>
        </w:rPr>
        <w:t>本题组共包含</w:t>
      </w:r>
      <w:r>
        <w:t>4</w:t>
      </w:r>
      <w:r>
        <w:rPr>
          <w:rFonts w:hint="eastAsia"/>
        </w:rPr>
        <w:t>道试题，题号是：</w:t>
      </w:r>
      <w:r>
        <w:t>32</w:t>
      </w:r>
      <w:r>
        <w:rPr>
          <w:rFonts w:hint="eastAsia"/>
        </w:rPr>
        <w:t>、</w:t>
      </w:r>
      <w:r>
        <w:t>33</w:t>
      </w:r>
      <w:r>
        <w:rPr>
          <w:rFonts w:hint="eastAsia"/>
        </w:rPr>
        <w:t>、</w:t>
      </w:r>
      <w:r>
        <w:t>34</w:t>
      </w:r>
      <w:r>
        <w:rPr>
          <w:rFonts w:hint="eastAsia"/>
        </w:rPr>
        <w:t>、</w:t>
      </w:r>
      <w:r>
        <w:t>38_4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政治生活总分分析表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16.42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5.54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0.34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0.68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0.71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0.41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政治生活分数分布图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58B3EB03" wp14:editId="3A00B940">
            <wp:extent cx="5057143" cy="2580952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政治生活难度曲线图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5E3EB3DB" wp14:editId="1B1A5D57">
            <wp:extent cx="5057143" cy="258095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政治生活分组分析表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91.48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113.63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1.02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114.06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1.47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123.47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122.67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1.21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131.42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458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2.48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127.03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443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2.40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139.88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2.16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140.01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714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3.87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147.92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581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3.15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149.06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655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3.55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158.38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1019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5.52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159.56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1224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6.63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166.40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569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3.08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172.04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1401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7.59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176.72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1494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8.10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180.24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727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3.94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188.79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903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4.89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188.25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531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2391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12.96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196.47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342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1138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6.17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205.16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930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5.04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211.34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665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1198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2507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13.59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219.32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179.76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lastRenderedPageBreak/>
        <w:t>文化生活</w:t>
      </w:r>
    </w:p>
    <w:p w:rsidR="00AF3A30" w:rsidRDefault="00AF3A30" w:rsidP="00AF3A30">
      <w:pPr>
        <w:pStyle w:val="ExamBodyText"/>
      </w:pPr>
      <w:r>
        <w:rPr>
          <w:rFonts w:hint="eastAsia"/>
        </w:rPr>
        <w:t>本题组共包含</w:t>
      </w:r>
      <w:r>
        <w:t>3</w:t>
      </w:r>
      <w:r>
        <w:rPr>
          <w:rFonts w:hint="eastAsia"/>
        </w:rPr>
        <w:t>道试题，题号是：</w:t>
      </w:r>
      <w:r>
        <w:t>24</w:t>
      </w:r>
      <w:r>
        <w:rPr>
          <w:rFonts w:hint="eastAsia"/>
        </w:rPr>
        <w:t>、</w:t>
      </w:r>
      <w:r>
        <w:t>25</w:t>
      </w:r>
      <w:r>
        <w:rPr>
          <w:rFonts w:hint="eastAsia"/>
        </w:rPr>
        <w:t>、</w:t>
      </w:r>
      <w:r>
        <w:t>41_3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文化生活总分分析表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11.09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2.84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0.26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0.74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0.61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0.27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文化生活分数分布图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083A2013" wp14:editId="7D0E9F71">
            <wp:extent cx="5057143" cy="2580952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文化生活难度曲线图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1C2D02CF" wp14:editId="529BA0D1">
            <wp:extent cx="5057143" cy="2580952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文化生活分组分析表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85.06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110.69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152.86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129.33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440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2.38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111.75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424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2.30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138.18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1.41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152.76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1.09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150.95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693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1525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8.27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141.82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528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554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474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2445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13.25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162.96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1752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9.50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174.50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1162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6.30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177.40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1083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5.87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183.45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578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732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792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798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4294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23.27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193.35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804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986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3643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19.74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202.32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469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1088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5.90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214.49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179.76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lastRenderedPageBreak/>
        <w:t>生活与哲学</w:t>
      </w:r>
    </w:p>
    <w:p w:rsidR="00AF3A30" w:rsidRDefault="00AF3A30" w:rsidP="00AF3A30">
      <w:pPr>
        <w:pStyle w:val="ExamBodyText"/>
      </w:pPr>
      <w:r>
        <w:rPr>
          <w:rFonts w:hint="eastAsia"/>
        </w:rPr>
        <w:t>本题组共包含</w:t>
      </w:r>
      <w:r>
        <w:t>4</w:t>
      </w:r>
      <w:r>
        <w:rPr>
          <w:rFonts w:hint="eastAsia"/>
        </w:rPr>
        <w:t>道试题，题号是：</w:t>
      </w:r>
      <w:r>
        <w:t>26</w:t>
      </w:r>
      <w:r>
        <w:rPr>
          <w:rFonts w:hint="eastAsia"/>
        </w:rPr>
        <w:t>、</w:t>
      </w:r>
      <w:r>
        <w:t>27</w:t>
      </w:r>
      <w:r>
        <w:rPr>
          <w:rFonts w:hint="eastAsia"/>
        </w:rPr>
        <w:t>、</w:t>
      </w:r>
      <w:r>
        <w:t>28</w:t>
      </w:r>
      <w:r>
        <w:rPr>
          <w:rFonts w:hint="eastAsia"/>
        </w:rPr>
        <w:t>、</w:t>
      </w:r>
      <w:r>
        <w:t>39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生活与哲学总分分析表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15.94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4.54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0.28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0.66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0.68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0.31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生活与哲学分数分布图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19FBED03" wp14:editId="1E4D0192">
            <wp:extent cx="5057143" cy="2580952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生活与哲学难度曲线图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28C6ABF9" wp14:editId="2F480E24">
            <wp:extent cx="5057143" cy="2580952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生活与哲学分组分析表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75.01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111.63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104.95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108.08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102.43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116.75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1.01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119.79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126.83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475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2.57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128.95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589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3.19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138.02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712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3.86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143.44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509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2.76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151.70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877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4.75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152.88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1155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6.26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163.11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1109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6.01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166.02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1159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6.28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174.02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1462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7.92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180.28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1867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10.12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186.56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1540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8.35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193.57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1140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6.18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193.93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1329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7.20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199.01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439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1789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9.70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206.98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349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1382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7.49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213.92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525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2.85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221.90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229.23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179.76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lastRenderedPageBreak/>
        <w:t>经济学常识</w:t>
      </w:r>
    </w:p>
    <w:p w:rsidR="00AF3A30" w:rsidRDefault="00AF3A30" w:rsidP="00AF3A30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38_3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经济学常识总分分析表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4.44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2.14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0.48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0.63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0.65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0.48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经济学常识分数分布图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2837A777" wp14:editId="438E7458">
            <wp:extent cx="5057143" cy="2580952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经济学常识难度曲线图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3C84FEB5" wp14:editId="1BAD919F">
            <wp:extent cx="5057143" cy="2580952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经济学常识分组分析表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1899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10.29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124.71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826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4.48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138.64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721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3.91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147.52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888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4.81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162.01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1609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8.72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170.59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707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885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943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879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785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5084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27.55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185.95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484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605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748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789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3781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20.49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197.24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348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859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1088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3643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19.74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205.76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179.76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lastRenderedPageBreak/>
        <w:t>国家与国际组织常识</w:t>
      </w:r>
    </w:p>
    <w:p w:rsidR="00AF3A30" w:rsidRDefault="00AF3A30" w:rsidP="00AF3A30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35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国家与国际组织常识总分分析表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1.18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1.83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1.54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0.34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0.40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国家与国际组织常识分数分布图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38A1CD2A" wp14:editId="24A9F07E">
            <wp:extent cx="5057143" cy="2580952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国家与国际组织常识难度曲线图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16FF70C3" wp14:editId="686C4C25">
            <wp:extent cx="5057143" cy="2580952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国家与国际组织常识分组分析表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2274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2252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2047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12999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70.45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171.20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589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775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1706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5452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29.55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200.17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179.76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2"/>
        <w:rPr>
          <w:rFonts w:hint="eastAsia"/>
        </w:rPr>
      </w:pPr>
      <w:bookmarkStart w:id="15" w:name="_Toc415758359"/>
      <w:r>
        <w:rPr>
          <w:rFonts w:hint="eastAsia"/>
        </w:rPr>
        <w:lastRenderedPageBreak/>
        <w:t>能力组块Ⅰ</w:t>
      </w:r>
      <w:bookmarkEnd w:id="15"/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t>识记</w:t>
      </w:r>
    </w:p>
    <w:p w:rsidR="00AF3A30" w:rsidRDefault="00AF3A30" w:rsidP="00AF3A30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41_3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识记总分分析表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3.65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2.16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0.59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0.52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0.54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0.41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识记分数分布图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20EB6ACA" wp14:editId="1BB9E1A9">
            <wp:extent cx="5057143" cy="2580952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识记难度曲线图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5B9DDD11" wp14:editId="1646E53E">
            <wp:extent cx="5057143" cy="2580952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识记分组分析表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1068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1891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10.25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131.15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675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540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2418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13.10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158.24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1696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9.19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172.40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1323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7.17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173.31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1247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6.76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179.44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528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685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868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803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4774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25.87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190.17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481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577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692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3967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21.50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199.48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473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1135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6.15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212.76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179.76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lastRenderedPageBreak/>
        <w:t>理解</w:t>
      </w:r>
    </w:p>
    <w:p w:rsidR="00AF3A30" w:rsidRDefault="00AF3A30" w:rsidP="00AF3A30">
      <w:pPr>
        <w:pStyle w:val="ExamBodyText"/>
      </w:pPr>
      <w:r>
        <w:rPr>
          <w:rFonts w:hint="eastAsia"/>
        </w:rPr>
        <w:t>本题组共包含</w:t>
      </w:r>
      <w:r>
        <w:t>6</w:t>
      </w:r>
      <w:r>
        <w:rPr>
          <w:rFonts w:hint="eastAsia"/>
        </w:rPr>
        <w:t>道试题，题号是：</w:t>
      </w:r>
      <w:r>
        <w:t>25</w:t>
      </w:r>
      <w:r>
        <w:rPr>
          <w:rFonts w:hint="eastAsia"/>
        </w:rPr>
        <w:t>、</w:t>
      </w:r>
      <w:r>
        <w:t>26</w:t>
      </w:r>
      <w:r>
        <w:rPr>
          <w:rFonts w:hint="eastAsia"/>
        </w:rPr>
        <w:t>、</w:t>
      </w:r>
      <w:r>
        <w:t>32</w:t>
      </w:r>
      <w:r>
        <w:rPr>
          <w:rFonts w:hint="eastAsia"/>
        </w:rPr>
        <w:t>、</w:t>
      </w:r>
      <w:r>
        <w:t>33</w:t>
      </w:r>
      <w:r>
        <w:rPr>
          <w:rFonts w:hint="eastAsia"/>
        </w:rPr>
        <w:t>、</w:t>
      </w:r>
      <w:r>
        <w:t>34</w:t>
      </w:r>
      <w:r>
        <w:rPr>
          <w:rFonts w:hint="eastAsia"/>
        </w:rPr>
        <w:t>、</w:t>
      </w:r>
      <w:r>
        <w:t>38_1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理解总分分析表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18.16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4.33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0.24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0.79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0.65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0.30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理解分数分布图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59297390" wp14:editId="7D775286">
            <wp:extent cx="5057143" cy="2580952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理解难度曲线图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337E6785" wp14:editId="69EA5A40">
            <wp:extent cx="5057143" cy="2580952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理解分组分析表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40.81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71.42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106.28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97.98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59.26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99.22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110.77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1.80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122.17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72.99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128.04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129.95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573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1304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7.07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139.70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109.03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1.21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153.66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1.56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153.48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681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698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534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3279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17.77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160.44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129.88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1.71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175.28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486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2.63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175.89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441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770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1074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882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484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5775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31.30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182.40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146.75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1.71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204.33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1.79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198.34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890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1885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5283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28.63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209.51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179.76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lastRenderedPageBreak/>
        <w:t>运用</w:t>
      </w:r>
    </w:p>
    <w:p w:rsidR="00AF3A30" w:rsidRDefault="00AF3A30" w:rsidP="00AF3A30">
      <w:pPr>
        <w:pStyle w:val="ExamBodyText"/>
      </w:pPr>
      <w:r>
        <w:rPr>
          <w:rFonts w:hint="eastAsia"/>
        </w:rPr>
        <w:t>本题组共包含</w:t>
      </w:r>
      <w:r>
        <w:t>11</w:t>
      </w:r>
      <w:r>
        <w:rPr>
          <w:rFonts w:hint="eastAsia"/>
        </w:rPr>
        <w:t>道试题，题号是：</w:t>
      </w:r>
      <w:r>
        <w:t>24</w:t>
      </w:r>
      <w:r>
        <w:rPr>
          <w:rFonts w:hint="eastAsia"/>
        </w:rPr>
        <w:t>、</w:t>
      </w:r>
      <w:r>
        <w:t>27</w:t>
      </w:r>
      <w:r>
        <w:rPr>
          <w:rFonts w:hint="eastAsia"/>
        </w:rPr>
        <w:t>、</w:t>
      </w:r>
      <w:r>
        <w:t>28</w:t>
      </w:r>
      <w:r>
        <w:rPr>
          <w:rFonts w:hint="eastAsia"/>
        </w:rPr>
        <w:t>、</w:t>
      </w:r>
      <w:r>
        <w:t>29</w:t>
      </w:r>
      <w:r>
        <w:rPr>
          <w:rFonts w:hint="eastAsia"/>
        </w:rPr>
        <w:t>、</w:t>
      </w:r>
      <w:r>
        <w:t>30</w:t>
      </w:r>
      <w:r>
        <w:rPr>
          <w:rFonts w:hint="eastAsia"/>
        </w:rPr>
        <w:t>、</w:t>
      </w:r>
      <w:r>
        <w:t>31</w:t>
      </w:r>
      <w:r>
        <w:rPr>
          <w:rFonts w:hint="eastAsia"/>
        </w:rPr>
        <w:t>、</w:t>
      </w:r>
      <w:r>
        <w:t>35</w:t>
      </w:r>
      <w:r>
        <w:rPr>
          <w:rFonts w:hint="eastAsia"/>
        </w:rPr>
        <w:t>、</w:t>
      </w:r>
      <w:r>
        <w:t>38_2</w:t>
      </w:r>
      <w:r>
        <w:rPr>
          <w:rFonts w:hint="eastAsia"/>
        </w:rPr>
        <w:t>、</w:t>
      </w:r>
      <w:r>
        <w:t>38_3</w:t>
      </w:r>
      <w:r>
        <w:rPr>
          <w:rFonts w:hint="eastAsia"/>
        </w:rPr>
        <w:t>、</w:t>
      </w:r>
      <w:r>
        <w:t>38_4</w:t>
      </w:r>
      <w:r>
        <w:rPr>
          <w:rFonts w:hint="eastAsia"/>
        </w:rPr>
        <w:t>、</w:t>
      </w:r>
      <w:r>
        <w:t>39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运用总分分析表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44.32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11.63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0.26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0.63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0.86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0.35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运用分数分布图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4BCDC734" wp14:editId="6A5497EC">
            <wp:extent cx="5057143" cy="2580952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运用难度曲线图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09FAF9AB" wp14:editId="12272605">
            <wp:extent cx="5057143" cy="2580952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运用分组分析表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25.00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46.00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45.44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80.83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62.75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83.50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68.08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94.50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72.29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76.50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78.10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87.76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92.75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93.48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100.57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102.65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105.49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106.88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108.62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113.38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116.40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120.93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120.39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123.75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1.04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125.44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1.05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130.62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1.09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132.76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1.15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133.93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1.41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135.45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1.53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139.97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1.57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142.69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1.78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146.62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1.83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150.60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1.79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150.22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2.11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154.76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430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2.33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156.73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472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2.56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159.32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457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2.48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162.68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489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2.65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166.37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501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2.72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168.75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531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2.88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170.72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lastRenderedPageBreak/>
              <w:t>43～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530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2.87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175.47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549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2.98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178.58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601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3.26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181.24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630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3.41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182.82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642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3.48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186.87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620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3.36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188.09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663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3.59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192.32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671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3.64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194.04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613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3.32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197.92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655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3.55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199.43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573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3.11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203.24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555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3.01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206.23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562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3.05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210.07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542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2.94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213.91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494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2.68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218.30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479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2.60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221.84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2.06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222.86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341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1.85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226.99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1.50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230.08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1.25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234.30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1.04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234.88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237.90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239.48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245.40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246.09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245.48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258.44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257.50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179.76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2"/>
        <w:rPr>
          <w:rFonts w:hint="eastAsia"/>
        </w:rPr>
      </w:pPr>
      <w:bookmarkStart w:id="16" w:name="_Toc415758360"/>
      <w:r>
        <w:rPr>
          <w:rFonts w:hint="eastAsia"/>
        </w:rPr>
        <w:lastRenderedPageBreak/>
        <w:t>能力组块Ⅱ</w:t>
      </w:r>
      <w:bookmarkEnd w:id="16"/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t>获取和解读信息</w:t>
      </w:r>
    </w:p>
    <w:p w:rsidR="00AF3A30" w:rsidRDefault="00AF3A30" w:rsidP="00AF3A30">
      <w:pPr>
        <w:pStyle w:val="ExamBodyText"/>
      </w:pPr>
      <w:r>
        <w:rPr>
          <w:rFonts w:hint="eastAsia"/>
        </w:rPr>
        <w:t>本题组共包含</w:t>
      </w:r>
      <w:r>
        <w:t>4</w:t>
      </w:r>
      <w:r>
        <w:rPr>
          <w:rFonts w:hint="eastAsia"/>
        </w:rPr>
        <w:t>道试题，题号是：</w:t>
      </w:r>
      <w:r>
        <w:t>26</w:t>
      </w:r>
      <w:r>
        <w:rPr>
          <w:rFonts w:hint="eastAsia"/>
        </w:rPr>
        <w:t>、</w:t>
      </w:r>
      <w:r>
        <w:t>31</w:t>
      </w:r>
      <w:r>
        <w:rPr>
          <w:rFonts w:hint="eastAsia"/>
        </w:rPr>
        <w:t>、</w:t>
      </w:r>
      <w:r>
        <w:t>33</w:t>
      </w:r>
      <w:r>
        <w:rPr>
          <w:rFonts w:hint="eastAsia"/>
        </w:rPr>
        <w:t>、</w:t>
      </w:r>
      <w:r>
        <w:t>35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获取和解读信息总分分析表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10.05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3.89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0.39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0.63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0.61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0.37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获取和解读信息分数分布图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6F2569CF" wp14:editId="3B4C93B8">
            <wp:extent cx="5057143" cy="2580952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获取和解读信息难度曲线图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48179AB9" wp14:editId="6C452A1D">
            <wp:extent cx="5057143" cy="2580952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获取和解读信息分组分析表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1.83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113.83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899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599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2276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12.34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143.37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1097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1298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1184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545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6552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35.51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166.87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766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957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1202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6162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33.40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192.13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1454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3124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16.93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216.00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179.76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lastRenderedPageBreak/>
        <w:t>调动和运用知识</w:t>
      </w:r>
    </w:p>
    <w:p w:rsidR="00AF3A30" w:rsidRDefault="00AF3A30" w:rsidP="00AF3A30">
      <w:pPr>
        <w:pStyle w:val="ExamBodyText"/>
      </w:pPr>
      <w:r>
        <w:rPr>
          <w:rFonts w:hint="eastAsia"/>
        </w:rPr>
        <w:t>本题组共包含</w:t>
      </w:r>
      <w:r>
        <w:t>10</w:t>
      </w:r>
      <w:r>
        <w:rPr>
          <w:rFonts w:hint="eastAsia"/>
        </w:rPr>
        <w:t>道试题，题号是：</w:t>
      </w:r>
      <w:r>
        <w:t>24</w:t>
      </w:r>
      <w:r>
        <w:rPr>
          <w:rFonts w:hint="eastAsia"/>
        </w:rPr>
        <w:t>、</w:t>
      </w:r>
      <w:r>
        <w:t>25</w:t>
      </w:r>
      <w:r>
        <w:rPr>
          <w:rFonts w:hint="eastAsia"/>
        </w:rPr>
        <w:t>、</w:t>
      </w:r>
      <w:r>
        <w:t>27</w:t>
      </w:r>
      <w:r>
        <w:rPr>
          <w:rFonts w:hint="eastAsia"/>
        </w:rPr>
        <w:t>、</w:t>
      </w:r>
      <w:r>
        <w:t>28</w:t>
      </w:r>
      <w:r>
        <w:rPr>
          <w:rFonts w:hint="eastAsia"/>
        </w:rPr>
        <w:t>、</w:t>
      </w:r>
      <w:r>
        <w:t>29</w:t>
      </w:r>
      <w:r>
        <w:rPr>
          <w:rFonts w:hint="eastAsia"/>
        </w:rPr>
        <w:t>、</w:t>
      </w:r>
      <w:r>
        <w:t>30</w:t>
      </w:r>
      <w:r>
        <w:rPr>
          <w:rFonts w:hint="eastAsia"/>
        </w:rPr>
        <w:t>、</w:t>
      </w:r>
      <w:r>
        <w:t>32</w:t>
      </w:r>
      <w:r>
        <w:rPr>
          <w:rFonts w:hint="eastAsia"/>
        </w:rPr>
        <w:t>、</w:t>
      </w:r>
      <w:r>
        <w:t>34</w:t>
      </w:r>
      <w:r>
        <w:rPr>
          <w:rFonts w:hint="eastAsia"/>
        </w:rPr>
        <w:t>、</w:t>
      </w:r>
      <w:r>
        <w:t>38_3</w:t>
      </w:r>
      <w:r>
        <w:rPr>
          <w:rFonts w:hint="eastAsia"/>
        </w:rPr>
        <w:t>、</w:t>
      </w:r>
      <w:r>
        <w:t>41_3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调动和运用知识总分分析表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46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46.0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33.06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7.55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0.23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0.72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0.32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调动和运用知识分数分布图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0AFC01BD" wp14:editId="79F2F8D8">
            <wp:extent cx="5057143" cy="2580952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调动和运用知识难度曲线图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36D0CAB0" wp14:editId="2DD48B48">
            <wp:extent cx="5057143" cy="2580952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调动和运用知识分组分析表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37.00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89.00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99.50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62.03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78.64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104.25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78.43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95.94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107.50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106.65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85.30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103.69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113.07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116.22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1.14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104.16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116.77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125.97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130.39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1.54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117.40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1.77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127.69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1.41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135.45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1.26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139.44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2.24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135.79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428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2.32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142.64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491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2.66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151.85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488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2.64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154.39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513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2.78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152.52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670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3.63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158.97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797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4.32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165.45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774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4.19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170.84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738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175.36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772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4.18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175.66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1082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5.86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182.47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1075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5.83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186.96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1045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5.66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192.51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801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4.34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194.30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1033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5.60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198.28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1154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6.25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203.46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340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1184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6.42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208.73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699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3.79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214.56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570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3.09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215.92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lastRenderedPageBreak/>
              <w:t>43～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572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3.10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219.51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621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3.37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225.79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1.94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232.53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239.03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179.76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lastRenderedPageBreak/>
        <w:t>描述和阐释事物</w:t>
      </w:r>
    </w:p>
    <w:p w:rsidR="00AF3A30" w:rsidRDefault="00AF3A30" w:rsidP="00AF3A30">
      <w:pPr>
        <w:pStyle w:val="ExamBodyText"/>
      </w:pPr>
      <w:r>
        <w:rPr>
          <w:rFonts w:hint="eastAsia"/>
        </w:rPr>
        <w:t>本题组共包含</w:t>
      </w:r>
      <w:r>
        <w:t>2</w:t>
      </w:r>
      <w:r>
        <w:rPr>
          <w:rFonts w:hint="eastAsia"/>
        </w:rPr>
        <w:t>道试题，题号是：</w:t>
      </w:r>
      <w:r>
        <w:t>38_1</w:t>
      </w:r>
      <w:r>
        <w:rPr>
          <w:rFonts w:hint="eastAsia"/>
        </w:rPr>
        <w:t>、</w:t>
      </w:r>
      <w:r>
        <w:t>38_4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描述和阐释事物总分分析表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10.96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3.56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0.33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0.73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0.57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0.33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描述和阐释事物分数分布图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3E25BD2A" wp14:editId="75E0CD67">
            <wp:extent cx="5057143" cy="2580952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描述和阐释事物难度曲线图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294A08C1" wp14:editId="37901C38">
            <wp:extent cx="5057143" cy="2580952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描述和阐释事物分组分析表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85.11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130.16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136.44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723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3.92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137.59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128.58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1.21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136.30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1237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6.70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145.20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1.79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153.05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826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4.48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155.52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483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557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340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2566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13.91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166.44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536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2.90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173.53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1511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8.19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177.37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474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497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483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451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2953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184.51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677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3.67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195.26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1960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10.62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195.81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801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1397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4557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24.70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205.60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179.76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lastRenderedPageBreak/>
        <w:t>论证和探讨问题</w:t>
      </w:r>
    </w:p>
    <w:p w:rsidR="00AF3A30" w:rsidRDefault="00AF3A30" w:rsidP="00AF3A30">
      <w:pPr>
        <w:pStyle w:val="ExamBodyText"/>
      </w:pPr>
      <w:r>
        <w:rPr>
          <w:rFonts w:hint="eastAsia"/>
        </w:rPr>
        <w:t>本题组共包含</w:t>
      </w:r>
      <w:r>
        <w:t>2</w:t>
      </w:r>
      <w:r>
        <w:rPr>
          <w:rFonts w:hint="eastAsia"/>
        </w:rPr>
        <w:t>道试题，题号是：</w:t>
      </w:r>
      <w:r>
        <w:t>38_2</w:t>
      </w:r>
      <w:r>
        <w:rPr>
          <w:rFonts w:hint="eastAsia"/>
        </w:rPr>
        <w:t>、</w:t>
      </w:r>
      <w:r>
        <w:t>39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论证和探讨问题总分分析表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12.05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4.89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0.41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0.52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0.73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0.39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论证和探讨问题分数分布图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0DC0D9F3" wp14:editId="5CA088BF">
            <wp:extent cx="5057143" cy="2580952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论证和探讨问题难度曲线图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33B8C3DC" wp14:editId="463990E7">
            <wp:extent cx="5057143" cy="2580952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论证和探讨问题分组分析表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92.60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111.48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1.59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118.32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1.69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123.19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2.20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130.31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558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3.02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137.61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707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3.83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142.84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754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4.09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150.64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848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4.60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154.66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959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5.20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162.42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1139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6.17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168.44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1179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6.39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173.42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1316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7.13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178.15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1344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7.28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183.95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1475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7.99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190.80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1391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7.54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196.11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1330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7.21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200.90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1340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7.26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206.01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434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1139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6.17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212.73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690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3.74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219.36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492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2.67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224.45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1.52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230.72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232.66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245.97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179.76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1"/>
        <w:rPr>
          <w:rFonts w:hint="eastAsia"/>
        </w:rPr>
      </w:pPr>
      <w:bookmarkStart w:id="17" w:name="_Toc415758361"/>
      <w:r>
        <w:rPr>
          <w:rFonts w:hint="eastAsia"/>
        </w:rPr>
        <w:lastRenderedPageBreak/>
        <w:t>题目分析</w:t>
      </w:r>
      <w:bookmarkEnd w:id="17"/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t>第24题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3.89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0.65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0.17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0.97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0.07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58EF305F" wp14:editId="33C5589E">
            <wp:extent cx="5057143" cy="2580952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题分组难度曲线图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3E28D277" wp14:editId="229C3555">
            <wp:extent cx="5057143" cy="2771429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-0.10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1.11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-0.15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*Ｃ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2346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2541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2589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17948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97.27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-0.12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Pr="00AF3A30" w:rsidRDefault="00AF3A30" w:rsidP="00AF3A30">
            <w:pPr>
              <w:pStyle w:val="TableContent2"/>
              <w:rPr>
                <w:sz w:val="18"/>
              </w:rPr>
            </w:pPr>
            <w:r w:rsidRPr="00AF3A30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-0.04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第25题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3.54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1.27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0.36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0.89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0.32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0.24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题难度曲线图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5519519E" wp14:editId="52FBC660">
            <wp:extent cx="5057143" cy="2580952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题分组难度曲线图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567E83DE" wp14:editId="629C5458">
            <wp:extent cx="5057143" cy="2771429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-0.08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*Ｂ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2296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2392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2503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2570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16348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88.60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1.91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-0.16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588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1670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9.05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-0.25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Pr="00AF3A30" w:rsidRDefault="00AF3A30" w:rsidP="00AF3A30">
            <w:pPr>
              <w:pStyle w:val="TableContent2"/>
              <w:rPr>
                <w:sz w:val="18"/>
              </w:rPr>
            </w:pPr>
            <w:r w:rsidRPr="00AF3A30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-0.04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第26题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3.72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1.03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0.28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0.93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0.29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0.17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题难度曲线图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2C15C65B" wp14:editId="4860BA8F">
            <wp:extent cx="5057143" cy="2580952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题分组难度曲线图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26FFB26B" wp14:editId="7039C0FA">
            <wp:extent cx="5057143" cy="2771429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954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5.17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-0.21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1.58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-0.17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-0.10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*Ｄ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2339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2482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2544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2555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2594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17141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92.90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Pr="00AF3A30" w:rsidRDefault="00AF3A30" w:rsidP="00AF3A30">
            <w:pPr>
              <w:pStyle w:val="TableContent2"/>
              <w:rPr>
                <w:sz w:val="18"/>
              </w:rPr>
            </w:pPr>
            <w:r w:rsidRPr="00AF3A30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-0.04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第27题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2.28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1.98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0.87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0.57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0.29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0.37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题难度曲线图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7070093E" wp14:editId="75051952">
            <wp:extent cx="5057143" cy="2580952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题分组难度曲线图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18B4C5B8" wp14:editId="4CD6CFEC">
            <wp:extent cx="5057143" cy="2771429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443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601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593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589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503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3365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18.24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-0.07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*Ｂ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1171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1342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1449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1634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10514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56.98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804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532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446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445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3167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17.16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-0.17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1399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7.58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-0.21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Pr="00AF3A30" w:rsidRDefault="00AF3A30" w:rsidP="00AF3A30">
            <w:pPr>
              <w:pStyle w:val="TableContent2"/>
              <w:rPr>
                <w:sz w:val="18"/>
              </w:rPr>
            </w:pPr>
            <w:r w:rsidRPr="00AF3A30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-0.03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第28题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28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3.77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0.93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0.25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0.94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0.15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28</w:t>
      </w:r>
      <w:r>
        <w:rPr>
          <w:rFonts w:hint="eastAsia"/>
        </w:rPr>
        <w:t>题难度曲线图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384F18A8" wp14:editId="20695A8A">
            <wp:extent cx="5057143" cy="2580952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28</w:t>
      </w:r>
      <w:r>
        <w:rPr>
          <w:rFonts w:hint="eastAsia"/>
        </w:rPr>
        <w:t>题分组难度曲线图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6D8A14B9" wp14:editId="603591CA">
            <wp:extent cx="5057143" cy="2771429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28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-0.10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1.14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-0.14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801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4.34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-0.24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*Ｄ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2598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17387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94.23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Pr="00AF3A30" w:rsidRDefault="00AF3A30" w:rsidP="00AF3A30">
            <w:pPr>
              <w:pStyle w:val="TableContent2"/>
              <w:rPr>
                <w:sz w:val="18"/>
              </w:rPr>
            </w:pPr>
            <w:r w:rsidRPr="00AF3A30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-0.05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第29题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29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3.53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1.29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0.36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0.88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0.24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0.18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29</w:t>
      </w:r>
      <w:r>
        <w:rPr>
          <w:rFonts w:hint="eastAsia"/>
        </w:rPr>
        <w:t>题难度曲线图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33CA0428" wp14:editId="08B9DCFF">
            <wp:extent cx="5057143" cy="2580952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29</w:t>
      </w:r>
      <w:r>
        <w:rPr>
          <w:rFonts w:hint="eastAsia"/>
        </w:rPr>
        <w:t>题分组难度曲线图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1B6CA85C" wp14:editId="7A5A7F8D">
            <wp:extent cx="5057143" cy="2771429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29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498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9.72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-0.19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*Ｂ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1949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2178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2269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2379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2439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2503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2571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16288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88.28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-0.11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1.24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-0.12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Pr="00AF3A30" w:rsidRDefault="00AF3A30" w:rsidP="00AF3A30">
            <w:pPr>
              <w:pStyle w:val="TableContent2"/>
              <w:rPr>
                <w:sz w:val="18"/>
              </w:rPr>
            </w:pPr>
            <w:r w:rsidRPr="00AF3A30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-0.04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第30题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1.67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1.97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1.18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0.42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0.39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题难度曲线图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694388FB" wp14:editId="76941728">
            <wp:extent cx="5057143" cy="2580952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题分组难度曲线图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0A8E990C" wp14:editId="4F07FDF9">
            <wp:extent cx="5057143" cy="2771429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958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875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648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556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4424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23.98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-0.22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*Ｂ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609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877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989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1171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1853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7692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41.69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865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926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840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5615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30.43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-0.08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710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3.85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-0.09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Pr="00AF3A30" w:rsidRDefault="00AF3A30" w:rsidP="00AF3A30">
            <w:pPr>
              <w:pStyle w:val="TableContent2"/>
              <w:rPr>
                <w:sz w:val="18"/>
              </w:rPr>
            </w:pPr>
            <w:r w:rsidRPr="00AF3A30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-0.04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第31题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3.26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1.55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0.48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0.82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0.37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31</w:t>
      </w:r>
      <w:r>
        <w:rPr>
          <w:rFonts w:hint="eastAsia"/>
        </w:rPr>
        <w:t>题难度曲线图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7A1846B8" wp14:editId="02664F02">
            <wp:extent cx="5057143" cy="2580952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31</w:t>
      </w:r>
      <w:r>
        <w:rPr>
          <w:rFonts w:hint="eastAsia"/>
        </w:rPr>
        <w:t>题分组难度曲线图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5F34B73A" wp14:editId="5D3C1C6E">
            <wp:extent cx="5057143" cy="2771429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*Ａ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1378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1834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2043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2257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2607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15047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81.55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-0.15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1057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759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583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3122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16.92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-0.34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-0.14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Pr="00AF3A30" w:rsidRDefault="00AF3A30" w:rsidP="00AF3A30">
            <w:pPr>
              <w:pStyle w:val="TableContent2"/>
              <w:rPr>
                <w:sz w:val="18"/>
              </w:rPr>
            </w:pPr>
            <w:r w:rsidRPr="00AF3A30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-0.03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第32题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3.21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1.59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0.49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0.31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0.30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32</w:t>
      </w:r>
      <w:r>
        <w:rPr>
          <w:rFonts w:hint="eastAsia"/>
        </w:rPr>
        <w:t>题难度曲线图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5B7DC765" wp14:editId="49D8361E">
            <wp:extent cx="5057143" cy="2580952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32</w:t>
      </w:r>
      <w:r>
        <w:rPr>
          <w:rFonts w:hint="eastAsia"/>
        </w:rPr>
        <w:t>题分组难度曲线图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351A9CAC" wp14:editId="6EA73830">
            <wp:extent cx="5057143" cy="2771429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*Ａ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1485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1884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2068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2204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2389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2486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14829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80.37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1057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5.73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-0.21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2355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12.76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-0.17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1.11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-0.16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Pr="00AF3A30" w:rsidRDefault="00AF3A30" w:rsidP="00AF3A30">
            <w:pPr>
              <w:pStyle w:val="TableContent2"/>
              <w:rPr>
                <w:sz w:val="18"/>
              </w:rPr>
            </w:pPr>
            <w:r w:rsidRPr="00AF3A30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-0.04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第33题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1.89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2.00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1.06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0.47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0.42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0.56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33</w:t>
      </w:r>
      <w:r>
        <w:rPr>
          <w:rFonts w:hint="eastAsia"/>
        </w:rPr>
        <w:t>题难度曲线图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42B19F49" wp14:editId="1D099A49">
            <wp:extent cx="5057143" cy="2580952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33</w:t>
      </w:r>
      <w:r>
        <w:rPr>
          <w:rFonts w:hint="eastAsia"/>
        </w:rPr>
        <w:t>题分组难度曲线图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230E4952" wp14:editId="37361E6E">
            <wp:extent cx="5057143" cy="2771429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1093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1027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460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5379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29.15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-0.22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795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3586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19.44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-0.20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*Ｃ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573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672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1093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8722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47.27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755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4.09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-0.14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Pr="00AF3A30" w:rsidRDefault="00AF3A30" w:rsidP="00AF3A30">
            <w:pPr>
              <w:pStyle w:val="TableContent2"/>
              <w:rPr>
                <w:sz w:val="18"/>
              </w:rPr>
            </w:pPr>
            <w:r w:rsidRPr="00AF3A30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-0.05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第34题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3.07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1.69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0.55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0.77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0.42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34</w:t>
      </w:r>
      <w:r>
        <w:rPr>
          <w:rFonts w:hint="eastAsia"/>
        </w:rPr>
        <w:t>题难度曲线图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73740C82" wp14:editId="0EB82DA0">
            <wp:extent cx="5057143" cy="2580952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34</w:t>
      </w:r>
      <w:r>
        <w:rPr>
          <w:rFonts w:hint="eastAsia"/>
        </w:rPr>
        <w:t>题分组难度曲线图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778DE081" wp14:editId="7C376144">
            <wp:extent cx="5057143" cy="2771429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34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-0.08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703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481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3008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16.30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-0.31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*Ｃ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1206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2273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2560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14157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76.73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1206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6.54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-0.19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Pr="00AF3A30" w:rsidRDefault="00AF3A30" w:rsidP="00AF3A30">
            <w:pPr>
              <w:pStyle w:val="TableContent2"/>
              <w:rPr>
                <w:sz w:val="18"/>
              </w:rPr>
            </w:pPr>
            <w:r w:rsidRPr="00AF3A30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-0.04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第35题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35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1.18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1.83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1.54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0.34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0.40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35</w:t>
      </w:r>
      <w:r>
        <w:rPr>
          <w:rFonts w:hint="eastAsia"/>
        </w:rPr>
        <w:t>题难度曲线图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64D276E4" wp14:editId="0D6E466C">
            <wp:extent cx="5057143" cy="2580952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35</w:t>
      </w:r>
      <w:r>
        <w:rPr>
          <w:rFonts w:hint="eastAsia"/>
        </w:rPr>
        <w:t>题分组难度曲线图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45076E02" wp14:editId="2298E3DC">
            <wp:extent cx="5057143" cy="2771429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35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*Ａ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589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775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1706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5452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29.55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581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584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542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3346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18.13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-0.11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688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672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553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4027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21.83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-0.14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969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944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884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793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676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482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5611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30.41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-0.12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Pr="00AF3A30" w:rsidRDefault="00AF3A30" w:rsidP="00AF3A30">
            <w:pPr>
              <w:pStyle w:val="TableContent2"/>
              <w:rPr>
                <w:sz w:val="18"/>
              </w:rPr>
            </w:pPr>
            <w:r w:rsidRPr="00AF3A30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-0.04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第38_1题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2.72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0.58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0.21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0.91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0.17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0.06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38_1</w:t>
      </w:r>
      <w:r>
        <w:rPr>
          <w:rFonts w:hint="eastAsia"/>
        </w:rPr>
        <w:t>题难度曲线图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36917828" wp14:editId="02FDDC3F">
            <wp:extent cx="5057143" cy="2580952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38_1</w:t>
      </w:r>
      <w:r>
        <w:rPr>
          <w:rFonts w:hint="eastAsia"/>
        </w:rPr>
        <w:t>题分组难度曲线图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6AED064B" wp14:editId="7434D28B">
            <wp:extent cx="5057143" cy="2771429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95.52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121.68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976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5.29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172.54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1.38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164.11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1047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5.67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169.99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342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2612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14.16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176.88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1605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1901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1927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2070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13405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72.65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182.86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第38_2_1题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38_2_1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1.95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1.38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0.71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0.65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0.37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0.43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38_2_1</w:t>
      </w:r>
      <w:r>
        <w:rPr>
          <w:rFonts w:hint="eastAsia"/>
        </w:rPr>
        <w:t>题难度曲线图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1E2AB280" wp14:editId="36DD07CF">
            <wp:extent cx="5057143" cy="2580952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38_2_1</w:t>
      </w:r>
      <w:r>
        <w:rPr>
          <w:rFonts w:hint="eastAsia"/>
        </w:rPr>
        <w:t>题分组难度曲线图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28544D13" wp14:editId="1DEDCE39">
            <wp:extent cx="5057143" cy="2771429"/>
            <wp:effectExtent l="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38_2_1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1264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972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796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496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6030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32.68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159.38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1254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6.80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176.26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176.81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1146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1786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1951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2249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11031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59.79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191.33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第38_2_2题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38_2_2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1.35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1.08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0.34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0.27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38_2_2</w:t>
      </w:r>
      <w:r>
        <w:rPr>
          <w:rFonts w:hint="eastAsia"/>
        </w:rPr>
        <w:t>题难度曲线图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72269364" wp14:editId="5F3CFB80">
            <wp:extent cx="5057143" cy="2580952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38_2_2</w:t>
      </w:r>
      <w:r>
        <w:rPr>
          <w:rFonts w:hint="eastAsia"/>
        </w:rPr>
        <w:t>题分组难度曲线图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7349742A" wp14:editId="1A87288D">
            <wp:extent cx="5057143" cy="2771429"/>
            <wp:effectExtent l="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38_2_2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671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1514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8.21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141.98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498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1735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9.40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159.17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1328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1771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1755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1664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1526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1184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10958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59.39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178.90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796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4.31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198.04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1.23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190.71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1.08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195.60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850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4.61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198.19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739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4.01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205.22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608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1433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7.77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213.03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第38_2_3题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38_2_3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2.58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1.58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0.61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0.65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0.45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0.44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38_2_3</w:t>
      </w:r>
      <w:r>
        <w:rPr>
          <w:rFonts w:hint="eastAsia"/>
        </w:rPr>
        <w:t>题难度曲线图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3E3F8109" wp14:editId="0ABCC12B">
            <wp:extent cx="5057143" cy="2580952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38_2_3</w:t>
      </w:r>
      <w:r>
        <w:rPr>
          <w:rFonts w:hint="eastAsia"/>
        </w:rPr>
        <w:t>题分组难度曲线图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5E59909F" wp14:editId="0FA98D62">
            <wp:extent cx="5057143" cy="2771429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38_2_3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632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2689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14.57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141.30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907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4.92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154.14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1557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8.44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169.28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498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2.70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179.49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477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482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494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2880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15.61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183.37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185.87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177.22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422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2.29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176.68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544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1134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1309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1753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2059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9228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50.01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194.24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第38_2题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2.78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0.47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0.53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0.37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38_2</w:t>
      </w:r>
      <w:r>
        <w:rPr>
          <w:rFonts w:hint="eastAsia"/>
        </w:rPr>
        <w:t>题难度曲线图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3FA49C14" wp14:editId="2E564444">
            <wp:extent cx="5057143" cy="2580952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38_2</w:t>
      </w:r>
      <w:r>
        <w:rPr>
          <w:rFonts w:hint="eastAsia"/>
        </w:rPr>
        <w:t>题分组难度曲线图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26B8CA8C" wp14:editId="049B544B">
            <wp:extent cx="5057143" cy="2771429"/>
            <wp:effectExtent l="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492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2.67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111.65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1.35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127.12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771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4.18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138.89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1.90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147.23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479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2.60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153.76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1.24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158.79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905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4.90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159.52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1.73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153.56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1199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6.50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161.97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888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4.81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164.54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470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457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2436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13.20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175.34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467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2.53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182.64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1343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7.28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186.31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1.27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185.11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895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4.85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185.05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707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3.83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188.79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471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569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692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3839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20.81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197.57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567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3.07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208.54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1.75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205.30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207.81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438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2.37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211.54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10.5～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2.10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213.53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11.0～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811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4.40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220.74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第38_3题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4.44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2.14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0.48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0.63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0.65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0.48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38_3</w:t>
      </w:r>
      <w:r>
        <w:rPr>
          <w:rFonts w:hint="eastAsia"/>
        </w:rPr>
        <w:t>题难度曲线图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5F9B8577" wp14:editId="20E01FB0">
            <wp:extent cx="5057143" cy="2580952"/>
            <wp:effectExtent l="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38_3</w:t>
      </w:r>
      <w:r>
        <w:rPr>
          <w:rFonts w:hint="eastAsia"/>
        </w:rPr>
        <w:t>题分组难度曲线图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180CA41A" wp14:editId="7977AF06">
            <wp:extent cx="5057143" cy="2771429"/>
            <wp:effectExtent l="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1899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10.29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124.71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1.95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135.38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467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2.53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141.14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1.62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143.28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423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2.29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150.51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165.37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781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4.23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161.55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513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2.78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167.41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1096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5.94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172.07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1350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7.32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180.00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486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602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698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634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3734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20.24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188.10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1602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8.68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194.92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441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492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2179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11.81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198.94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476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1705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9.24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204.51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1938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10.50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206.86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第38_4_1题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38_4_1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4.49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1.96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0.44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0.41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0.31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38_4_1</w:t>
      </w:r>
      <w:r>
        <w:rPr>
          <w:rFonts w:hint="eastAsia"/>
        </w:rPr>
        <w:t>题难度曲线图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5598C7DD" wp14:editId="4643167F">
            <wp:extent cx="5057143" cy="2580952"/>
            <wp:effectExtent l="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38_4_1</w:t>
      </w:r>
      <w:r>
        <w:rPr>
          <w:rFonts w:hint="eastAsia"/>
        </w:rPr>
        <w:t>题分组难度曲线图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643A1356" wp14:editId="07398739">
            <wp:extent cx="5057143" cy="2771429"/>
            <wp:effectExtent l="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38_4_1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689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1666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9.03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143.16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604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3.27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157.27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560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477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3948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21.40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166.68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344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2237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12.12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180.85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600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1087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1495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1646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9996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54.18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192.14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第38_4_2题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38_4_2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3.76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2.30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0.61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0.63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0.47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38_4_2</w:t>
      </w:r>
      <w:r>
        <w:rPr>
          <w:rFonts w:hint="eastAsia"/>
        </w:rPr>
        <w:t>题难度曲线图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26AE9F0F" wp14:editId="15389D8E">
            <wp:extent cx="5057143" cy="2580952"/>
            <wp:effectExtent l="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38_4_2</w:t>
      </w:r>
      <w:r>
        <w:rPr>
          <w:rFonts w:hint="eastAsia"/>
        </w:rPr>
        <w:t>题分组难度曲线图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388ED4B9" wp14:editId="05DBF24F">
            <wp:extent cx="5057143" cy="2771429"/>
            <wp:effectExtent l="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38_4_2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1302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783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556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3497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18.95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148.11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1154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6.25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162.75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670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608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581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4061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22.01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171.71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2035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11.03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185.61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597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844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1148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1349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1598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7704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41.75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199.37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第38_4题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8.24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3.45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0.42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0.69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0.56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0.39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38_4</w:t>
      </w:r>
      <w:r>
        <w:rPr>
          <w:rFonts w:hint="eastAsia"/>
        </w:rPr>
        <w:t>题难度曲线图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63144394" wp14:editId="673312E2">
            <wp:extent cx="5057143" cy="2580952"/>
            <wp:effectExtent l="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38_4</w:t>
      </w:r>
      <w:r>
        <w:rPr>
          <w:rFonts w:hint="eastAsia"/>
        </w:rPr>
        <w:t>题分组难度曲线图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29810AA9" wp14:editId="718BF707">
            <wp:extent cx="5057143" cy="2771429"/>
            <wp:effectExtent l="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38_4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924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5.01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134.08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142.71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646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1405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7.61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141.09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911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4.94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153.60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554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2791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15.13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165.38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1741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9.44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174.92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526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470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3222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17.46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183.56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10.5～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453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2224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12.05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194.43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12.0～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476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1146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5121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27.75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204.79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第38题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21.29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6.65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0.31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0.65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0.77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0.37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</w:t>
      </w:r>
      <w:r>
        <w:rPr>
          <w:rFonts w:hint="eastAsia"/>
        </w:rPr>
        <w:t>题难度曲线图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3CB02D90" wp14:editId="59DFFE18">
            <wp:extent cx="5057143" cy="2580952"/>
            <wp:effectExtent l="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</w:t>
      </w:r>
      <w:r>
        <w:rPr>
          <w:rFonts w:hint="eastAsia"/>
        </w:rPr>
        <w:t>题分组难度曲线图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5B925B68" wp14:editId="0578A686">
            <wp:extent cx="5057143" cy="2771429"/>
            <wp:effectExtent l="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84.29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98.75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82.85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89.33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108.64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97.93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99.77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108.94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107.72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110.97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106.51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108.35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107.28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111.00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120.11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114.72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120.05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126.51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122.99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129.18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128.65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10.5～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128.05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11.0～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131.27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11.5～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139.09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12.0～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1.13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140.13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12.5～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1.01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140.86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13.0～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1.11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143.13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13.5～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1.31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145.40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14.0～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1.35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144.15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14.5～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1.23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147.94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15.0～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1.47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150.27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15.5～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1.41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152.79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16.0～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340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1.84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156.75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16.5～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1.69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156.22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17.0～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1.81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159.00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17.5～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1.57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160.35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18.0～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2.13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162.85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18.5～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2.03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165.74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19.0～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453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2.46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169.46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19.5～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2.09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172.48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20.0～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473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2.56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171.25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lastRenderedPageBreak/>
              <w:t>20.5～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446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2.42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173.98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21.0～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489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2.65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176.79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21.5～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482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2.61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179.84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22.0～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584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3.17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183.26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22.5～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520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2.82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186.44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23.0～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554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185.52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23.5～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564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3.06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192.14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24.0～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590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3.20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190.27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24.5～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565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3.06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193.53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25.0～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681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3.69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195.66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25.5～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559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3.03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201.01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26.0～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574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3.11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201.57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26.5～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613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3.32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204.87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27.0～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595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3.22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206.31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27.5～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516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2.80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207.74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28.0～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650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3.52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211.35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28.5～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436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2.36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212.63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29.0～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452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2.45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215.27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29.5～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1.95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216.48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30.0～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2.16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220.54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30.5～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221.40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31.0～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224.58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31.5～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229.35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32.0～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232.37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32.5～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230.90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33.0～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235.32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第39_1题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39_1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4.19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2.20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0.53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0.57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0.51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39_1</w:t>
      </w:r>
      <w:r>
        <w:rPr>
          <w:rFonts w:hint="eastAsia"/>
        </w:rPr>
        <w:t>题难度曲线图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36AD0E9D" wp14:editId="0070E5D6">
            <wp:extent cx="5057143" cy="2580952"/>
            <wp:effectExtent l="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39_1</w:t>
      </w:r>
      <w:r>
        <w:rPr>
          <w:rFonts w:hint="eastAsia"/>
        </w:rPr>
        <w:t>题分组难度曲线图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46949DD2" wp14:editId="51B98C23">
            <wp:extent cx="5057143" cy="2771429"/>
            <wp:effectExtent l="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39_1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1083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474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2166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11.74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136.80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1.90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148.10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774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4.19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144.78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151.71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499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2.70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155.23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1.80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160.95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340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454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2197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11.91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170.42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645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3.50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173.95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740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4.01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176.23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182.88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856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4.64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180.80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538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2.92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190.13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697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1074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1869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2181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9104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49.34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198.75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第39_2题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39_2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1.62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0.92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0.57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0.49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0.28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39_2</w:t>
      </w:r>
      <w:r>
        <w:rPr>
          <w:rFonts w:hint="eastAsia"/>
        </w:rPr>
        <w:t>题难度曲线图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1A49D40F" wp14:editId="7914131F">
            <wp:extent cx="5057143" cy="2580952"/>
            <wp:effectExtent l="0" t="0" r="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39_2</w:t>
      </w:r>
      <w:r>
        <w:rPr>
          <w:rFonts w:hint="eastAsia"/>
        </w:rPr>
        <w:t>题分组难度曲线图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267FA134" wp14:editId="118F1D16">
            <wp:extent cx="5057143" cy="2771429"/>
            <wp:effectExtent l="0" t="0" r="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39_2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772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1857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10.06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143.33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1518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8.23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159.17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640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643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546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495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432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3246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17.59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167.48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439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2698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14.62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178.14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709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704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4679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25.36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185.89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573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627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2486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13.47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200.70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496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1411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7.65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208.37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446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2.42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218.45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222.93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第39_3题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39_3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0.37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0.49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1.32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0.47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0.30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39_3</w:t>
      </w:r>
      <w:r>
        <w:rPr>
          <w:rFonts w:hint="eastAsia"/>
        </w:rPr>
        <w:t>题难度曲线图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082B58EE" wp14:editId="3D06590C">
            <wp:extent cx="5057143" cy="2580952"/>
            <wp:effectExtent l="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39_3</w:t>
      </w:r>
      <w:r>
        <w:rPr>
          <w:rFonts w:hint="eastAsia"/>
        </w:rPr>
        <w:t>题分组难度曲线图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483F6061" wp14:editId="27A21016">
            <wp:extent cx="5057143" cy="2771429"/>
            <wp:effectExtent l="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39_3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2452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1751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1455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883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534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10355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56.12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163.26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508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669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756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693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3834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20.78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193.91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741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942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3170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17.18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204.51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901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4.88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212.36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1.04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225.83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第39题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39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6.17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3.13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0.51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0.51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0.62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0.40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39</w:t>
      </w:r>
      <w:r>
        <w:rPr>
          <w:rFonts w:hint="eastAsia"/>
        </w:rPr>
        <w:t>题难度曲线图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451237E9" wp14:editId="486E75BF">
            <wp:extent cx="5057143" cy="2580952"/>
            <wp:effectExtent l="0" t="0" r="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39</w:t>
      </w:r>
      <w:r>
        <w:rPr>
          <w:rFonts w:hint="eastAsia"/>
        </w:rPr>
        <w:t>题分组难度曲线图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15A854BB" wp14:editId="7B432C02">
            <wp:extent cx="5057143" cy="2771429"/>
            <wp:effectExtent l="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39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497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822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4.46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125.08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1.55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139.13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709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3.84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140.74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556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3.01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145.10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768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4.16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146.95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1.58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152.62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619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3.35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155.25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1.94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163.00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826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4.48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165.29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568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3.08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167.99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1056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5.72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174.65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519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2.81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175.91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926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5.02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178.17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3.79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179.69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1090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5.91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185.20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5.45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187.29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1257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6.81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193.21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8.5～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1267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6.87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197.88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1693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9.18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200.18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9.5～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1319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7.15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206.29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874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4.74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210.31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10.5～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479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2.60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214.94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11.0～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1.53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217.62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11.5～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225.52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12.0～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224.08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第41_3_1题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41_3_1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2.49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1.80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0.73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0.62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0.48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0.53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41_3_1</w:t>
      </w:r>
      <w:r>
        <w:rPr>
          <w:rFonts w:hint="eastAsia"/>
        </w:rPr>
        <w:t>题难度曲线图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1C435089" wp14:editId="7A47255D">
            <wp:extent cx="5057143" cy="2580952"/>
            <wp:effectExtent l="0" t="0" r="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41_3_1</w:t>
      </w:r>
      <w:r>
        <w:rPr>
          <w:rFonts w:hint="eastAsia"/>
        </w:rPr>
        <w:t>题分组难度曲线图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5F41E32E" wp14:editId="2B475A3C">
            <wp:extent cx="5057143" cy="2771429"/>
            <wp:effectExtent l="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41_3_1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873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672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5763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31.23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153.54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1.03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171.83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2070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11.22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175.24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182.76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437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956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1566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1787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2285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10273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55.68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195.48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第41_3_2题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41_3_2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1.17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0.73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0.63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0.39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0.43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0.25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41_3_2</w:t>
      </w:r>
      <w:r>
        <w:rPr>
          <w:rFonts w:hint="eastAsia"/>
        </w:rPr>
        <w:t>题难度曲线图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1540C9B4" wp14:editId="5B677505">
            <wp:extent cx="5057143" cy="2580952"/>
            <wp:effectExtent l="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41_3_2</w:t>
      </w:r>
      <w:r>
        <w:rPr>
          <w:rFonts w:hint="eastAsia"/>
        </w:rPr>
        <w:t>题分组难度曲线图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2FCC1917" wp14:editId="34E8F046">
            <wp:extent cx="5057143" cy="2771429"/>
            <wp:effectExtent l="0" t="0" r="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41_3_2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1188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560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2650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14.36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142.36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1607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8.71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175.60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859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1089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958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752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6822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36.97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178.91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586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588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632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3730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20.22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188.90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349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482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2318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12.56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196.82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649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3.52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203.69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675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3.66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213.02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第41_3题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41_3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3.65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2.16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0.59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0.52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0.54</w:t>
            </w:r>
          </w:p>
        </w:tc>
        <w:tc>
          <w:tcPr>
            <w:tcW w:w="1071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0.41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41_3</w:t>
      </w:r>
      <w:r>
        <w:rPr>
          <w:rFonts w:hint="eastAsia"/>
        </w:rPr>
        <w:t>题难度曲线图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1C47539A" wp14:editId="149C20FB">
            <wp:extent cx="5057143" cy="2580952"/>
            <wp:effectExtent l="0" t="0" r="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41_3</w:t>
      </w:r>
      <w:r>
        <w:rPr>
          <w:rFonts w:hint="eastAsia"/>
        </w:rPr>
        <w:t>题分组难度曲线图</w:t>
      </w:r>
    </w:p>
    <w:p w:rsidR="00AF3A30" w:rsidRDefault="00AF3A30" w:rsidP="00AF3A30">
      <w:pPr>
        <w:pStyle w:val="ExamBodyText"/>
        <w:jc w:val="center"/>
      </w:pPr>
      <w:r>
        <w:rPr>
          <w:noProof/>
        </w:rPr>
        <w:drawing>
          <wp:inline distT="0" distB="0" distL="0" distR="0" wp14:anchorId="7F3C001B" wp14:editId="283716E1">
            <wp:extent cx="5057143" cy="2771429"/>
            <wp:effectExtent l="0" t="0" r="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41_3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1068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1891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10.25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131.15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141.29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599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509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295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244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2265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12.28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159.38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131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984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5.33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172.12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712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3.86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172.79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390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2.11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166.58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933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5.06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176.12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443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2.40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182.72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146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804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4.36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177.63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173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1191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6.45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183.33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622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673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664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638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3583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19.42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192.44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5.5～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343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450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523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2296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12.44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197.25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156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234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287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375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470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1671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9.06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202.54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6.5～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199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529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2.87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209.52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125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274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606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3.28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215.59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18451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0.49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0.56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0.61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  <w:jc w:val="center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 w:rsidP="00AF3A30">
      <w:pPr>
        <w:pStyle w:val="ExamTitle1"/>
        <w:rPr>
          <w:rFonts w:hint="eastAsia"/>
        </w:rPr>
      </w:pPr>
      <w:bookmarkStart w:id="18" w:name="_Toc415758362"/>
      <w:r>
        <w:rPr>
          <w:rFonts w:hint="eastAsia"/>
        </w:rPr>
        <w:lastRenderedPageBreak/>
        <w:t>相关分析</w:t>
      </w:r>
      <w:bookmarkEnd w:id="18"/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t>主客观题组块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112</w:t>
      </w:r>
      <w:r>
        <w:fldChar w:fldCharType="end"/>
      </w:r>
      <w:r>
        <w:rPr>
          <w:rFonts w:hint="eastAsia"/>
        </w:rPr>
        <w:t>主客观题组块相关分析表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0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409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</w:p>
        </w:tc>
        <w:tc>
          <w:tcPr>
            <w:tcW w:w="2409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客观题</w:t>
            </w:r>
          </w:p>
        </w:tc>
        <w:tc>
          <w:tcPr>
            <w:tcW w:w="241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主观题</w:t>
            </w:r>
          </w:p>
        </w:tc>
        <w:tc>
          <w:tcPr>
            <w:tcW w:w="241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2409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客观题</w:t>
            </w:r>
          </w:p>
        </w:tc>
        <w:tc>
          <w:tcPr>
            <w:tcW w:w="2409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241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0.54</w:t>
            </w:r>
          </w:p>
        </w:tc>
        <w:tc>
          <w:tcPr>
            <w:tcW w:w="241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2409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主观题</w:t>
            </w:r>
          </w:p>
        </w:tc>
        <w:tc>
          <w:tcPr>
            <w:tcW w:w="2409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0.54</w:t>
            </w:r>
          </w:p>
        </w:tc>
        <w:tc>
          <w:tcPr>
            <w:tcW w:w="241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241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2409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  <w:tc>
          <w:tcPr>
            <w:tcW w:w="2409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0.76</w:t>
            </w:r>
          </w:p>
        </w:tc>
        <w:tc>
          <w:tcPr>
            <w:tcW w:w="241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0.81</w:t>
            </w:r>
          </w:p>
        </w:tc>
        <w:tc>
          <w:tcPr>
            <w:tcW w:w="2410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t>知识组块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113</w:t>
      </w:r>
      <w:r>
        <w:fldChar w:fldCharType="end"/>
      </w:r>
      <w:r>
        <w:rPr>
          <w:rFonts w:hint="eastAsia"/>
        </w:rPr>
        <w:t>知识组块相关分析表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4"/>
        <w:gridCol w:w="1204"/>
        <w:gridCol w:w="1205"/>
        <w:gridCol w:w="1205"/>
        <w:gridCol w:w="1205"/>
        <w:gridCol w:w="1205"/>
        <w:gridCol w:w="1205"/>
        <w:gridCol w:w="1205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20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</w:p>
        </w:tc>
        <w:tc>
          <w:tcPr>
            <w:tcW w:w="120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经济生活</w:t>
            </w:r>
          </w:p>
        </w:tc>
        <w:tc>
          <w:tcPr>
            <w:tcW w:w="1205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政治生活</w:t>
            </w:r>
          </w:p>
        </w:tc>
        <w:tc>
          <w:tcPr>
            <w:tcW w:w="1205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文化生活</w:t>
            </w:r>
          </w:p>
        </w:tc>
        <w:tc>
          <w:tcPr>
            <w:tcW w:w="1205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生活与哲学</w:t>
            </w:r>
          </w:p>
        </w:tc>
        <w:tc>
          <w:tcPr>
            <w:tcW w:w="1205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经济学常识</w:t>
            </w:r>
          </w:p>
        </w:tc>
        <w:tc>
          <w:tcPr>
            <w:tcW w:w="1205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国家与国际组织常识</w:t>
            </w:r>
          </w:p>
        </w:tc>
        <w:tc>
          <w:tcPr>
            <w:tcW w:w="1205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20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经济生活</w:t>
            </w:r>
          </w:p>
        </w:tc>
        <w:tc>
          <w:tcPr>
            <w:tcW w:w="120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1205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0.47</w:t>
            </w:r>
          </w:p>
        </w:tc>
        <w:tc>
          <w:tcPr>
            <w:tcW w:w="1205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0.37</w:t>
            </w:r>
          </w:p>
        </w:tc>
        <w:tc>
          <w:tcPr>
            <w:tcW w:w="1205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0.42</w:t>
            </w:r>
          </w:p>
        </w:tc>
        <w:tc>
          <w:tcPr>
            <w:tcW w:w="1205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0.44</w:t>
            </w:r>
          </w:p>
        </w:tc>
        <w:tc>
          <w:tcPr>
            <w:tcW w:w="1205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0.20</w:t>
            </w:r>
          </w:p>
        </w:tc>
        <w:tc>
          <w:tcPr>
            <w:tcW w:w="1205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0.69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20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政治生活</w:t>
            </w:r>
          </w:p>
        </w:tc>
        <w:tc>
          <w:tcPr>
            <w:tcW w:w="120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0.47</w:t>
            </w:r>
          </w:p>
        </w:tc>
        <w:tc>
          <w:tcPr>
            <w:tcW w:w="1205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1205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0.44</w:t>
            </w:r>
          </w:p>
        </w:tc>
        <w:tc>
          <w:tcPr>
            <w:tcW w:w="1205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0.49</w:t>
            </w:r>
          </w:p>
        </w:tc>
        <w:tc>
          <w:tcPr>
            <w:tcW w:w="1205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0.48</w:t>
            </w:r>
          </w:p>
        </w:tc>
        <w:tc>
          <w:tcPr>
            <w:tcW w:w="1205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0.21</w:t>
            </w:r>
          </w:p>
        </w:tc>
        <w:tc>
          <w:tcPr>
            <w:tcW w:w="1205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20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文化生活</w:t>
            </w:r>
          </w:p>
        </w:tc>
        <w:tc>
          <w:tcPr>
            <w:tcW w:w="120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0.37</w:t>
            </w:r>
          </w:p>
        </w:tc>
        <w:tc>
          <w:tcPr>
            <w:tcW w:w="1205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0.44</w:t>
            </w:r>
          </w:p>
        </w:tc>
        <w:tc>
          <w:tcPr>
            <w:tcW w:w="1205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1205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0.46</w:t>
            </w:r>
          </w:p>
        </w:tc>
        <w:tc>
          <w:tcPr>
            <w:tcW w:w="1205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0.48</w:t>
            </w:r>
          </w:p>
        </w:tc>
        <w:tc>
          <w:tcPr>
            <w:tcW w:w="1205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0.17</w:t>
            </w:r>
          </w:p>
        </w:tc>
        <w:tc>
          <w:tcPr>
            <w:tcW w:w="1205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20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生活与哲学</w:t>
            </w:r>
          </w:p>
        </w:tc>
        <w:tc>
          <w:tcPr>
            <w:tcW w:w="120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0.42</w:t>
            </w:r>
          </w:p>
        </w:tc>
        <w:tc>
          <w:tcPr>
            <w:tcW w:w="1205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0.49</w:t>
            </w:r>
          </w:p>
        </w:tc>
        <w:tc>
          <w:tcPr>
            <w:tcW w:w="1205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0.46</w:t>
            </w:r>
          </w:p>
        </w:tc>
        <w:tc>
          <w:tcPr>
            <w:tcW w:w="1205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1205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0.50</w:t>
            </w:r>
          </w:p>
        </w:tc>
        <w:tc>
          <w:tcPr>
            <w:tcW w:w="1205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0.19</w:t>
            </w:r>
          </w:p>
        </w:tc>
        <w:tc>
          <w:tcPr>
            <w:tcW w:w="1205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0.68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20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经济学常识</w:t>
            </w:r>
          </w:p>
        </w:tc>
        <w:tc>
          <w:tcPr>
            <w:tcW w:w="120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0.44</w:t>
            </w:r>
          </w:p>
        </w:tc>
        <w:tc>
          <w:tcPr>
            <w:tcW w:w="1205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0.48</w:t>
            </w:r>
          </w:p>
        </w:tc>
        <w:tc>
          <w:tcPr>
            <w:tcW w:w="1205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0.48</w:t>
            </w:r>
          </w:p>
        </w:tc>
        <w:tc>
          <w:tcPr>
            <w:tcW w:w="1205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0.50</w:t>
            </w:r>
          </w:p>
        </w:tc>
        <w:tc>
          <w:tcPr>
            <w:tcW w:w="1205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1205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0.15</w:t>
            </w:r>
          </w:p>
        </w:tc>
        <w:tc>
          <w:tcPr>
            <w:tcW w:w="1205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20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国家与国际组织常识</w:t>
            </w:r>
          </w:p>
        </w:tc>
        <w:tc>
          <w:tcPr>
            <w:tcW w:w="120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0.20</w:t>
            </w:r>
          </w:p>
        </w:tc>
        <w:tc>
          <w:tcPr>
            <w:tcW w:w="1205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0.21</w:t>
            </w:r>
          </w:p>
        </w:tc>
        <w:tc>
          <w:tcPr>
            <w:tcW w:w="1205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0.17</w:t>
            </w:r>
          </w:p>
        </w:tc>
        <w:tc>
          <w:tcPr>
            <w:tcW w:w="1205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0.19</w:t>
            </w:r>
          </w:p>
        </w:tc>
        <w:tc>
          <w:tcPr>
            <w:tcW w:w="1205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0.15</w:t>
            </w:r>
          </w:p>
        </w:tc>
        <w:tc>
          <w:tcPr>
            <w:tcW w:w="1205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1205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20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  <w:tc>
          <w:tcPr>
            <w:tcW w:w="1204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0.69</w:t>
            </w:r>
          </w:p>
        </w:tc>
        <w:tc>
          <w:tcPr>
            <w:tcW w:w="1205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0.71</w:t>
            </w:r>
          </w:p>
        </w:tc>
        <w:tc>
          <w:tcPr>
            <w:tcW w:w="1205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0.61</w:t>
            </w:r>
          </w:p>
        </w:tc>
        <w:tc>
          <w:tcPr>
            <w:tcW w:w="1205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0.68</w:t>
            </w:r>
          </w:p>
        </w:tc>
        <w:tc>
          <w:tcPr>
            <w:tcW w:w="1205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0.65</w:t>
            </w:r>
          </w:p>
        </w:tc>
        <w:tc>
          <w:tcPr>
            <w:tcW w:w="1205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0.34</w:t>
            </w:r>
          </w:p>
        </w:tc>
        <w:tc>
          <w:tcPr>
            <w:tcW w:w="1205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t>能力组块Ⅰ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114</w:t>
      </w:r>
      <w:r>
        <w:fldChar w:fldCharType="end"/>
      </w:r>
      <w:r>
        <w:rPr>
          <w:rFonts w:hint="eastAsia"/>
        </w:rPr>
        <w:t>能力组块Ⅰ相关分析表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识记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理解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运用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识记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0.54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理解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0.65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运用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0.52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0.53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0.86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  <w:tc>
          <w:tcPr>
            <w:tcW w:w="192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0.54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0.65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0.86</w:t>
            </w:r>
          </w:p>
        </w:tc>
        <w:tc>
          <w:tcPr>
            <w:tcW w:w="1928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 w:rsidP="00AF3A30">
      <w:pPr>
        <w:pStyle w:val="ExamTitle3"/>
        <w:rPr>
          <w:rFonts w:hint="eastAsia"/>
        </w:rPr>
      </w:pPr>
      <w:r>
        <w:rPr>
          <w:rFonts w:hint="eastAsia"/>
        </w:rPr>
        <w:t>能力组块Ⅱ</w:t>
      </w:r>
    </w:p>
    <w:p w:rsidR="00AF3A30" w:rsidRDefault="00AF3A30" w:rsidP="00AF3A30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115</w:t>
      </w:r>
      <w:r>
        <w:fldChar w:fldCharType="end"/>
      </w:r>
      <w:r>
        <w:rPr>
          <w:rFonts w:hint="eastAsia"/>
        </w:rPr>
        <w:t>能力组块Ⅱ相关分析表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6"/>
        <w:gridCol w:w="1606"/>
        <w:gridCol w:w="1606"/>
        <w:gridCol w:w="1606"/>
        <w:gridCol w:w="1607"/>
        <w:gridCol w:w="1607"/>
      </w:tblGrid>
      <w:tr w:rsidR="00AF3A30" w:rsidTr="00AF3A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0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获取和解读信息</w:t>
            </w:r>
          </w:p>
        </w:tc>
        <w:tc>
          <w:tcPr>
            <w:tcW w:w="160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调动和运用知识</w:t>
            </w:r>
          </w:p>
        </w:tc>
        <w:tc>
          <w:tcPr>
            <w:tcW w:w="160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描述和阐释事物</w:t>
            </w:r>
          </w:p>
        </w:tc>
        <w:tc>
          <w:tcPr>
            <w:tcW w:w="160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论证和探讨问题</w:t>
            </w:r>
          </w:p>
        </w:tc>
        <w:tc>
          <w:tcPr>
            <w:tcW w:w="160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获取和解读信息</w:t>
            </w:r>
          </w:p>
        </w:tc>
        <w:tc>
          <w:tcPr>
            <w:tcW w:w="160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160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0.45</w:t>
            </w:r>
          </w:p>
        </w:tc>
        <w:tc>
          <w:tcPr>
            <w:tcW w:w="160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0.61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调动和运用知识</w:t>
            </w:r>
          </w:p>
        </w:tc>
        <w:tc>
          <w:tcPr>
            <w:tcW w:w="160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0.45</w:t>
            </w:r>
          </w:p>
        </w:tc>
        <w:tc>
          <w:tcPr>
            <w:tcW w:w="160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160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0.80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描述和阐释事物</w:t>
            </w:r>
          </w:p>
        </w:tc>
        <w:tc>
          <w:tcPr>
            <w:tcW w:w="160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0.29</w:t>
            </w:r>
          </w:p>
        </w:tc>
        <w:tc>
          <w:tcPr>
            <w:tcW w:w="160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0.46</w:t>
            </w:r>
          </w:p>
        </w:tc>
        <w:tc>
          <w:tcPr>
            <w:tcW w:w="160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160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0.49</w:t>
            </w:r>
          </w:p>
        </w:tc>
        <w:tc>
          <w:tcPr>
            <w:tcW w:w="160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0.57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lastRenderedPageBreak/>
              <w:t>论证和探讨问题</w:t>
            </w:r>
          </w:p>
        </w:tc>
        <w:tc>
          <w:tcPr>
            <w:tcW w:w="160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0.39</w:t>
            </w:r>
          </w:p>
        </w:tc>
        <w:tc>
          <w:tcPr>
            <w:tcW w:w="160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0.60</w:t>
            </w:r>
          </w:p>
        </w:tc>
        <w:tc>
          <w:tcPr>
            <w:tcW w:w="160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0.49</w:t>
            </w:r>
          </w:p>
        </w:tc>
        <w:tc>
          <w:tcPr>
            <w:tcW w:w="160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  <w:tc>
          <w:tcPr>
            <w:tcW w:w="160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0.73</w:t>
            </w:r>
          </w:p>
        </w:tc>
      </w:tr>
      <w:tr w:rsidR="00AF3A30" w:rsidTr="00AF3A30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  <w:tc>
          <w:tcPr>
            <w:tcW w:w="160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0.61</w:t>
            </w:r>
          </w:p>
        </w:tc>
        <w:tc>
          <w:tcPr>
            <w:tcW w:w="160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0.80</w:t>
            </w:r>
          </w:p>
        </w:tc>
        <w:tc>
          <w:tcPr>
            <w:tcW w:w="1606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0.73</w:t>
            </w:r>
          </w:p>
        </w:tc>
        <w:tc>
          <w:tcPr>
            <w:tcW w:w="1607" w:type="dxa"/>
            <w:shd w:val="clear" w:color="auto" w:fill="auto"/>
          </w:tcPr>
          <w:p w:rsidR="00AF3A30" w:rsidRDefault="00AF3A30" w:rsidP="00AF3A30">
            <w:pPr>
              <w:pStyle w:val="TableContent2"/>
            </w:pPr>
            <w:r>
              <w:t>-</w:t>
            </w:r>
          </w:p>
        </w:tc>
      </w:tr>
    </w:tbl>
    <w:p w:rsidR="00AF3A30" w:rsidRDefault="00AF3A30" w:rsidP="00AF3A30">
      <w:pPr>
        <w:pStyle w:val="ExamBodyText"/>
      </w:pP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F3A30" w:rsidRDefault="00AF3A30">
      <w:pPr>
        <w:widowControl/>
        <w:jc w:val="left"/>
        <w:rPr>
          <w:rFonts w:ascii="宋体" w:cs="宋体"/>
          <w:sz w:val="21"/>
          <w:szCs w:val="20"/>
        </w:rPr>
      </w:pPr>
      <w:r>
        <w:lastRenderedPageBreak/>
        <w:br w:type="page"/>
      </w:r>
    </w:p>
    <w:p w:rsidR="00AF3A30" w:rsidRDefault="00AF3A30" w:rsidP="00AF3A30">
      <w:pPr>
        <w:pStyle w:val="ExamTitle0"/>
        <w:rPr>
          <w:rFonts w:hint="eastAsia"/>
        </w:rPr>
      </w:pPr>
      <w:bookmarkStart w:id="19" w:name="_Toc415758363"/>
      <w:r>
        <w:rPr>
          <w:rFonts w:hint="eastAsia"/>
        </w:rPr>
        <w:lastRenderedPageBreak/>
        <w:t>附录</w:t>
      </w:r>
      <w:bookmarkEnd w:id="19"/>
    </w:p>
    <w:p w:rsidR="00AF3A30" w:rsidRPr="00F07F86" w:rsidRDefault="00AF3A30" w:rsidP="00917B5A">
      <w:pPr>
        <w:spacing w:line="360" w:lineRule="auto"/>
        <w:ind w:leftChars="175" w:left="420" w:firstLineChars="845" w:firstLine="3054"/>
        <w:rPr>
          <w:rFonts w:ascii="宋体" w:hAnsi="宋体"/>
          <w:b/>
          <w:color w:val="000000"/>
          <w:sz w:val="36"/>
          <w:szCs w:val="36"/>
        </w:rPr>
      </w:pPr>
      <w:bookmarkStart w:id="20" w:name="_GoBack"/>
      <w:bookmarkEnd w:id="20"/>
      <w:r w:rsidRPr="00F07F86">
        <w:rPr>
          <w:rFonts w:ascii="宋体" w:hAnsi="宋体" w:hint="eastAsia"/>
          <w:b/>
          <w:color w:val="000000"/>
          <w:sz w:val="36"/>
          <w:szCs w:val="36"/>
        </w:rPr>
        <w:t>统计指标说明</w:t>
      </w:r>
    </w:p>
    <w:p w:rsidR="00AF3A30" w:rsidRPr="00F07F86" w:rsidRDefault="00AF3A30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 w:rsidRPr="00F07F86">
        <w:rPr>
          <w:rFonts w:ascii="宋体" w:hAnsi="宋体" w:hint="eastAsia"/>
          <w:b/>
          <w:bCs/>
        </w:rPr>
        <w:t>一、难度</w:t>
      </w:r>
    </w:p>
    <w:p w:rsidR="00AF3A30" w:rsidRPr="00F07F86" w:rsidRDefault="00AF3A30" w:rsidP="00917B5A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>难度是指题目的难易程度。</w:t>
      </w:r>
    </w:p>
    <w:p w:rsidR="00AF3A30" w:rsidRPr="00F07F86" w:rsidRDefault="00AF3A30" w:rsidP="00917B5A">
      <w:pPr>
        <w:spacing w:line="360" w:lineRule="auto"/>
        <w:ind w:leftChars="442" w:left="4901" w:hangingChars="1600" w:hanging="3840"/>
        <w:rPr>
          <w:rFonts w:ascii="宋体" w:hAnsi="宋体"/>
        </w:rPr>
      </w:pPr>
      <w:r w:rsidRPr="00F07F86">
        <w:rPr>
          <w:rFonts w:ascii="宋体" w:hAnsi="宋体" w:hint="eastAsia"/>
        </w:rPr>
        <w:t>1、客观题的难度通常用通过率来表示，即答对人数与总人数的比值：</w:t>
      </w:r>
      <w:r w:rsidRPr="00F07F86">
        <w:rPr>
          <w:rFonts w:ascii="宋体" w:hAnsi="宋体" w:hint="eastAsia"/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15pt;height:16.65pt" o:ole="" fillcolor="window">
            <v:imagedata r:id="rId115" o:title=""/>
          </v:shape>
          <o:OLEObject Type="Embed" ProgID="Equation.3" ShapeID="_x0000_i1025" DrawAspect="Content" ObjectID="_1489500174" r:id="rId116"/>
        </w:object>
      </w:r>
      <w:r w:rsidRPr="00F07F86">
        <w:rPr>
          <w:rFonts w:ascii="宋体" w:hAnsi="宋体" w:hint="eastAsia"/>
        </w:rPr>
        <w:t xml:space="preserve">      </w:t>
      </w:r>
      <w:r w:rsidRPr="00F07F86">
        <w:rPr>
          <w:rFonts w:ascii="宋体" w:hAnsi="宋体" w:hint="eastAsia"/>
          <w:position w:val="-24"/>
        </w:rPr>
        <w:object w:dxaOrig="700" w:dyaOrig="620">
          <v:shape id="_x0000_i1026" type="#_x0000_t75" style="width:34.95pt;height:31.15pt" o:ole="" fillcolor="window">
            <v:imagedata r:id="rId117" o:title=""/>
          </v:shape>
          <o:OLEObject Type="Embed" ProgID="Equation.3" ShapeID="_x0000_i1026" DrawAspect="Content" ObjectID="_1489500175" r:id="rId118"/>
        </w:object>
      </w:r>
    </w:p>
    <w:p w:rsidR="00AF3A30" w:rsidRPr="00F07F86" w:rsidRDefault="00AF3A30" w:rsidP="00917B5A">
      <w:pPr>
        <w:spacing w:line="360" w:lineRule="auto"/>
        <w:ind w:leftChars="442" w:left="4781" w:hangingChars="1550" w:hanging="37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2、主观题难度是全体被试在该题上的平均数与试题满分的比值：            </w:t>
      </w:r>
      <w:r w:rsidRPr="00F07F86">
        <w:rPr>
          <w:rFonts w:ascii="宋体" w:hAnsi="宋体" w:hint="eastAsia"/>
          <w:position w:val="-30"/>
        </w:rPr>
        <w:object w:dxaOrig="1020" w:dyaOrig="720">
          <v:shape id="_x0000_i1027" type="#_x0000_t75" style="width:51.05pt;height:36pt" o:ole="" fillcolor="window">
            <v:imagedata r:id="rId119" o:title=""/>
          </v:shape>
          <o:OLEObject Type="Embed" ProgID="Equation.3" ShapeID="_x0000_i1027" DrawAspect="Content" ObjectID="_1489500176" r:id="rId120"/>
        </w:object>
      </w:r>
    </w:p>
    <w:p w:rsidR="00AF3A30" w:rsidRDefault="00AF3A30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 w:rsidRPr="00F07F86">
        <w:rPr>
          <w:rFonts w:ascii="宋体" w:hAnsi="宋体" w:hint="eastAsia"/>
          <w:b/>
          <w:bCs/>
        </w:rPr>
        <w:t>二、区分度（相关系数）</w:t>
      </w:r>
    </w:p>
    <w:p w:rsidR="00AF3A30" w:rsidRPr="00F07F86" w:rsidRDefault="00AF3A30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</w:p>
    <w:p w:rsidR="00AF3A30" w:rsidRPr="00F07F86" w:rsidRDefault="00AF3A30" w:rsidP="00917B5A">
      <w:pPr>
        <w:spacing w:line="360" w:lineRule="auto"/>
        <w:ind w:leftChars="442" w:left="1061"/>
        <w:rPr>
          <w:rFonts w:ascii="宋体" w:hAnsi="宋体"/>
        </w:rPr>
      </w:pPr>
      <w:r w:rsidRPr="00F07F86">
        <w:rPr>
          <w:rFonts w:ascii="宋体" w:hAnsi="宋体" w:hint="eastAsia"/>
        </w:rPr>
        <w:t>一般地，在教育考试测量中，区分度（相关系数）是指测验题目对学业水平不同的考生的区分程度或鉴别能力。</w:t>
      </w:r>
    </w:p>
    <w:p w:rsidR="00AF3A30" w:rsidRPr="00F07F86" w:rsidRDefault="00AF3A30" w:rsidP="00917B5A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1、客观题的区分度为点二列相关法：  </w:t>
      </w:r>
      <w:r w:rsidRPr="00F07F86">
        <w:rPr>
          <w:rFonts w:ascii="宋体" w:hAnsi="宋体" w:hint="eastAsia"/>
          <w:position w:val="-30"/>
        </w:rPr>
        <w:object w:dxaOrig="1880" w:dyaOrig="740">
          <v:shape id="_x0000_i1028" type="#_x0000_t75" style="width:94.05pt;height:37.05pt" o:ole="" fillcolor="window">
            <v:imagedata r:id="rId121" o:title=""/>
          </v:shape>
          <o:OLEObject Type="Embed" ProgID="Equation.3" ShapeID="_x0000_i1028" DrawAspect="Content" ObjectID="_1489500177" r:id="rId122"/>
        </w:object>
      </w:r>
    </w:p>
    <w:p w:rsidR="00AF3A30" w:rsidRPr="00F07F86" w:rsidRDefault="00AF3A30" w:rsidP="00917B5A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2、主观题的区分度为积差相关法：    </w:t>
      </w:r>
      <w:r w:rsidRPr="00F07F86">
        <w:rPr>
          <w:rFonts w:ascii="宋体" w:hAnsi="宋体" w:hint="eastAsia"/>
          <w:position w:val="-32"/>
        </w:rPr>
        <w:object w:dxaOrig="2079" w:dyaOrig="1040">
          <v:shape id="_x0000_i1029" type="#_x0000_t75" style="width:103.7pt;height:52.1pt" o:ole="" fillcolor="window">
            <v:imagedata r:id="rId123" o:title=""/>
          </v:shape>
          <o:OLEObject Type="Embed" ProgID="Equation.3" ShapeID="_x0000_i1029" DrawAspect="Content" ObjectID="_1489500178" r:id="rId124"/>
        </w:object>
      </w:r>
    </w:p>
    <w:p w:rsidR="00AF3A30" w:rsidRPr="00F07F86" w:rsidRDefault="00AF3A30" w:rsidP="00917B5A">
      <w:pPr>
        <w:spacing w:line="360" w:lineRule="auto"/>
        <w:ind w:leftChars="175" w:left="420" w:firstLineChars="900" w:firstLine="2160"/>
        <w:rPr>
          <w:rFonts w:ascii="宋体" w:hAnsi="宋体"/>
        </w:rPr>
      </w:pPr>
      <w:r w:rsidRPr="00F07F86">
        <w:rPr>
          <w:rFonts w:ascii="宋体" w:hAnsi="宋体" w:hint="eastAsia"/>
        </w:rPr>
        <w:t>科恩（1998）关于相关系数划分的建议</w:t>
      </w:r>
    </w:p>
    <w:tbl>
      <w:tblPr>
        <w:tblW w:w="7245" w:type="dxa"/>
        <w:tblInd w:w="1068" w:type="dxa"/>
        <w:tblLook w:val="0000" w:firstRow="0" w:lastRow="0" w:firstColumn="0" w:lastColumn="0" w:noHBand="0" w:noVBand="0"/>
      </w:tblPr>
      <w:tblGrid>
        <w:gridCol w:w="7245"/>
      </w:tblGrid>
      <w:tr w:rsidR="00AF3A30" w:rsidRPr="00F07F86">
        <w:trPr>
          <w:trHeight w:val="285"/>
        </w:trPr>
        <w:tc>
          <w:tcPr>
            <w:tcW w:w="7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F3A30" w:rsidRPr="00F07F86" w:rsidRDefault="00AF3A30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相关程度               负相关                正相关</w:t>
            </w:r>
          </w:p>
        </w:tc>
      </w:tr>
      <w:tr w:rsidR="00AF3A30" w:rsidRPr="00F07F86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3A30" w:rsidRPr="00F07F86" w:rsidRDefault="00AF3A30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低               -0.29至-0.10           0.10至0.29</w:t>
            </w:r>
          </w:p>
        </w:tc>
      </w:tr>
      <w:tr w:rsidR="00AF3A30" w:rsidRPr="00F07F86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3A30" w:rsidRPr="00F07F86" w:rsidRDefault="00AF3A30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中               -0.49至-0.30           0.30至0.49</w:t>
            </w:r>
          </w:p>
        </w:tc>
      </w:tr>
      <w:tr w:rsidR="00AF3A30" w:rsidRPr="00F07F86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F3A30" w:rsidRPr="00F07F86" w:rsidRDefault="00AF3A30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高               -1.00至-0.50           0.50至1.00</w:t>
            </w:r>
          </w:p>
        </w:tc>
      </w:tr>
    </w:tbl>
    <w:p w:rsidR="00AF3A30" w:rsidRPr="00F07F86" w:rsidRDefault="00AF3A30" w:rsidP="00917B5A">
      <w:pPr>
        <w:spacing w:line="360" w:lineRule="auto"/>
        <w:ind w:leftChars="175" w:left="420" w:firstLineChars="300" w:firstLine="720"/>
        <w:rPr>
          <w:rFonts w:ascii="宋体" w:hAnsi="宋体"/>
        </w:rPr>
      </w:pPr>
    </w:p>
    <w:p w:rsidR="00AF3A30" w:rsidRPr="00DD0F5C" w:rsidRDefault="00AF3A30" w:rsidP="00917B5A">
      <w:pPr>
        <w:spacing w:line="360" w:lineRule="auto"/>
        <w:ind w:leftChars="175" w:left="420" w:firstLine="180"/>
        <w:rPr>
          <w:rFonts w:ascii="宋体" w:hAnsi="宋体"/>
          <w:b/>
        </w:rPr>
      </w:pPr>
      <w:r>
        <w:rPr>
          <w:rFonts w:ascii="宋体" w:hAnsi="宋体"/>
          <w:b/>
          <w:bCs/>
        </w:rPr>
        <w:br w:type="page"/>
      </w:r>
      <w:r w:rsidRPr="00DD0F5C">
        <w:rPr>
          <w:rFonts w:ascii="宋体" w:hAnsi="宋体" w:hint="eastAsia"/>
          <w:b/>
          <w:bCs/>
        </w:rPr>
        <w:lastRenderedPageBreak/>
        <w:t>三、鉴别指数</w:t>
      </w:r>
    </w:p>
    <w:p w:rsidR="00AF3A30" w:rsidRDefault="00AF3A30" w:rsidP="00917B5A">
      <w:pPr>
        <w:spacing w:line="360" w:lineRule="auto"/>
        <w:ind w:leftChars="442" w:left="1061"/>
        <w:rPr>
          <w:rFonts w:ascii="宋体" w:hAnsi="宋体"/>
        </w:rPr>
      </w:pPr>
      <w:r>
        <w:rPr>
          <w:rFonts w:ascii="宋体" w:hAnsi="宋体" w:hint="eastAsia"/>
        </w:rPr>
        <w:t>鉴别指数是指测验对考生实际水平的区分程度。本数据报告采用高低分组法，即按照测验总分，由低到高依次排列分数，分别取出高分组（前27%考生）与低分组（后27%考生），计算这两组考生的试题得分率的差值。</w:t>
      </w:r>
    </w:p>
    <w:p w:rsidR="00AF3A30" w:rsidRDefault="00AF3A30" w:rsidP="00917B5A">
      <w:pPr>
        <w:spacing w:line="360" w:lineRule="auto"/>
        <w:ind w:leftChars="175" w:left="420" w:firstLineChars="300" w:firstLine="720"/>
        <w:rPr>
          <w:rFonts w:ascii="宋体" w:hAnsi="宋体"/>
        </w:rPr>
      </w:pPr>
    </w:p>
    <w:p w:rsidR="00AF3A30" w:rsidRDefault="00AF3A30" w:rsidP="00917B5A">
      <w:pPr>
        <w:spacing w:line="360" w:lineRule="auto"/>
        <w:ind w:leftChars="175" w:left="420" w:firstLineChars="900" w:firstLine="2160"/>
        <w:rPr>
          <w:rFonts w:ascii="宋体" w:hAnsi="宋体"/>
        </w:rPr>
      </w:pPr>
      <w:r>
        <w:rPr>
          <w:rFonts w:ascii="宋体" w:hAnsi="宋体" w:hint="eastAsia"/>
        </w:rPr>
        <w:t>艾贝尔关于鉴别指数法区分度的标准</w:t>
      </w:r>
    </w:p>
    <w:tbl>
      <w:tblPr>
        <w:tblW w:w="5760" w:type="dxa"/>
        <w:jc w:val="center"/>
        <w:tblLook w:val="0000" w:firstRow="0" w:lastRow="0" w:firstColumn="0" w:lastColumn="0" w:noHBand="0" w:noVBand="0"/>
      </w:tblPr>
      <w:tblGrid>
        <w:gridCol w:w="5760"/>
      </w:tblGrid>
      <w:tr w:rsidR="00AF3A30" w:rsidRPr="00011FDD">
        <w:trPr>
          <w:trHeight w:val="285"/>
          <w:jc w:val="center"/>
        </w:trPr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F3A30" w:rsidRPr="00011FDD" w:rsidRDefault="00AF3A30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鉴别指数                  </w:t>
            </w:r>
            <w:r>
              <w:rPr>
                <w:rFonts w:ascii="宋体" w:hAnsi="宋体" w:cs="宋体" w:hint="eastAsia"/>
                <w:kern w:val="0"/>
              </w:rPr>
              <w:t xml:space="preserve">  </w:t>
            </w:r>
            <w:r w:rsidRPr="00011FDD">
              <w:rPr>
                <w:rFonts w:ascii="宋体" w:hAnsi="宋体" w:cs="宋体" w:hint="eastAsia"/>
                <w:kern w:val="0"/>
              </w:rPr>
              <w:t xml:space="preserve"> 评价</w:t>
            </w:r>
          </w:p>
        </w:tc>
      </w:tr>
      <w:tr w:rsidR="00AF3A30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3A30" w:rsidRPr="00011FDD" w:rsidRDefault="00AF3A30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大于0.40                  </w:t>
            </w:r>
            <w:r>
              <w:rPr>
                <w:rFonts w:ascii="宋体" w:hAnsi="宋体" w:cs="宋体" w:hint="eastAsia"/>
                <w:kern w:val="0"/>
              </w:rPr>
              <w:t xml:space="preserve">  </w:t>
            </w:r>
            <w:r w:rsidRPr="00011FDD">
              <w:rPr>
                <w:rFonts w:ascii="宋体" w:hAnsi="宋体" w:cs="宋体" w:hint="eastAsia"/>
                <w:kern w:val="0"/>
              </w:rPr>
              <w:t>优秀</w:t>
            </w:r>
          </w:p>
        </w:tc>
      </w:tr>
      <w:tr w:rsidR="00AF3A30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3A30" w:rsidRPr="00011FDD" w:rsidRDefault="00AF3A30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0.30至0.39               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>合格</w:t>
            </w:r>
          </w:p>
        </w:tc>
      </w:tr>
      <w:tr w:rsidR="00AF3A30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3A30" w:rsidRPr="00011FDD" w:rsidRDefault="00AF3A30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0.20至0.29               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>尚可,需要修改</w:t>
            </w:r>
          </w:p>
        </w:tc>
      </w:tr>
      <w:tr w:rsidR="00AF3A30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F3A30" w:rsidRPr="00011FDD" w:rsidRDefault="00AF3A30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小于0.20                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>应淘汰</w:t>
            </w:r>
          </w:p>
        </w:tc>
      </w:tr>
    </w:tbl>
    <w:p w:rsidR="00AF3A30" w:rsidRPr="00F07F86" w:rsidRDefault="00AF3A30" w:rsidP="00917B5A">
      <w:pPr>
        <w:spacing w:line="360" w:lineRule="auto"/>
        <w:ind w:leftChars="175" w:left="420" w:firstLineChars="750" w:firstLine="1800"/>
        <w:rPr>
          <w:rFonts w:ascii="宋体" w:hAnsi="宋体"/>
        </w:rPr>
      </w:pPr>
    </w:p>
    <w:p w:rsidR="00AF3A30" w:rsidRPr="00F07F86" w:rsidRDefault="00AF3A30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四</w:t>
      </w:r>
      <w:r w:rsidRPr="00F07F86">
        <w:rPr>
          <w:rFonts w:ascii="宋体" w:hAnsi="宋体" w:hint="eastAsia"/>
          <w:b/>
          <w:bCs/>
        </w:rPr>
        <w:t>、平均数</w:t>
      </w:r>
    </w:p>
    <w:p w:rsidR="00AF3A30" w:rsidRPr="00F07F86" w:rsidRDefault="00AF3A30" w:rsidP="00917B5A">
      <w:pPr>
        <w:spacing w:line="360" w:lineRule="auto"/>
        <w:ind w:leftChars="442" w:left="1061"/>
        <w:jc w:val="left"/>
        <w:rPr>
          <w:rFonts w:ascii="宋体" w:hAnsi="宋体"/>
        </w:rPr>
      </w:pPr>
      <w:r w:rsidRPr="00F07F86">
        <w:rPr>
          <w:rFonts w:ascii="宋体" w:hAnsi="宋体" w:hint="eastAsia"/>
        </w:rPr>
        <w:t>平均数是表示一组数据的集中情况。常用的是算术平均数，对于未分组的原始数据，算术平均数是所有数据的总和除以数据的个数：</w:t>
      </w:r>
    </w:p>
    <w:p w:rsidR="00AF3A30" w:rsidRPr="00F07F86" w:rsidRDefault="00AF3A30" w:rsidP="00917B5A">
      <w:pPr>
        <w:spacing w:line="360" w:lineRule="auto"/>
        <w:ind w:leftChars="442" w:left="1061" w:firstLineChars="500" w:firstLine="1200"/>
        <w:jc w:val="left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          </w:t>
      </w:r>
      <w:r w:rsidRPr="00F07F86">
        <w:rPr>
          <w:rFonts w:ascii="宋体" w:hAnsi="宋体" w:hint="eastAsia"/>
          <w:position w:val="-24"/>
        </w:rPr>
        <w:object w:dxaOrig="2860" w:dyaOrig="960">
          <v:shape id="_x0000_i1030" type="#_x0000_t75" style="width:142.95pt;height:47.8pt" o:ole="" fillcolor="window">
            <v:imagedata r:id="rId125" o:title=""/>
          </v:shape>
          <o:OLEObject Type="Embed" ProgID="Equation.3" ShapeID="_x0000_i1030" DrawAspect="Content" ObjectID="_1489500179" r:id="rId126"/>
        </w:object>
      </w:r>
      <w:r w:rsidRPr="00F07F86">
        <w:rPr>
          <w:rFonts w:ascii="宋体" w:hAnsi="宋体" w:hint="eastAsia"/>
        </w:rPr>
        <w:t xml:space="preserve">    </w:t>
      </w:r>
    </w:p>
    <w:p w:rsidR="00AF3A30" w:rsidRPr="00F07F86" w:rsidRDefault="00AF3A30" w:rsidP="00917B5A">
      <w:pPr>
        <w:spacing w:line="360" w:lineRule="auto"/>
        <w:ind w:leftChars="175" w:left="420"/>
        <w:rPr>
          <w:rFonts w:ascii="宋体" w:hAnsi="宋体"/>
          <w:b/>
          <w:bCs/>
        </w:rPr>
      </w:pPr>
    </w:p>
    <w:p w:rsidR="00AF3A30" w:rsidRPr="00F07F86" w:rsidRDefault="00AF3A30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五</w:t>
      </w:r>
      <w:r w:rsidRPr="00F07F86">
        <w:rPr>
          <w:rFonts w:ascii="宋体" w:hAnsi="宋体" w:hint="eastAsia"/>
          <w:b/>
          <w:bCs/>
        </w:rPr>
        <w:t>、标准差</w:t>
      </w:r>
    </w:p>
    <w:p w:rsidR="00AF3A30" w:rsidRPr="00F07F86" w:rsidRDefault="00AF3A30" w:rsidP="00917B5A">
      <w:pPr>
        <w:spacing w:line="360" w:lineRule="auto"/>
        <w:ind w:leftChars="442" w:left="1061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标准差是表示数据分散程度的统计指标。它是每个数据与该组数据平均数之差平方后的均值的平方根：  </w:t>
      </w:r>
      <w:r w:rsidRPr="00F07F86">
        <w:rPr>
          <w:rFonts w:ascii="宋体" w:hAnsi="宋体" w:hint="eastAsia"/>
          <w:position w:val="-26"/>
        </w:rPr>
        <w:object w:dxaOrig="1860" w:dyaOrig="1040">
          <v:shape id="_x0000_i1031" type="#_x0000_t75" style="width:104.8pt;height:58.55pt" o:ole="" fillcolor="window">
            <v:imagedata r:id="rId127" o:title=""/>
          </v:shape>
          <o:OLEObject Type="Embed" ProgID="Equation.3" ShapeID="_x0000_i1031" DrawAspect="Content" ObjectID="_1489500180" r:id="rId128"/>
        </w:object>
      </w:r>
    </w:p>
    <w:p w:rsidR="00AF3A30" w:rsidRPr="00F07F86" w:rsidRDefault="00AF3A30" w:rsidP="00917B5A">
      <w:pPr>
        <w:spacing w:line="360" w:lineRule="auto"/>
        <w:ind w:leftChars="442" w:left="1061"/>
        <w:rPr>
          <w:rFonts w:ascii="宋体" w:hAnsi="宋体"/>
        </w:rPr>
      </w:pPr>
    </w:p>
    <w:p w:rsidR="00AF3A30" w:rsidRPr="00F07F86" w:rsidRDefault="00AF3A30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六</w:t>
      </w:r>
      <w:r w:rsidRPr="00F07F86">
        <w:rPr>
          <w:rFonts w:ascii="宋体" w:hAnsi="宋体" w:hint="eastAsia"/>
          <w:b/>
          <w:bCs/>
        </w:rPr>
        <w:t>、差异系数</w:t>
      </w:r>
    </w:p>
    <w:p w:rsidR="00AF3A30" w:rsidRPr="00F07F86" w:rsidRDefault="00AF3A30" w:rsidP="00917B5A">
      <w:pPr>
        <w:spacing w:line="360" w:lineRule="auto"/>
        <w:ind w:leftChars="375" w:left="900"/>
        <w:rPr>
          <w:rFonts w:ascii="宋体" w:hAnsi="宋体"/>
        </w:rPr>
      </w:pPr>
      <w:r w:rsidRPr="00F07F86">
        <w:rPr>
          <w:rFonts w:ascii="宋体" w:hAnsi="宋体" w:hint="eastAsia"/>
          <w:bCs/>
        </w:rPr>
        <w:t xml:space="preserve">差异系数可对不同样本观测结果的离散程度直接进行比较。它是样本标准差与其平均数的百分比：   </w:t>
      </w:r>
      <w:r w:rsidRPr="00F07F86">
        <w:rPr>
          <w:rFonts w:ascii="宋体" w:hAnsi="宋体" w:hint="eastAsia"/>
          <w:position w:val="-24"/>
        </w:rPr>
        <w:object w:dxaOrig="1680" w:dyaOrig="620">
          <v:shape id="_x0000_i1032" type="#_x0000_t75" style="width:83.8pt;height:31.15pt" o:ole="" fillcolor="window">
            <v:imagedata r:id="rId129" o:title=""/>
          </v:shape>
          <o:OLEObject Type="Embed" ProgID="Equation.3" ShapeID="_x0000_i1032" DrawAspect="Content" ObjectID="_1489500181" r:id="rId130"/>
        </w:object>
      </w:r>
    </w:p>
    <w:p w:rsidR="00AF3A30" w:rsidRPr="00F07F86" w:rsidRDefault="00AF3A30" w:rsidP="00917B5A">
      <w:pPr>
        <w:spacing w:line="360" w:lineRule="auto"/>
        <w:ind w:leftChars="175" w:left="4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  </w:t>
      </w:r>
    </w:p>
    <w:p w:rsidR="00AF3A30" w:rsidRPr="00F07F86" w:rsidRDefault="00AF3A30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br w:type="page"/>
      </w:r>
      <w:r>
        <w:rPr>
          <w:rFonts w:ascii="宋体" w:hAnsi="宋体" w:hint="eastAsia"/>
          <w:b/>
          <w:bCs/>
        </w:rPr>
        <w:lastRenderedPageBreak/>
        <w:t>七</w:t>
      </w:r>
      <w:r w:rsidRPr="00F07F86">
        <w:rPr>
          <w:rFonts w:ascii="宋体" w:hAnsi="宋体" w:hint="eastAsia"/>
          <w:b/>
          <w:bCs/>
        </w:rPr>
        <w:t>、相关分析</w:t>
      </w:r>
    </w:p>
    <w:p w:rsidR="00AF3A30" w:rsidRDefault="00AF3A30" w:rsidP="00917B5A">
      <w:pPr>
        <w:spacing w:line="360" w:lineRule="auto"/>
        <w:ind w:leftChars="175" w:left="4140" w:hangingChars="1550" w:hanging="37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 </w:t>
      </w:r>
      <w:r w:rsidRPr="00F07F86">
        <w:rPr>
          <w:rFonts w:ascii="宋体" w:hAnsi="宋体" w:hint="eastAsia"/>
        </w:rPr>
        <w:t xml:space="preserve">相关分析用于反映两个变量之间的关联程度。常用积差法来测定相关系数：   </w:t>
      </w:r>
    </w:p>
    <w:p w:rsidR="00AF3A30" w:rsidRPr="00F07F86" w:rsidRDefault="00AF3A30" w:rsidP="00917B5A">
      <w:pPr>
        <w:spacing w:line="360" w:lineRule="auto"/>
        <w:ind w:leftChars="1575" w:left="4140" w:hangingChars="150" w:hanging="360"/>
        <w:rPr>
          <w:rFonts w:ascii="宋体" w:hAnsi="宋体"/>
        </w:rPr>
      </w:pPr>
      <w:r w:rsidRPr="00F07F86">
        <w:rPr>
          <w:rFonts w:ascii="宋体" w:hAnsi="宋体" w:hint="eastAsia"/>
          <w:position w:val="-32"/>
        </w:rPr>
        <w:object w:dxaOrig="2079" w:dyaOrig="1040">
          <v:shape id="_x0000_i1033" type="#_x0000_t75" style="width:103.7pt;height:52.1pt" o:ole="" fillcolor="window">
            <v:imagedata r:id="rId123" o:title=""/>
          </v:shape>
          <o:OLEObject Type="Embed" ProgID="Equation.3" ShapeID="_x0000_i1033" DrawAspect="Content" ObjectID="_1489500182" r:id="rId131"/>
        </w:object>
      </w:r>
    </w:p>
    <w:p w:rsidR="00AF3A30" w:rsidRDefault="00AF3A30" w:rsidP="00917B5A">
      <w:pPr>
        <w:spacing w:line="360" w:lineRule="auto"/>
        <w:ind w:leftChars="175" w:left="420"/>
        <w:rPr>
          <w:rFonts w:ascii="宋体" w:hAnsi="宋体"/>
        </w:rPr>
      </w:pPr>
    </w:p>
    <w:p w:rsidR="00AF3A30" w:rsidRDefault="00AF3A30" w:rsidP="00917B5A">
      <w:pPr>
        <w:spacing w:line="360" w:lineRule="auto"/>
        <w:ind w:leftChars="175" w:left="420" w:firstLineChars="147" w:firstLine="354"/>
        <w:rPr>
          <w:rFonts w:ascii="宋体" w:hAnsi="宋体" w:cs="黑体"/>
          <w:b/>
        </w:rPr>
      </w:pPr>
      <w:r w:rsidRPr="00B114CF">
        <w:rPr>
          <w:rFonts w:ascii="宋体" w:hAnsi="宋体" w:hint="eastAsia"/>
          <w:b/>
        </w:rPr>
        <w:t>八、</w:t>
      </w:r>
      <w:r w:rsidRPr="00B114CF">
        <w:rPr>
          <w:rFonts w:ascii="宋体" w:hAnsi="宋体" w:hint="eastAsia"/>
          <w:b/>
          <w:position w:val="-6"/>
        </w:rPr>
        <w:object w:dxaOrig="240" w:dyaOrig="220">
          <v:shape id="_x0000_i1034" type="#_x0000_t75" style="width:11.8pt;height:10.75pt" o:ole="">
            <v:imagedata r:id="rId132" o:title=""/>
          </v:shape>
          <o:OLEObject Type="Embed" ProgID="Equation.DSMT4" ShapeID="_x0000_i1034" DrawAspect="Content" ObjectID="_1489500183" r:id="rId133"/>
        </w:object>
      </w:r>
      <w:r w:rsidRPr="00B114CF">
        <w:rPr>
          <w:rFonts w:ascii="宋体" w:hAnsi="宋体" w:hint="eastAsia"/>
          <w:b/>
        </w:rPr>
        <w:t>信度</w:t>
      </w:r>
      <w:r w:rsidRPr="00B114CF">
        <w:rPr>
          <w:rFonts w:ascii="宋体" w:hAnsi="宋体" w:cs="黑体" w:hint="eastAsia"/>
          <w:b/>
        </w:rPr>
        <w:t>系数</w:t>
      </w:r>
    </w:p>
    <w:p w:rsidR="00AF3A30" w:rsidRDefault="00AF3A30" w:rsidP="00917B5A">
      <w:pPr>
        <w:spacing w:line="360" w:lineRule="auto"/>
        <w:ind w:leftChars="325" w:left="780" w:firstLineChars="200" w:firstLine="480"/>
      </w:pPr>
      <w:r w:rsidRPr="00B114CF">
        <w:rPr>
          <w:rFonts w:ascii="宋体" w:hAnsi="宋体" w:hint="eastAsia"/>
          <w:position w:val="-6"/>
        </w:rPr>
        <w:object w:dxaOrig="240" w:dyaOrig="220">
          <v:shape id="_x0000_i1035" type="#_x0000_t75" style="width:11.8pt;height:10.75pt" o:ole="">
            <v:imagedata r:id="rId132" o:title=""/>
          </v:shape>
          <o:OLEObject Type="Embed" ProgID="Equation.DSMT4" ShapeID="_x0000_i1035" DrawAspect="Content" ObjectID="_1489500184" r:id="rId134"/>
        </w:object>
      </w:r>
      <w:r w:rsidRPr="00B114CF">
        <w:rPr>
          <w:rFonts w:ascii="宋体" w:hAnsi="宋体" w:cs="黑体" w:hint="eastAsia"/>
        </w:rPr>
        <w:t>系数</w:t>
      </w:r>
      <w:r>
        <w:rPr>
          <w:rFonts w:ascii="宋体" w:hAnsi="宋体" w:cs="黑体" w:hint="eastAsia"/>
        </w:rPr>
        <w:t>(</w:t>
      </w:r>
      <w:r>
        <w:rPr>
          <w:rFonts w:ascii="宋体" w:hAnsi="宋体" w:hint="eastAsia"/>
        </w:rPr>
        <w:t>内部一致性信度)说明考试内部所有题目之间的一致性程度。同质性信度高说明考试所测的内容或特质的相似性高。</w:t>
      </w:r>
    </w:p>
    <w:p w:rsidR="00AF3A30" w:rsidRDefault="00AF3A30" w:rsidP="00917B5A">
      <w:pPr>
        <w:spacing w:line="360" w:lineRule="auto"/>
        <w:ind w:leftChars="175" w:left="420" w:firstLineChars="1100" w:firstLine="2640"/>
      </w:pPr>
      <w:r w:rsidRPr="0084310D">
        <w:fldChar w:fldCharType="begin"/>
      </w:r>
      <w:r w:rsidRPr="0084310D">
        <w:instrText xml:space="preserve"> QUOTE </w:instrText>
      </w:r>
      <w:r w:rsidRPr="0084310D">
        <w:rPr>
          <w:position w:val="-22"/>
        </w:rPr>
        <w:pict>
          <v:shape id="_x0000_i1036" type="#_x0000_t75" style="width:93.5pt;height:31.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0656E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0656E&quot; wsp:rsidP=&quot;0020656E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伪=&lt;/m:t&gt;&lt;/m:r&gt;&lt;m:d&gt;&lt;m:dPr&gt;&lt;m:begChr m:val=&quot;[&quot;/&gt;&lt;m:endChr m:val=&quot;]&quot;/&gt;&lt;m:ctrlPr&gt;&lt;w:rPr&gt;&lt;w:rFonts w:ascii=&quot;Cambria Math&quot; w:h-ansi=&quot;Cambria Math&quot;/&gt;&lt;wx:font wx:valn=&quot;Cambria Math&quot;/&gt;&lt;/w:rPr&gt;&lt;/m:ctrlPr&gt;&lt;/m:dPr&gt;&lt;m:e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K&lt;/m:t&gt;&lt;/m:r&gt;&lt;/m:num&gt;&lt;m:den&gt;&lt;m:r&gt;&lt;m:rPr&gt;&lt;m:sty m:val=&quot;p&quot;/&gt;&lt;/m:rPr&gt;&lt;w:rPr&gt;&lt;w:rFonts w:ascii=&quot;Cambria Math&quot; w:h-ansi=&quot;Cambria Math&quot;/&gt;&lt;wx:font wx:val=&quot;Cambria Math&quot;/&gt;&lt;/w:rPr&gt;&lt;m:t&gt;K-1&lt;/m:t&gt;&lt;/m:r&gt;&lt;/m:den&gt;&lt;/m:f&gt;&lt;/m:e&gt;&lt;/m:d&gt;&lt;m:r&gt;&lt;m:rPr&gt;&lt;m:sty m:val=&quot;p&quot;/&gt;&lt;/m:rPr&gt;&lt;w:rPr&gt;&lt;w:rFonts w:ascii=&quot;Cambria Math&quot; w:h-ansi=&quot;Cambria Math&quot;/&gt;&lt;wx:font wx:val=&quot;Cambria Math&quot;/&gt;&lt;/w:rPr&gt;&lt;m:t&gt;[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1-(&lt;/m:t&gt;&lt;/m:r&gt;&lt;m:nary&gt;&lt;m:naryPr&gt;&lt;m:chr m:val=&quot;鈭?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/w:rPr&gt;&lt;/m:ctrlw:Pr&gt;&lt;/m:naryPr&gt;&lt;m:sub/&gt;&lt;m:sup/&gt;&lt;m:e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e&gt;&lt;/m:nary&gt;&lt;m:r&gt;&lt;m:rPr&gt;&lt;m:sty m:val=&quot;p&quot;/&gt;&lt;/m:rPr&gt;&lt;w:rPr&gt;&lt;w:rFonts w:ascii=&quot;Cambria Math&quot; w:h-ansi=&quot;Cambria Math&quot;/&gt;&lt;wx:font wx:val=&quot;Cambria Math&quot;/&gt;&lt;/w:rPr&gt;&lt;m:t&gt;)&lt;/m:t&gt;&lt;/m:r&gt;&lt;/m:num&gt;&lt;m:den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den&gt;&lt;/m:f&gt;&lt;m:r&gt;&lt;m:rPr&gt;&lt;m:sty m:val=&quot;p&quot;/&gt;&lt;/m:rPr&gt;&lt;w:rPr&gt;&lt;w:rFonts w:ascii=&quot;Cambria Math&quot; w:h-ansi=&quot;Cambria Math&quot;/&gt;&lt;wx:font wx:val=&quot;Cambria Math&quot;/&gt;&lt;/w:rPr&gt;&lt;m:t&gt;]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5" o:title="" chromakey="white"/>
          </v:shape>
        </w:pict>
      </w:r>
      <w:r w:rsidRPr="0084310D">
        <w:instrText xml:space="preserve"> </w:instrText>
      </w:r>
      <w:r w:rsidRPr="0084310D">
        <w:fldChar w:fldCharType="separate"/>
      </w:r>
      <w:r w:rsidRPr="0084310D">
        <w:rPr>
          <w:position w:val="-22"/>
        </w:rPr>
        <w:pict>
          <v:shape id="_x0000_i1037" type="#_x0000_t75" style="width:93.5pt;height:31.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0656E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0656E&quot; wsp:rsidP=&quot;0020656E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伪=&lt;/m:t&gt;&lt;/m:r&gt;&lt;m:d&gt;&lt;m:dPr&gt;&lt;m:begChr m:val=&quot;[&quot;/&gt;&lt;m:endChr m:val=&quot;]&quot;/&gt;&lt;m:ctrlPr&gt;&lt;w:rPr&gt;&lt;w:rFonts w:ascii=&quot;Cambria Math&quot; w:h-ansi=&quot;Cambria Math&quot;/&gt;&lt;wx:font wx:valn=&quot;Cambria Math&quot;/&gt;&lt;/w:rPr&gt;&lt;/m:ctrlPr&gt;&lt;/m:dPr&gt;&lt;m:e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K&lt;/m:t&gt;&lt;/m:r&gt;&lt;/m:num&gt;&lt;m:den&gt;&lt;m:r&gt;&lt;m:rPr&gt;&lt;m:sty m:val=&quot;p&quot;/&gt;&lt;/m:rPr&gt;&lt;w:rPr&gt;&lt;w:rFonts w:ascii=&quot;Cambria Math&quot; w:h-ansi=&quot;Cambria Math&quot;/&gt;&lt;wx:font wx:val=&quot;Cambria Math&quot;/&gt;&lt;/w:rPr&gt;&lt;m:t&gt;K-1&lt;/m:t&gt;&lt;/m:r&gt;&lt;/m:den&gt;&lt;/m:f&gt;&lt;/m:e&gt;&lt;/m:d&gt;&lt;m:r&gt;&lt;m:rPr&gt;&lt;m:sty m:val=&quot;p&quot;/&gt;&lt;/m:rPr&gt;&lt;w:rPr&gt;&lt;w:rFonts w:ascii=&quot;Cambria Math&quot; w:h-ansi=&quot;Cambria Math&quot;/&gt;&lt;wx:font wx:val=&quot;Cambria Math&quot;/&gt;&lt;/w:rPr&gt;&lt;m:t&gt;[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1-(&lt;/m:t&gt;&lt;/m:r&gt;&lt;m:nary&gt;&lt;m:naryPr&gt;&lt;m:chr m:val=&quot;鈭?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/w:rPr&gt;&lt;/m:ctrlw:Pr&gt;&lt;/m:naryPr&gt;&lt;m:sub/&gt;&lt;m:sup/&gt;&lt;m:e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e&gt;&lt;/m:nary&gt;&lt;m:r&gt;&lt;m:rPr&gt;&lt;m:sty m:val=&quot;p&quot;/&gt;&lt;/m:rPr&gt;&lt;w:rPr&gt;&lt;w:rFonts w:ascii=&quot;Cambria Math&quot; w:h-ansi=&quot;Cambria Math&quot;/&gt;&lt;wx:font wx:val=&quot;Cambria Math&quot;/&gt;&lt;/w:rPr&gt;&lt;m:t&gt;)&lt;/m:t&gt;&lt;/m:r&gt;&lt;/m:num&gt;&lt;m:den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den&gt;&lt;/m:f&gt;&lt;m:r&gt;&lt;m:rPr&gt;&lt;m:sty m:val=&quot;p&quot;/&gt;&lt;/m:rPr&gt;&lt;w:rPr&gt;&lt;w:rFonts w:ascii=&quot;Cambria Math&quot; w:h-ansi=&quot;Cambria Math&quot;/&gt;&lt;wx:font wx:val=&quot;Cambria Math&quot;/&gt;&lt;/w:rPr&gt;&lt;m:t&gt;]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5" o:title="" chromakey="white"/>
          </v:shape>
        </w:pict>
      </w:r>
      <w:r w:rsidRPr="0084310D">
        <w:fldChar w:fldCharType="end"/>
      </w:r>
      <w:r>
        <w:rPr>
          <w:rFonts w:hint="eastAsia"/>
        </w:rPr>
        <w:t xml:space="preserve">  </w:t>
      </w:r>
    </w:p>
    <w:p w:rsidR="00AF3A30" w:rsidRPr="00F024D6" w:rsidRDefault="00AF3A30" w:rsidP="00917B5A">
      <w:pPr>
        <w:spacing w:line="360" w:lineRule="auto"/>
        <w:ind w:leftChars="325" w:left="780"/>
        <w:rPr>
          <w:szCs w:val="21"/>
        </w:rPr>
      </w:pPr>
      <w:r w:rsidRPr="00F024D6">
        <w:rPr>
          <w:rFonts w:hint="eastAsia"/>
          <w:szCs w:val="21"/>
        </w:rPr>
        <w:t>K</w:t>
      </w:r>
      <w:r w:rsidRPr="00F024D6">
        <w:rPr>
          <w:rFonts w:hint="eastAsia"/>
          <w:szCs w:val="21"/>
        </w:rPr>
        <w:t>表示题目数量</w:t>
      </w:r>
      <w:r>
        <w:rPr>
          <w:rFonts w:hint="eastAsia"/>
          <w:szCs w:val="21"/>
        </w:rPr>
        <w:t>，</w:t>
      </w:r>
      <w:r w:rsidRPr="0084310D">
        <w:rPr>
          <w:szCs w:val="21"/>
        </w:rPr>
        <w:fldChar w:fldCharType="begin"/>
      </w:r>
      <w:r w:rsidRPr="0084310D">
        <w:rPr>
          <w:szCs w:val="21"/>
        </w:rPr>
        <w:instrText xml:space="preserve"> QUOTE </w:instrText>
      </w:r>
      <w:r w:rsidRPr="0084310D">
        <w:rPr>
          <w:rFonts w:hint="eastAsia"/>
          <w:position w:val="-6"/>
        </w:rPr>
        <w:pict>
          <v:shape id="_x0000_i1038" type="#_x0000_t75" style="width:11.8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09B9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609B9&quot; wsp:rsidP=&quot;002609B9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6" o:title="" chromakey="white"/>
          </v:shape>
        </w:pict>
      </w:r>
      <w:r w:rsidRPr="0084310D">
        <w:rPr>
          <w:szCs w:val="21"/>
        </w:rPr>
        <w:instrText xml:space="preserve"> </w:instrText>
      </w:r>
      <w:r w:rsidRPr="0084310D">
        <w:rPr>
          <w:szCs w:val="21"/>
        </w:rPr>
        <w:fldChar w:fldCharType="separate"/>
      </w:r>
      <w:r w:rsidRPr="0084310D">
        <w:rPr>
          <w:rFonts w:hint="eastAsia"/>
          <w:position w:val="-6"/>
        </w:rPr>
        <w:pict>
          <v:shape id="_x0000_i1039" type="#_x0000_t75" style="width:11.8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09B9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609B9&quot; wsp:rsidP=&quot;002609B9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6" o:title="" chromakey="white"/>
          </v:shape>
        </w:pict>
      </w:r>
      <w:r w:rsidRPr="0084310D">
        <w:rPr>
          <w:szCs w:val="21"/>
        </w:rPr>
        <w:fldChar w:fldCharType="end"/>
      </w:r>
      <w:r w:rsidRPr="00F024D6">
        <w:rPr>
          <w:rFonts w:hint="eastAsia"/>
          <w:szCs w:val="21"/>
        </w:rPr>
        <w:t>表示所有被试在第</w:t>
      </w:r>
      <w:r w:rsidRPr="00F024D6">
        <w:rPr>
          <w:rFonts w:hint="eastAsia"/>
          <w:szCs w:val="21"/>
        </w:rPr>
        <w:t>i</w:t>
      </w:r>
      <w:r w:rsidRPr="00F024D6">
        <w:rPr>
          <w:rFonts w:hint="eastAsia"/>
          <w:szCs w:val="21"/>
        </w:rPr>
        <w:t>题上的分数变异</w:t>
      </w:r>
      <w:r>
        <w:rPr>
          <w:rFonts w:hint="eastAsia"/>
          <w:szCs w:val="21"/>
        </w:rPr>
        <w:t>，</w:t>
      </w:r>
      <w:r w:rsidRPr="0084310D">
        <w:rPr>
          <w:szCs w:val="21"/>
        </w:rPr>
        <w:fldChar w:fldCharType="begin"/>
      </w:r>
      <w:r w:rsidRPr="0084310D">
        <w:rPr>
          <w:szCs w:val="21"/>
        </w:rPr>
        <w:instrText xml:space="preserve"> QUOTE </w:instrText>
      </w:r>
      <w:r w:rsidRPr="0084310D">
        <w:rPr>
          <w:rFonts w:hint="eastAsia"/>
          <w:position w:val="-6"/>
        </w:rPr>
        <w:pict>
          <v:shape id="_x0000_i1040" type="#_x0000_t75" style="width:11.8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9EF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6E09EF&quot; wsp:rsidP=&quot;006E09EF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7" o:title="" chromakey="white"/>
          </v:shape>
        </w:pict>
      </w:r>
      <w:r w:rsidRPr="0084310D">
        <w:rPr>
          <w:szCs w:val="21"/>
        </w:rPr>
        <w:instrText xml:space="preserve"> </w:instrText>
      </w:r>
      <w:r w:rsidRPr="0084310D">
        <w:rPr>
          <w:szCs w:val="21"/>
        </w:rPr>
        <w:fldChar w:fldCharType="separate"/>
      </w:r>
      <w:r w:rsidRPr="0084310D">
        <w:rPr>
          <w:rFonts w:hint="eastAsia"/>
          <w:position w:val="-6"/>
        </w:rPr>
        <w:pict>
          <v:shape id="_x0000_i1041" type="#_x0000_t75" style="width:11.8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9EF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6E09EF&quot; wsp:rsidP=&quot;006E09EF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7" o:title="" chromakey="white"/>
          </v:shape>
        </w:pict>
      </w:r>
      <w:r w:rsidRPr="0084310D">
        <w:rPr>
          <w:szCs w:val="21"/>
        </w:rPr>
        <w:fldChar w:fldCharType="end"/>
      </w:r>
      <w:r w:rsidRPr="00F024D6">
        <w:rPr>
          <w:rFonts w:hint="eastAsia"/>
          <w:szCs w:val="21"/>
        </w:rPr>
        <w:t>表示考试分数总分的变异。</w:t>
      </w:r>
    </w:p>
    <w:p w:rsidR="00AF3A30" w:rsidRPr="00512732" w:rsidRDefault="00AF3A30" w:rsidP="00917B5A">
      <w:pPr>
        <w:spacing w:line="360" w:lineRule="auto"/>
        <w:ind w:leftChars="175" w:left="420" w:firstLineChars="147" w:firstLine="354"/>
        <w:rPr>
          <w:rFonts w:ascii="宋体" w:hAnsi="宋体"/>
          <w:b/>
        </w:rPr>
      </w:pPr>
    </w:p>
    <w:p w:rsidR="00AF3A30" w:rsidRPr="00F07F86" w:rsidRDefault="00AF3A30" w:rsidP="00917B5A">
      <w:pPr>
        <w:spacing w:line="360" w:lineRule="auto"/>
        <w:ind w:leftChars="175" w:left="420" w:firstLine="180"/>
        <w:rPr>
          <w:rFonts w:ascii="宋体" w:hAnsi="宋体"/>
          <w:b/>
        </w:rPr>
      </w:pPr>
      <w:r w:rsidRPr="00F07F86"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九</w:t>
      </w:r>
      <w:r w:rsidRPr="00F07F86">
        <w:rPr>
          <w:rFonts w:ascii="宋体" w:hAnsi="宋体" w:hint="eastAsia"/>
          <w:b/>
        </w:rPr>
        <w:t>、正态分布曲线的峰度和偏度</w:t>
      </w:r>
    </w:p>
    <w:p w:rsidR="00AF3A30" w:rsidRPr="00F07F86" w:rsidRDefault="00AF3A30" w:rsidP="00917B5A">
      <w:pPr>
        <w:spacing w:line="360" w:lineRule="auto"/>
        <w:ind w:leftChars="346" w:left="830"/>
        <w:rPr>
          <w:rFonts w:ascii="宋体" w:hAnsi="宋体"/>
        </w:rPr>
      </w:pPr>
      <w:r w:rsidRPr="00F07F86">
        <w:rPr>
          <w:rFonts w:ascii="宋体" w:hAnsi="宋体" w:hint="eastAsia"/>
        </w:rPr>
        <w:t>峰度反映了与正态分布相比，随机变量分布的尖锐度或平坦度。偏度描述了随机变量分布相对其均值的不对称程度。当随机变量x服从正态分布时，其偏度</w:t>
      </w:r>
      <w:r w:rsidRPr="00F07F86">
        <w:rPr>
          <w:rFonts w:ascii="宋体" w:hAnsi="宋体" w:hint="eastAsia"/>
          <w:vertAlign w:val="subscript"/>
        </w:rPr>
        <w:t xml:space="preserve"> </w:t>
      </w:r>
      <w:r w:rsidRPr="0084310D">
        <w:rPr>
          <w:rFonts w:ascii="宋体" w:hAnsi="宋体"/>
          <w:noProof/>
          <w:vertAlign w:val="subscript"/>
        </w:rPr>
        <w:pict>
          <v:shape id="图片 122" o:spid="_x0000_i1042" type="#_x0000_t75" alt="20050218114251811" style="width:29.55pt;height:15.6pt;visibility:visible">
            <v:imagedata r:id="rId138" o:title="20050218114251811"/>
          </v:shape>
        </w:pict>
      </w:r>
      <w:r w:rsidRPr="00F07F86">
        <w:rPr>
          <w:rFonts w:ascii="宋体" w:hAnsi="宋体" w:hint="eastAsia"/>
        </w:rPr>
        <w:t>、峰度</w:t>
      </w:r>
      <w:r w:rsidRPr="00F07F86">
        <w:rPr>
          <w:rFonts w:ascii="宋体" w:hAnsi="宋体" w:hint="eastAsia"/>
          <w:sz w:val="32"/>
          <w:szCs w:val="32"/>
        </w:rPr>
        <w:t>v</w:t>
      </w:r>
      <w:r w:rsidRPr="00F07F86">
        <w:rPr>
          <w:rFonts w:ascii="宋体" w:hAnsi="宋体" w:hint="eastAsia"/>
        </w:rPr>
        <w:t>=0。比如偏度&lt;0，说明数据的分布较正态分布而言为左偏，拖了一条长尾在左边；峰度&gt;0，说明数据的分布情况较正态分布而言要陡峭。</w:t>
      </w:r>
    </w:p>
    <w:p w:rsidR="00AF3A30" w:rsidRDefault="00AF3A30" w:rsidP="00917B5A">
      <w:pPr>
        <w:spacing w:line="360" w:lineRule="auto"/>
        <w:ind w:leftChars="346" w:left="830"/>
        <w:rPr>
          <w:rFonts w:ascii="宋体" w:hAnsi="宋体"/>
          <w:b/>
        </w:rPr>
      </w:pPr>
    </w:p>
    <w:p w:rsidR="00AF3A30" w:rsidRPr="00F07F86" w:rsidRDefault="00AF3A30" w:rsidP="00917B5A">
      <w:pPr>
        <w:spacing w:line="360" w:lineRule="auto"/>
        <w:ind w:leftChars="346" w:left="830"/>
        <w:rPr>
          <w:rFonts w:ascii="宋体" w:hAnsi="宋体"/>
          <w:b/>
        </w:rPr>
      </w:pPr>
      <w:r>
        <w:rPr>
          <w:rFonts w:ascii="宋体" w:hAnsi="宋体" w:hint="eastAsia"/>
          <w:b/>
        </w:rPr>
        <w:t>十</w:t>
      </w:r>
      <w:r w:rsidRPr="00F07F86">
        <w:rPr>
          <w:rFonts w:ascii="宋体" w:hAnsi="宋体" w:hint="eastAsia"/>
          <w:b/>
        </w:rPr>
        <w:t>、分组</w:t>
      </w:r>
    </w:p>
    <w:p w:rsidR="00AF3A30" w:rsidRPr="00F07F86" w:rsidRDefault="00AF3A30" w:rsidP="00917B5A">
      <w:pPr>
        <w:spacing w:line="360" w:lineRule="auto"/>
        <w:ind w:leftChars="175" w:left="420" w:firstLineChars="200" w:firstLine="480"/>
        <w:rPr>
          <w:rFonts w:ascii="宋体" w:hAnsi="宋体"/>
        </w:rPr>
      </w:pPr>
      <w:r w:rsidRPr="00F07F86">
        <w:rPr>
          <w:rFonts w:ascii="宋体" w:hAnsi="宋体" w:hint="eastAsia"/>
        </w:rPr>
        <w:t>参加分析的全体考生本科目成绩按升序排列后，根据人数平均分为七组。</w:t>
      </w:r>
    </w:p>
    <w:p w:rsidR="00AF3A30" w:rsidRPr="00B22B4D" w:rsidRDefault="00AF3A30" w:rsidP="00917B5A"/>
    <w:p w:rsidR="00AF3A30" w:rsidRPr="000B6F41" w:rsidRDefault="00AF3A30" w:rsidP="00917B5A">
      <w:pPr>
        <w:rPr>
          <w:rFonts w:ascii="宋体" w:hAnsi="宋体" w:hint="eastAsia"/>
          <w:szCs w:val="21"/>
        </w:rPr>
      </w:pPr>
    </w:p>
    <w:p w:rsidR="00AF3A30" w:rsidRPr="00917B5A" w:rsidRDefault="00AF3A30"/>
    <w:p w:rsidR="00AF3A30" w:rsidRDefault="00AF3A30" w:rsidP="00AF3A30">
      <w:pPr>
        <w:pStyle w:val="ExamBodyText"/>
      </w:pPr>
    </w:p>
    <w:sectPr w:rsidR="00AF3A30" w:rsidSect="00E51E3C">
      <w:pgSz w:w="11906" w:h="16838" w:code="9"/>
      <w:pgMar w:top="1418" w:right="1134" w:bottom="1134" w:left="1134" w:header="680" w:footer="68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A30" w:rsidRDefault="00AF3A30">
      <w:r>
        <w:separator/>
      </w:r>
    </w:p>
  </w:endnote>
  <w:endnote w:type="continuationSeparator" w:id="0">
    <w:p w:rsidR="00AF3A30" w:rsidRDefault="00AF3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0C2" w:rsidRPr="00E866AF" w:rsidRDefault="003930C2">
    <w:pPr>
      <w:pStyle w:val="a3"/>
      <w:framePr w:wrap="auto" w:vAnchor="text" w:hAnchor="margin" w:xAlign="right" w:y="1"/>
      <w:rPr>
        <w:rStyle w:val="a4"/>
        <w:sz w:val="21"/>
        <w:szCs w:val="21"/>
      </w:rPr>
    </w:pPr>
    <w:r w:rsidRPr="00E866AF">
      <w:rPr>
        <w:rStyle w:val="a4"/>
        <w:sz w:val="21"/>
        <w:szCs w:val="21"/>
      </w:rPr>
      <w:fldChar w:fldCharType="begin"/>
    </w:r>
    <w:r w:rsidRPr="00E866AF">
      <w:rPr>
        <w:rStyle w:val="a4"/>
        <w:sz w:val="21"/>
        <w:szCs w:val="21"/>
      </w:rPr>
      <w:instrText xml:space="preserve">PAGE  </w:instrText>
    </w:r>
    <w:r w:rsidRPr="00E866AF">
      <w:rPr>
        <w:rStyle w:val="a4"/>
        <w:sz w:val="21"/>
        <w:szCs w:val="21"/>
      </w:rPr>
      <w:fldChar w:fldCharType="separate"/>
    </w:r>
    <w:r w:rsidR="00AF3A30">
      <w:rPr>
        <w:rStyle w:val="a4"/>
        <w:noProof/>
        <w:sz w:val="21"/>
        <w:szCs w:val="21"/>
      </w:rPr>
      <w:t>129</w:t>
    </w:r>
    <w:r w:rsidRPr="00E866AF">
      <w:rPr>
        <w:rStyle w:val="a4"/>
        <w:sz w:val="21"/>
        <w:szCs w:val="21"/>
      </w:rPr>
      <w:fldChar w:fldCharType="end"/>
    </w:r>
  </w:p>
  <w:p w:rsidR="003930C2" w:rsidRDefault="003930C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A30" w:rsidRDefault="00AF3A30">
      <w:r>
        <w:separator/>
      </w:r>
    </w:p>
  </w:footnote>
  <w:footnote w:type="continuationSeparator" w:id="0">
    <w:p w:rsidR="00AF3A30" w:rsidRDefault="00AF3A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E65" w:rsidRDefault="00E233B0" w:rsidP="008114F7">
    <w:pPr>
      <w:pStyle w:val="a5"/>
      <w:pBdr>
        <w:bottom w:val="none" w:sz="0" w:space="0" w:color="auto"/>
      </w:pBdr>
      <w:jc w:val="left"/>
    </w:pPr>
    <w:r>
      <w:rPr>
        <w:rFonts w:hint="eastAsia"/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316130" cy="257175"/>
          <wp:effectExtent l="0" t="0" r="8255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130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1B55"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F1269B" wp14:editId="4662C5AD">
              <wp:simplePos x="0" y="0"/>
              <wp:positionH relativeFrom="margin">
                <wp:align>center</wp:align>
              </wp:positionH>
              <wp:positionV relativeFrom="paragraph">
                <wp:posOffset>256540</wp:posOffset>
              </wp:positionV>
              <wp:extent cx="6469380" cy="7956"/>
              <wp:effectExtent l="0" t="0" r="26670" b="30480"/>
              <wp:wrapNone/>
              <wp:docPr id="2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69380" cy="7956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6666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B542CFC" id="Line 23" o:spid="_x0000_s1026" style="position:absolute;left:0;text-align:left;flip:y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2pt" to="509.4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" strokecolor="#669">
              <w10:wrap anchorx="margin"/>
            </v:line>
          </w:pict>
        </mc:Fallback>
      </mc:AlternateContent>
    </w:r>
    <w:r w:rsidR="00FF5E42"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102AF7FC" wp14:editId="5B784A00">
          <wp:simplePos x="0" y="0"/>
          <wp:positionH relativeFrom="margin">
            <wp:align>right</wp:align>
          </wp:positionH>
          <wp:positionV relativeFrom="paragraph">
            <wp:posOffset>5715</wp:posOffset>
          </wp:positionV>
          <wp:extent cx="1295400" cy="219075"/>
          <wp:effectExtent l="0" t="0" r="0" b="9525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B2E65">
      <w:rPr>
        <w:rFonts w:hint="eastAsia"/>
      </w:rPr>
      <w:t xml:space="preserve">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351" w:rsidRDefault="00920351" w:rsidP="0092035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25AAE3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0116157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E5CEBCE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59BE534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152E00C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4DE2509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2A2E33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1374873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EDC2E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F5E985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DD97C3D"/>
    <w:multiLevelType w:val="multilevel"/>
    <w:tmpl w:val="417A7A46"/>
    <w:styleLink w:val="1"/>
    <w:lvl w:ilvl="0">
      <w:start w:val="1"/>
      <w:numFmt w:val="chineseCountingThousand"/>
      <w:pStyle w:val="ExamTitle0"/>
      <w:suff w:val="space"/>
      <w:lvlText w:val="第%1部分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ExamTitle1"/>
      <w:suff w:val="nothing"/>
      <w:lvlText w:val="%2、"/>
      <w:lvlJc w:val="left"/>
      <w:pPr>
        <w:ind w:left="992" w:hanging="992"/>
      </w:pPr>
      <w:rPr>
        <w:rFonts w:hint="eastAsia"/>
      </w:rPr>
    </w:lvl>
    <w:lvl w:ilvl="2">
      <w:start w:val="1"/>
      <w:numFmt w:val="chineseCountingThousand"/>
      <w:pStyle w:val="ExamTitle2"/>
      <w:suff w:val="nothing"/>
      <w:lvlText w:val="(%3) 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pStyle w:val="ExamTitle3"/>
      <w:suff w:val="nothing"/>
      <w:lvlText w:val="%4、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1EFB469C"/>
    <w:multiLevelType w:val="multilevel"/>
    <w:tmpl w:val="417A7A46"/>
    <w:numStyleLink w:val="1"/>
  </w:abstractNum>
  <w:abstractNum w:abstractNumId="12">
    <w:nsid w:val="34851B5C"/>
    <w:multiLevelType w:val="hybridMultilevel"/>
    <w:tmpl w:val="4AE47864"/>
    <w:lvl w:ilvl="0" w:tplc="8BE2BD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38473C78"/>
    <w:multiLevelType w:val="hybridMultilevel"/>
    <w:tmpl w:val="E90AD55A"/>
    <w:lvl w:ilvl="0" w:tplc="7A26899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391B0665"/>
    <w:multiLevelType w:val="multilevel"/>
    <w:tmpl w:val="417A7A46"/>
    <w:numStyleLink w:val="1"/>
  </w:abstractNum>
  <w:abstractNum w:abstractNumId="15">
    <w:nsid w:val="46062640"/>
    <w:multiLevelType w:val="multilevel"/>
    <w:tmpl w:val="417A7A46"/>
    <w:numStyleLink w:val="1"/>
  </w:abstractNum>
  <w:abstractNum w:abstractNumId="16">
    <w:nsid w:val="59F0080C"/>
    <w:multiLevelType w:val="multilevel"/>
    <w:tmpl w:val="417A7A46"/>
    <w:numStyleLink w:val="1"/>
  </w:abstractNum>
  <w:abstractNum w:abstractNumId="17">
    <w:nsid w:val="62883EB5"/>
    <w:multiLevelType w:val="multilevel"/>
    <w:tmpl w:val="417A7A46"/>
    <w:numStyleLink w:val="1"/>
  </w:abstractNum>
  <w:abstractNum w:abstractNumId="18">
    <w:nsid w:val="64416FB3"/>
    <w:multiLevelType w:val="multilevel"/>
    <w:tmpl w:val="417A7A46"/>
    <w:numStyleLink w:val="1"/>
  </w:abstractNum>
  <w:abstractNum w:abstractNumId="19">
    <w:nsid w:val="68A841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705E0961"/>
    <w:multiLevelType w:val="multilevel"/>
    <w:tmpl w:val="417A7A46"/>
    <w:numStyleLink w:val="1"/>
  </w:abstractNum>
  <w:num w:numId="1">
    <w:abstractNumId w:val="13"/>
  </w:num>
  <w:num w:numId="2">
    <w:abstractNumId w:val="12"/>
  </w:num>
  <w:num w:numId="3">
    <w:abstractNumId w:val="10"/>
  </w:num>
  <w:num w:numId="4">
    <w:abstractNumId w:val="19"/>
  </w:num>
  <w:num w:numId="5">
    <w:abstractNumId w:val="18"/>
  </w:num>
  <w:num w:numId="6">
    <w:abstractNumId w:val="17"/>
  </w:num>
  <w:num w:numId="7">
    <w:abstractNumId w:val="15"/>
  </w:num>
  <w:num w:numId="8">
    <w:abstractNumId w:val="11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6"/>
  </w:num>
  <w:num w:numId="20">
    <w:abstractNumId w:val="2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hideSpellingErrors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30"/>
    <w:rsid w:val="0002645F"/>
    <w:rsid w:val="00026EA9"/>
    <w:rsid w:val="0004419C"/>
    <w:rsid w:val="00054C74"/>
    <w:rsid w:val="000B7849"/>
    <w:rsid w:val="000D218B"/>
    <w:rsid w:val="000D7BFE"/>
    <w:rsid w:val="000F5142"/>
    <w:rsid w:val="00143F9C"/>
    <w:rsid w:val="00144ACB"/>
    <w:rsid w:val="001501FB"/>
    <w:rsid w:val="00180D0C"/>
    <w:rsid w:val="001B1ACB"/>
    <w:rsid w:val="001C78B7"/>
    <w:rsid w:val="00200178"/>
    <w:rsid w:val="0022078B"/>
    <w:rsid w:val="002231D5"/>
    <w:rsid w:val="00247D20"/>
    <w:rsid w:val="00261B43"/>
    <w:rsid w:val="002976E4"/>
    <w:rsid w:val="002A1BC5"/>
    <w:rsid w:val="002C7B32"/>
    <w:rsid w:val="002D5EBD"/>
    <w:rsid w:val="002E3303"/>
    <w:rsid w:val="00334F8E"/>
    <w:rsid w:val="00362A98"/>
    <w:rsid w:val="003640AD"/>
    <w:rsid w:val="003930C2"/>
    <w:rsid w:val="003A5A0D"/>
    <w:rsid w:val="003B2E65"/>
    <w:rsid w:val="003D0EEF"/>
    <w:rsid w:val="003E5A95"/>
    <w:rsid w:val="004268B6"/>
    <w:rsid w:val="00440019"/>
    <w:rsid w:val="00440D71"/>
    <w:rsid w:val="00450281"/>
    <w:rsid w:val="00464F4A"/>
    <w:rsid w:val="00481D83"/>
    <w:rsid w:val="004A7D6F"/>
    <w:rsid w:val="00502F8E"/>
    <w:rsid w:val="00554AE1"/>
    <w:rsid w:val="00562D8D"/>
    <w:rsid w:val="005758C4"/>
    <w:rsid w:val="005821B8"/>
    <w:rsid w:val="005E751D"/>
    <w:rsid w:val="005F10E5"/>
    <w:rsid w:val="00600FDF"/>
    <w:rsid w:val="00620BA8"/>
    <w:rsid w:val="00627288"/>
    <w:rsid w:val="006361B6"/>
    <w:rsid w:val="00667000"/>
    <w:rsid w:val="0067073B"/>
    <w:rsid w:val="00677243"/>
    <w:rsid w:val="006B7A48"/>
    <w:rsid w:val="006F05D0"/>
    <w:rsid w:val="006F3752"/>
    <w:rsid w:val="007231CF"/>
    <w:rsid w:val="0072718F"/>
    <w:rsid w:val="0074085B"/>
    <w:rsid w:val="007807E9"/>
    <w:rsid w:val="00785D13"/>
    <w:rsid w:val="007936FC"/>
    <w:rsid w:val="007D7128"/>
    <w:rsid w:val="007E2C74"/>
    <w:rsid w:val="007E5578"/>
    <w:rsid w:val="007F4F6F"/>
    <w:rsid w:val="008114F7"/>
    <w:rsid w:val="00831DEC"/>
    <w:rsid w:val="00873587"/>
    <w:rsid w:val="008A23E1"/>
    <w:rsid w:val="008B1FA0"/>
    <w:rsid w:val="008B255C"/>
    <w:rsid w:val="008B2B67"/>
    <w:rsid w:val="008B44CF"/>
    <w:rsid w:val="008B56A7"/>
    <w:rsid w:val="008B7BF1"/>
    <w:rsid w:val="008C27C7"/>
    <w:rsid w:val="008E335A"/>
    <w:rsid w:val="008F32F1"/>
    <w:rsid w:val="0090396C"/>
    <w:rsid w:val="00910F01"/>
    <w:rsid w:val="00920351"/>
    <w:rsid w:val="00952FE5"/>
    <w:rsid w:val="0095381A"/>
    <w:rsid w:val="009810DD"/>
    <w:rsid w:val="00986060"/>
    <w:rsid w:val="00997DAC"/>
    <w:rsid w:val="009C6198"/>
    <w:rsid w:val="009D04E3"/>
    <w:rsid w:val="009D4199"/>
    <w:rsid w:val="00A05BF9"/>
    <w:rsid w:val="00A2655B"/>
    <w:rsid w:val="00A26B4E"/>
    <w:rsid w:val="00A32AA2"/>
    <w:rsid w:val="00A47C04"/>
    <w:rsid w:val="00A923DC"/>
    <w:rsid w:val="00AB4C60"/>
    <w:rsid w:val="00AD0D57"/>
    <w:rsid w:val="00AD0E8E"/>
    <w:rsid w:val="00AE2A0C"/>
    <w:rsid w:val="00AF3A30"/>
    <w:rsid w:val="00AF77B2"/>
    <w:rsid w:val="00B01675"/>
    <w:rsid w:val="00B44229"/>
    <w:rsid w:val="00B852C0"/>
    <w:rsid w:val="00B9598E"/>
    <w:rsid w:val="00BA05BB"/>
    <w:rsid w:val="00BD26B9"/>
    <w:rsid w:val="00BF6D7F"/>
    <w:rsid w:val="00C00343"/>
    <w:rsid w:val="00C96833"/>
    <w:rsid w:val="00CA0E65"/>
    <w:rsid w:val="00CA60A5"/>
    <w:rsid w:val="00CA780D"/>
    <w:rsid w:val="00CF0B34"/>
    <w:rsid w:val="00CF23B9"/>
    <w:rsid w:val="00D0426D"/>
    <w:rsid w:val="00D209A9"/>
    <w:rsid w:val="00D35C39"/>
    <w:rsid w:val="00D457EA"/>
    <w:rsid w:val="00D461AA"/>
    <w:rsid w:val="00D55E3B"/>
    <w:rsid w:val="00D82859"/>
    <w:rsid w:val="00D96B3C"/>
    <w:rsid w:val="00DA3C1A"/>
    <w:rsid w:val="00DB5B18"/>
    <w:rsid w:val="00DC146D"/>
    <w:rsid w:val="00DE41EB"/>
    <w:rsid w:val="00E007ED"/>
    <w:rsid w:val="00E233B0"/>
    <w:rsid w:val="00E35A9F"/>
    <w:rsid w:val="00E51E3C"/>
    <w:rsid w:val="00E63DDA"/>
    <w:rsid w:val="00E723CB"/>
    <w:rsid w:val="00E967B0"/>
    <w:rsid w:val="00EA7090"/>
    <w:rsid w:val="00EA7731"/>
    <w:rsid w:val="00ED78ED"/>
    <w:rsid w:val="00EF76A8"/>
    <w:rsid w:val="00F0220D"/>
    <w:rsid w:val="00F13C64"/>
    <w:rsid w:val="00F31B55"/>
    <w:rsid w:val="00F461EF"/>
    <w:rsid w:val="00F52073"/>
    <w:rsid w:val="00F530E1"/>
    <w:rsid w:val="00F6068C"/>
    <w:rsid w:val="00F76126"/>
    <w:rsid w:val="00F76FCF"/>
    <w:rsid w:val="00F836D7"/>
    <w:rsid w:val="00F84DB3"/>
    <w:rsid w:val="00F864EC"/>
    <w:rsid w:val="00F9463D"/>
    <w:rsid w:val="00FB5886"/>
    <w:rsid w:val="00FD54E6"/>
    <w:rsid w:val="00FF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9AB352-6135-4E8C-90D3-59B32BAB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F9C"/>
    <w:pPr>
      <w:widowControl w:val="0"/>
      <w:jc w:val="both"/>
    </w:pPr>
    <w:rPr>
      <w:kern w:val="2"/>
      <w:sz w:val="24"/>
      <w:szCs w:val="24"/>
    </w:rPr>
  </w:style>
  <w:style w:type="paragraph" w:styleId="10">
    <w:name w:val="heading 1"/>
    <w:basedOn w:val="a"/>
    <w:next w:val="a"/>
    <w:link w:val="1Char"/>
    <w:qFormat/>
    <w:rsid w:val="000D7B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Pr>
      <w:rFonts w:cs="Times New Roman"/>
    </w:rPr>
  </w:style>
  <w:style w:type="paragraph" w:styleId="a5">
    <w:name w:val="header"/>
    <w:basedOn w:val="a"/>
    <w:rsid w:val="003B2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rsid w:val="00873587"/>
    <w:pPr>
      <w:tabs>
        <w:tab w:val="right" w:leader="dot" w:pos="9628"/>
      </w:tabs>
      <w:spacing w:line="360" w:lineRule="auto"/>
    </w:pPr>
  </w:style>
  <w:style w:type="character" w:styleId="a6">
    <w:name w:val="Hyperlink"/>
    <w:basedOn w:val="a0"/>
    <w:uiPriority w:val="99"/>
    <w:rsid w:val="00D461AA"/>
    <w:rPr>
      <w:color w:val="0000FF"/>
      <w:u w:val="single"/>
    </w:rPr>
  </w:style>
  <w:style w:type="paragraph" w:customStyle="1" w:styleId="ExamTitle1">
    <w:name w:val="ExamTitle1"/>
    <w:basedOn w:val="a"/>
    <w:qFormat/>
    <w:rsid w:val="00CF23B9"/>
    <w:pPr>
      <w:numPr>
        <w:ilvl w:val="1"/>
        <w:numId w:val="21"/>
      </w:numPr>
      <w:spacing w:before="306"/>
    </w:pPr>
    <w:rPr>
      <w:b/>
    </w:rPr>
  </w:style>
  <w:style w:type="paragraph" w:styleId="2">
    <w:name w:val="toc 2"/>
    <w:basedOn w:val="a"/>
    <w:next w:val="a"/>
    <w:uiPriority w:val="39"/>
    <w:rsid w:val="00873587"/>
    <w:pPr>
      <w:spacing w:line="360" w:lineRule="auto"/>
      <w:ind w:leftChars="200" w:left="200"/>
    </w:pPr>
  </w:style>
  <w:style w:type="paragraph" w:styleId="3">
    <w:name w:val="toc 3"/>
    <w:basedOn w:val="a"/>
    <w:next w:val="a"/>
    <w:uiPriority w:val="39"/>
    <w:rsid w:val="00F76126"/>
    <w:pPr>
      <w:spacing w:line="360" w:lineRule="auto"/>
      <w:ind w:leftChars="400" w:left="400"/>
    </w:pPr>
  </w:style>
  <w:style w:type="paragraph" w:customStyle="1" w:styleId="CaptionTitle">
    <w:name w:val="CaptionTitle"/>
    <w:basedOn w:val="a"/>
    <w:qFormat/>
    <w:rsid w:val="00627288"/>
    <w:pPr>
      <w:spacing w:before="624" w:after="78"/>
      <w:jc w:val="center"/>
    </w:pPr>
    <w:rPr>
      <w:rFonts w:ascii="黑体" w:eastAsia="黑体" w:cs="宋体"/>
      <w:sz w:val="21"/>
      <w:szCs w:val="20"/>
    </w:rPr>
  </w:style>
  <w:style w:type="paragraph" w:customStyle="1" w:styleId="TableContent">
    <w:name w:val="TableContent"/>
    <w:basedOn w:val="a"/>
    <w:qFormat/>
    <w:rsid w:val="00E967B0"/>
    <w:pPr>
      <w:outlineLvl w:val="0"/>
    </w:pPr>
  </w:style>
  <w:style w:type="paragraph" w:customStyle="1" w:styleId="TableContent2">
    <w:name w:val="TableContent2"/>
    <w:basedOn w:val="a"/>
    <w:qFormat/>
    <w:rsid w:val="00627288"/>
    <w:pPr>
      <w:ind w:leftChars="-50" w:left="-120" w:rightChars="-50" w:right="-120"/>
      <w:jc w:val="center"/>
    </w:pPr>
    <w:rPr>
      <w:rFonts w:ascii="黑体" w:eastAsia="黑体" w:hAnsi="宋体" w:cs="宋体"/>
      <w:kern w:val="0"/>
      <w:sz w:val="20"/>
      <w:szCs w:val="20"/>
    </w:rPr>
  </w:style>
  <w:style w:type="paragraph" w:customStyle="1" w:styleId="ExamTitle2">
    <w:name w:val="ExamTitle2"/>
    <w:basedOn w:val="a"/>
    <w:qFormat/>
    <w:rsid w:val="00CF23B9"/>
    <w:pPr>
      <w:numPr>
        <w:ilvl w:val="2"/>
        <w:numId w:val="21"/>
      </w:numPr>
      <w:spacing w:before="468" w:after="156"/>
    </w:pPr>
    <w:rPr>
      <w:rFonts w:ascii="宋体" w:cs="宋体"/>
      <w:szCs w:val="20"/>
    </w:rPr>
  </w:style>
  <w:style w:type="paragraph" w:customStyle="1" w:styleId="ExamTitle3">
    <w:name w:val="ExamTitle3"/>
    <w:basedOn w:val="a"/>
    <w:qFormat/>
    <w:rsid w:val="00CF23B9"/>
    <w:pPr>
      <w:numPr>
        <w:ilvl w:val="3"/>
        <w:numId w:val="21"/>
      </w:numPr>
      <w:spacing w:before="156" w:after="156"/>
    </w:pPr>
    <w:rPr>
      <w:rFonts w:ascii="宋体" w:cs="宋体"/>
      <w:szCs w:val="20"/>
    </w:rPr>
  </w:style>
  <w:style w:type="paragraph" w:customStyle="1" w:styleId="ExamBodyText">
    <w:name w:val="ExamBodyText"/>
    <w:basedOn w:val="a"/>
    <w:qFormat/>
    <w:rsid w:val="00627288"/>
    <w:pPr>
      <w:spacing w:before="156" w:after="156"/>
      <w:ind w:leftChars="200" w:left="480"/>
    </w:pPr>
    <w:rPr>
      <w:rFonts w:ascii="宋体" w:cs="宋体"/>
      <w:sz w:val="21"/>
      <w:szCs w:val="20"/>
    </w:rPr>
  </w:style>
  <w:style w:type="numbering" w:customStyle="1" w:styleId="1">
    <w:name w:val="样式1"/>
    <w:uiPriority w:val="99"/>
    <w:rsid w:val="00CF23B9"/>
    <w:pPr>
      <w:numPr>
        <w:numId w:val="3"/>
      </w:numPr>
    </w:pPr>
  </w:style>
  <w:style w:type="paragraph" w:styleId="a7">
    <w:name w:val="List Paragraph"/>
    <w:basedOn w:val="a"/>
    <w:uiPriority w:val="34"/>
    <w:qFormat/>
    <w:rsid w:val="00BD26B9"/>
    <w:pPr>
      <w:ind w:firstLineChars="200" w:firstLine="420"/>
    </w:pPr>
  </w:style>
  <w:style w:type="paragraph" w:customStyle="1" w:styleId="ExamTitle0">
    <w:name w:val="ExamTitle0"/>
    <w:qFormat/>
    <w:rsid w:val="00CF23B9"/>
    <w:pPr>
      <w:numPr>
        <w:numId w:val="21"/>
      </w:numPr>
    </w:pPr>
    <w:rPr>
      <w:b/>
      <w:kern w:val="2"/>
      <w:sz w:val="28"/>
      <w:szCs w:val="24"/>
    </w:rPr>
  </w:style>
  <w:style w:type="character" w:customStyle="1" w:styleId="1Char">
    <w:name w:val="标题 1 Char"/>
    <w:basedOn w:val="a0"/>
    <w:link w:val="10"/>
    <w:rsid w:val="000D7BFE"/>
    <w:rPr>
      <w:b/>
      <w:bCs/>
      <w:kern w:val="44"/>
      <w:sz w:val="44"/>
      <w:szCs w:val="44"/>
    </w:rPr>
  </w:style>
  <w:style w:type="paragraph" w:styleId="a8">
    <w:name w:val="caption"/>
    <w:basedOn w:val="a"/>
    <w:next w:val="a"/>
    <w:unhideWhenUsed/>
    <w:qFormat/>
    <w:rsid w:val="009C6198"/>
    <w:pPr>
      <w:spacing w:before="240" w:after="240"/>
      <w:jc w:val="center"/>
    </w:pPr>
    <w:rPr>
      <w:rFonts w:eastAsia="黑体" w:cstheme="majorBidi"/>
      <w:spacing w:val="-8"/>
      <w:sz w:val="21"/>
      <w:szCs w:val="20"/>
    </w:rPr>
  </w:style>
  <w:style w:type="table" w:styleId="a9">
    <w:name w:val="Table Grid"/>
    <w:basedOn w:val="a1"/>
    <w:rsid w:val="00143F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able of figures"/>
    <w:basedOn w:val="a"/>
    <w:next w:val="a"/>
    <w:rsid w:val="000F5142"/>
    <w:pPr>
      <w:ind w:leftChars="200" w:left="200" w:hangingChars="200" w:hanging="200"/>
    </w:pPr>
    <w:rPr>
      <w:rFonts w:eastAsia="黑体"/>
      <w:sz w:val="21"/>
    </w:rPr>
  </w:style>
  <w:style w:type="paragraph" w:styleId="4">
    <w:name w:val="toc 4"/>
    <w:basedOn w:val="a"/>
    <w:next w:val="a"/>
    <w:autoRedefine/>
    <w:rsid w:val="00873587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7.wmf"/><Relationship Id="rId21" Type="http://schemas.openxmlformats.org/officeDocument/2006/relationships/image" Target="media/image12.png"/><Relationship Id="rId42" Type="http://schemas.openxmlformats.org/officeDocument/2006/relationships/image" Target="media/image33.png"/><Relationship Id="rId63" Type="http://schemas.openxmlformats.org/officeDocument/2006/relationships/image" Target="media/image54.png"/><Relationship Id="rId84" Type="http://schemas.openxmlformats.org/officeDocument/2006/relationships/image" Target="media/image75.png"/><Relationship Id="rId138" Type="http://schemas.openxmlformats.org/officeDocument/2006/relationships/image" Target="media/image118.png"/><Relationship Id="rId16" Type="http://schemas.openxmlformats.org/officeDocument/2006/relationships/image" Target="media/image7.png"/><Relationship Id="rId107" Type="http://schemas.openxmlformats.org/officeDocument/2006/relationships/image" Target="media/image98.png"/><Relationship Id="rId11" Type="http://schemas.openxmlformats.org/officeDocument/2006/relationships/footer" Target="footer1.xml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74" Type="http://schemas.openxmlformats.org/officeDocument/2006/relationships/image" Target="media/image65.png"/><Relationship Id="rId79" Type="http://schemas.openxmlformats.org/officeDocument/2006/relationships/image" Target="media/image70.png"/><Relationship Id="rId102" Type="http://schemas.openxmlformats.org/officeDocument/2006/relationships/image" Target="media/image93.png"/><Relationship Id="rId123" Type="http://schemas.openxmlformats.org/officeDocument/2006/relationships/image" Target="media/image110.wmf"/><Relationship Id="rId128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90" Type="http://schemas.openxmlformats.org/officeDocument/2006/relationships/image" Target="media/image81.png"/><Relationship Id="rId95" Type="http://schemas.openxmlformats.org/officeDocument/2006/relationships/image" Target="media/image8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113" Type="http://schemas.openxmlformats.org/officeDocument/2006/relationships/image" Target="media/image104.png"/><Relationship Id="rId118" Type="http://schemas.openxmlformats.org/officeDocument/2006/relationships/oleObject" Target="embeddings/oleObject2.bin"/><Relationship Id="rId134" Type="http://schemas.openxmlformats.org/officeDocument/2006/relationships/oleObject" Target="embeddings/oleObject11.bin"/><Relationship Id="rId139" Type="http://schemas.openxmlformats.org/officeDocument/2006/relationships/fontTable" Target="fontTable.xml"/><Relationship Id="rId80" Type="http://schemas.openxmlformats.org/officeDocument/2006/relationships/image" Target="media/image71.png"/><Relationship Id="rId85" Type="http://schemas.openxmlformats.org/officeDocument/2006/relationships/image" Target="media/image76.png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59" Type="http://schemas.openxmlformats.org/officeDocument/2006/relationships/image" Target="media/image50.png"/><Relationship Id="rId103" Type="http://schemas.openxmlformats.org/officeDocument/2006/relationships/image" Target="media/image94.png"/><Relationship Id="rId108" Type="http://schemas.openxmlformats.org/officeDocument/2006/relationships/image" Target="media/image99.png"/><Relationship Id="rId124" Type="http://schemas.openxmlformats.org/officeDocument/2006/relationships/oleObject" Target="embeddings/oleObject5.bin"/><Relationship Id="rId129" Type="http://schemas.openxmlformats.org/officeDocument/2006/relationships/image" Target="media/image113.wmf"/><Relationship Id="rId54" Type="http://schemas.openxmlformats.org/officeDocument/2006/relationships/image" Target="media/image45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91" Type="http://schemas.openxmlformats.org/officeDocument/2006/relationships/image" Target="media/image82.png"/><Relationship Id="rId96" Type="http://schemas.openxmlformats.org/officeDocument/2006/relationships/image" Target="media/image87.png"/><Relationship Id="rId14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49" Type="http://schemas.openxmlformats.org/officeDocument/2006/relationships/image" Target="media/image40.png"/><Relationship Id="rId114" Type="http://schemas.openxmlformats.org/officeDocument/2006/relationships/image" Target="media/image105.png"/><Relationship Id="rId119" Type="http://schemas.openxmlformats.org/officeDocument/2006/relationships/image" Target="media/image108.wmf"/><Relationship Id="rId44" Type="http://schemas.openxmlformats.org/officeDocument/2006/relationships/image" Target="media/image35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81" Type="http://schemas.openxmlformats.org/officeDocument/2006/relationships/image" Target="media/image72.png"/><Relationship Id="rId86" Type="http://schemas.openxmlformats.org/officeDocument/2006/relationships/image" Target="media/image77.png"/><Relationship Id="rId130" Type="http://schemas.openxmlformats.org/officeDocument/2006/relationships/oleObject" Target="embeddings/oleObject8.bin"/><Relationship Id="rId135" Type="http://schemas.openxmlformats.org/officeDocument/2006/relationships/image" Target="media/image115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109" Type="http://schemas.openxmlformats.org/officeDocument/2006/relationships/image" Target="media/image10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97" Type="http://schemas.openxmlformats.org/officeDocument/2006/relationships/image" Target="media/image88.png"/><Relationship Id="rId104" Type="http://schemas.openxmlformats.org/officeDocument/2006/relationships/image" Target="media/image95.png"/><Relationship Id="rId120" Type="http://schemas.openxmlformats.org/officeDocument/2006/relationships/oleObject" Target="embeddings/oleObject3.bin"/><Relationship Id="rId125" Type="http://schemas.openxmlformats.org/officeDocument/2006/relationships/image" Target="media/image111.wmf"/><Relationship Id="rId7" Type="http://schemas.openxmlformats.org/officeDocument/2006/relationships/endnotes" Target="endnotes.xml"/><Relationship Id="rId71" Type="http://schemas.openxmlformats.org/officeDocument/2006/relationships/image" Target="media/image62.png"/><Relationship Id="rId92" Type="http://schemas.openxmlformats.org/officeDocument/2006/relationships/image" Target="media/image83.png"/><Relationship Id="rId2" Type="http://schemas.openxmlformats.org/officeDocument/2006/relationships/numbering" Target="numbering.xml"/><Relationship Id="rId29" Type="http://schemas.openxmlformats.org/officeDocument/2006/relationships/image" Target="media/image20.png"/><Relationship Id="rId24" Type="http://schemas.openxmlformats.org/officeDocument/2006/relationships/image" Target="media/image15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66" Type="http://schemas.openxmlformats.org/officeDocument/2006/relationships/image" Target="media/image57.png"/><Relationship Id="rId87" Type="http://schemas.openxmlformats.org/officeDocument/2006/relationships/image" Target="media/image78.png"/><Relationship Id="rId110" Type="http://schemas.openxmlformats.org/officeDocument/2006/relationships/image" Target="media/image101.png"/><Relationship Id="rId115" Type="http://schemas.openxmlformats.org/officeDocument/2006/relationships/image" Target="media/image106.wmf"/><Relationship Id="rId131" Type="http://schemas.openxmlformats.org/officeDocument/2006/relationships/oleObject" Target="embeddings/oleObject9.bin"/><Relationship Id="rId136" Type="http://schemas.openxmlformats.org/officeDocument/2006/relationships/image" Target="media/image116.png"/><Relationship Id="rId61" Type="http://schemas.openxmlformats.org/officeDocument/2006/relationships/image" Target="media/image52.png"/><Relationship Id="rId82" Type="http://schemas.openxmlformats.org/officeDocument/2006/relationships/image" Target="media/image73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56" Type="http://schemas.openxmlformats.org/officeDocument/2006/relationships/image" Target="media/image47.png"/><Relationship Id="rId77" Type="http://schemas.openxmlformats.org/officeDocument/2006/relationships/image" Target="media/image68.png"/><Relationship Id="rId100" Type="http://schemas.openxmlformats.org/officeDocument/2006/relationships/image" Target="media/image91.png"/><Relationship Id="rId105" Type="http://schemas.openxmlformats.org/officeDocument/2006/relationships/image" Target="media/image96.png"/><Relationship Id="rId126" Type="http://schemas.openxmlformats.org/officeDocument/2006/relationships/oleObject" Target="embeddings/oleObject6.bin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93" Type="http://schemas.openxmlformats.org/officeDocument/2006/relationships/image" Target="media/image84.png"/><Relationship Id="rId98" Type="http://schemas.openxmlformats.org/officeDocument/2006/relationships/image" Target="media/image89.png"/><Relationship Id="rId121" Type="http://schemas.openxmlformats.org/officeDocument/2006/relationships/image" Target="media/image109.wmf"/><Relationship Id="rId3" Type="http://schemas.openxmlformats.org/officeDocument/2006/relationships/styles" Target="styles.xml"/><Relationship Id="rId25" Type="http://schemas.openxmlformats.org/officeDocument/2006/relationships/image" Target="media/image16.png"/><Relationship Id="rId46" Type="http://schemas.openxmlformats.org/officeDocument/2006/relationships/image" Target="media/image37.png"/><Relationship Id="rId67" Type="http://schemas.openxmlformats.org/officeDocument/2006/relationships/image" Target="media/image58.png"/><Relationship Id="rId116" Type="http://schemas.openxmlformats.org/officeDocument/2006/relationships/oleObject" Target="embeddings/oleObject1.bin"/><Relationship Id="rId137" Type="http://schemas.openxmlformats.org/officeDocument/2006/relationships/image" Target="media/image11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62" Type="http://schemas.openxmlformats.org/officeDocument/2006/relationships/image" Target="media/image53.png"/><Relationship Id="rId83" Type="http://schemas.openxmlformats.org/officeDocument/2006/relationships/image" Target="media/image74.png"/><Relationship Id="rId88" Type="http://schemas.openxmlformats.org/officeDocument/2006/relationships/image" Target="media/image79.png"/><Relationship Id="rId111" Type="http://schemas.openxmlformats.org/officeDocument/2006/relationships/image" Target="media/image102.png"/><Relationship Id="rId132" Type="http://schemas.openxmlformats.org/officeDocument/2006/relationships/image" Target="media/image114.wmf"/><Relationship Id="rId15" Type="http://schemas.openxmlformats.org/officeDocument/2006/relationships/image" Target="media/image6.png"/><Relationship Id="rId36" Type="http://schemas.openxmlformats.org/officeDocument/2006/relationships/image" Target="media/image27.png"/><Relationship Id="rId57" Type="http://schemas.openxmlformats.org/officeDocument/2006/relationships/image" Target="media/image48.png"/><Relationship Id="rId106" Type="http://schemas.openxmlformats.org/officeDocument/2006/relationships/image" Target="media/image97.png"/><Relationship Id="rId127" Type="http://schemas.openxmlformats.org/officeDocument/2006/relationships/image" Target="media/image112.wmf"/><Relationship Id="rId10" Type="http://schemas.openxmlformats.org/officeDocument/2006/relationships/header" Target="header1.xml"/><Relationship Id="rId31" Type="http://schemas.openxmlformats.org/officeDocument/2006/relationships/image" Target="media/image22.png"/><Relationship Id="rId52" Type="http://schemas.openxmlformats.org/officeDocument/2006/relationships/image" Target="media/image43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94" Type="http://schemas.openxmlformats.org/officeDocument/2006/relationships/image" Target="media/image85.png"/><Relationship Id="rId99" Type="http://schemas.openxmlformats.org/officeDocument/2006/relationships/image" Target="media/image90.png"/><Relationship Id="rId101" Type="http://schemas.openxmlformats.org/officeDocument/2006/relationships/image" Target="media/image92.png"/><Relationship Id="rId122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6" Type="http://schemas.openxmlformats.org/officeDocument/2006/relationships/image" Target="media/image17.png"/><Relationship Id="rId47" Type="http://schemas.openxmlformats.org/officeDocument/2006/relationships/image" Target="media/image38.png"/><Relationship Id="rId68" Type="http://schemas.openxmlformats.org/officeDocument/2006/relationships/image" Target="media/image59.png"/><Relationship Id="rId89" Type="http://schemas.openxmlformats.org/officeDocument/2006/relationships/image" Target="media/image80.png"/><Relationship Id="rId112" Type="http://schemas.openxmlformats.org/officeDocument/2006/relationships/image" Target="media/image103.png"/><Relationship Id="rId133" Type="http://schemas.openxmlformats.org/officeDocument/2006/relationships/oleObject" Target="embeddings/oleObject10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\ExamReporterL\ExamReporterL\ExamReport\bin\Debug\template2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A289B-2016-4C4F-AB3A-5ACE3B20F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template2.dotx</Template>
  <TotalTime>5</TotalTime>
  <Pages>133</Pages>
  <Words>11504</Words>
  <Characters>65575</Characters>
  <Application>Microsoft Office Word</Application>
  <DocSecurity>0</DocSecurity>
  <Lines>546</Lines>
  <Paragraphs>153</Paragraphs>
  <ScaleCrop>false</ScaleCrop>
  <Company>TAEA</Company>
  <LinksUpToDate>false</LinksUpToDate>
  <CharactersWithSpaces>76926</CharactersWithSpaces>
  <SharedDoc>false</SharedDoc>
  <HLinks>
    <vt:vector size="54" baseType="variant"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_Toc361399133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_Toc361399132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_Toc361399131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_Toc361399130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_Toc361399129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_Toc361399128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_Toc361399127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_Toc361399126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_Toc361399125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实测考试数据统计分析报告</dc:title>
  <dc:subject/>
  <dc:creator>sooner</dc:creator>
  <cp:keywords/>
  <dc:description/>
  <cp:lastModifiedBy>sooner</cp:lastModifiedBy>
  <cp:revision>1</cp:revision>
  <dcterms:created xsi:type="dcterms:W3CDTF">2015-04-02T09:11:00Z</dcterms:created>
  <dcterms:modified xsi:type="dcterms:W3CDTF">2015-04-02T09:16:00Z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