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962656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962656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962656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北京市第二十四中学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962656" w:rsidRDefault="0096265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43726" w:history="1">
        <w:r w:rsidRPr="00DF43DE">
          <w:rPr>
            <w:rStyle w:val="a6"/>
            <w:rFonts w:hint="eastAsia"/>
            <w:noProof/>
          </w:rPr>
          <w:t>第一部分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7" w:history="1">
        <w:r w:rsidRPr="00DF43DE">
          <w:rPr>
            <w:rStyle w:val="a6"/>
            <w:rFonts w:hint="eastAsia"/>
            <w:noProof/>
          </w:rPr>
          <w:t>一、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8" w:history="1">
        <w:r w:rsidRPr="00DF43DE">
          <w:rPr>
            <w:rStyle w:val="a6"/>
            <w:rFonts w:hint="eastAsia"/>
            <w:noProof/>
          </w:rPr>
          <w:t>二、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9" w:history="1">
        <w:r w:rsidRPr="00DF43DE">
          <w:rPr>
            <w:rStyle w:val="a6"/>
            <w:rFonts w:hint="eastAsia"/>
            <w:noProof/>
          </w:rPr>
          <w:t>三、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0" w:history="1">
        <w:r w:rsidRPr="00DF43DE">
          <w:rPr>
            <w:rStyle w:val="a6"/>
            <w:rFonts w:hint="eastAsia"/>
            <w:noProof/>
          </w:rPr>
          <w:t>第二部分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1" w:history="1">
        <w:r w:rsidRPr="00DF43DE">
          <w:rPr>
            <w:rStyle w:val="a6"/>
            <w:rFonts w:hint="eastAsia"/>
            <w:noProof/>
          </w:rPr>
          <w:t>一、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2" w:history="1">
        <w:r w:rsidRPr="00DF43DE">
          <w:rPr>
            <w:rStyle w:val="a6"/>
            <w:rFonts w:hint="eastAsia"/>
            <w:noProof/>
          </w:rPr>
          <w:t>二、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6" w:rsidRDefault="00962656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3" w:history="1">
        <w:r w:rsidRPr="00DF43DE">
          <w:rPr>
            <w:rStyle w:val="a6"/>
            <w:rFonts w:hint="eastAsia"/>
            <w:noProof/>
          </w:rPr>
          <w:t>三、</w:t>
        </w:r>
        <w:r w:rsidRPr="00DF43DE">
          <w:rPr>
            <w:rStyle w:val="a6"/>
            <w:rFonts w:hint="eastAsia"/>
            <w:noProof/>
          </w:rPr>
          <w:t xml:space="preserve"> </w:t>
        </w:r>
        <w:r w:rsidRPr="00DF43DE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96C" w:rsidRDefault="00962656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962656" w:rsidRDefault="00962656" w:rsidP="00962656">
      <w:pPr>
        <w:pStyle w:val="ExamTitle0"/>
        <w:rPr>
          <w:rFonts w:hint="eastAsia"/>
        </w:rPr>
      </w:pPr>
      <w:bookmarkStart w:id="2" w:name="_Toc406143726"/>
      <w:r>
        <w:rPr>
          <w:rFonts w:hint="eastAsia"/>
        </w:rPr>
        <w:lastRenderedPageBreak/>
        <w:t>文科</w:t>
      </w:r>
      <w:bookmarkEnd w:id="2"/>
    </w:p>
    <w:p w:rsidR="00962656" w:rsidRDefault="00962656" w:rsidP="00962656">
      <w:pPr>
        <w:pStyle w:val="ExamTitle1"/>
        <w:rPr>
          <w:rFonts w:hint="eastAsia"/>
        </w:rPr>
      </w:pPr>
      <w:bookmarkStart w:id="3" w:name="_Toc406143727"/>
      <w:r>
        <w:rPr>
          <w:rFonts w:hint="eastAsia"/>
        </w:rPr>
        <w:t>文科试卷总分分析</w:t>
      </w:r>
      <w:bookmarkEnd w:id="3"/>
    </w:p>
    <w:p w:rsidR="00962656" w:rsidRDefault="00962656" w:rsidP="009626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962656" w:rsidTr="009626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0.78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0.76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593.0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411.0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499.25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45.71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0.67</w:t>
            </w:r>
          </w:p>
        </w:tc>
      </w:tr>
    </w:tbl>
    <w:p w:rsidR="004268B6" w:rsidRDefault="004268B6" w:rsidP="00962656">
      <w:pPr>
        <w:pStyle w:val="ExamBodyText"/>
      </w:pPr>
    </w:p>
    <w:p w:rsidR="00962656" w:rsidRDefault="00962656" w:rsidP="00962656">
      <w:pPr>
        <w:pStyle w:val="ExamTitle1"/>
        <w:rPr>
          <w:rFonts w:hint="eastAsia"/>
        </w:rPr>
      </w:pPr>
      <w:bookmarkStart w:id="4" w:name="_Toc406143728"/>
      <w:r>
        <w:rPr>
          <w:rFonts w:hint="eastAsia"/>
        </w:rPr>
        <w:t>文科总分分布曲线图</w:t>
      </w:r>
      <w:bookmarkEnd w:id="4"/>
    </w:p>
    <w:p w:rsidR="00962656" w:rsidRDefault="00962656" w:rsidP="00962656">
      <w:pPr>
        <w:pStyle w:val="ExamBodyText"/>
        <w:jc w:val="center"/>
      </w:pPr>
      <w:r>
        <w:rPr>
          <w:noProof/>
        </w:rPr>
        <w:drawing>
          <wp:inline distT="0" distB="0" distL="0" distR="0" wp14:anchorId="72AC468F" wp14:editId="774DC4C0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56" w:rsidRDefault="00962656" w:rsidP="00962656">
      <w:pPr>
        <w:pStyle w:val="ExamTitle1"/>
        <w:rPr>
          <w:rFonts w:hint="eastAsia"/>
        </w:rPr>
      </w:pPr>
      <w:bookmarkStart w:id="5" w:name="_Toc406143729"/>
      <w:r>
        <w:rPr>
          <w:rFonts w:hint="eastAsia"/>
        </w:rPr>
        <w:t>文科总分分数分布表</w:t>
      </w:r>
      <w:bookmarkEnd w:id="5"/>
    </w:p>
    <w:p w:rsidR="00962656" w:rsidRDefault="00962656" w:rsidP="009626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962656" w:rsidTr="009626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593～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583～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3.77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lastRenderedPageBreak/>
              <w:t>579～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5.66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575～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7.55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570～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9.43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566～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11.32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13.21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560～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15.09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16.98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18.87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20.75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544～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22.64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3.77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26.42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28.30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30.19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32.08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33.96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35.85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37.74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39.62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41.51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3.77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45.28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47.17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49.06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50.94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52.83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54.72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56.60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58.49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3.77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62.26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64.15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66.04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67.92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3.77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71.70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73.58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75.47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77.36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79.25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81.13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83.02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84.91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86.79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88.68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90.57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92.45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lastRenderedPageBreak/>
              <w:t>432～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94.34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96.23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98.11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411～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100.00</w:t>
            </w:r>
          </w:p>
        </w:tc>
      </w:tr>
    </w:tbl>
    <w:p w:rsidR="00962656" w:rsidRDefault="00962656" w:rsidP="00962656">
      <w:pPr>
        <w:pStyle w:val="ExamBodyText"/>
      </w:pPr>
    </w:p>
    <w:p w:rsidR="00962656" w:rsidRDefault="00962656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962656" w:rsidRDefault="00962656" w:rsidP="00962656">
      <w:pPr>
        <w:pStyle w:val="ExamTitle0"/>
        <w:rPr>
          <w:rFonts w:hint="eastAsia"/>
        </w:rPr>
      </w:pPr>
      <w:bookmarkStart w:id="6" w:name="_Toc406143730"/>
      <w:r>
        <w:rPr>
          <w:rFonts w:hint="eastAsia"/>
        </w:rPr>
        <w:lastRenderedPageBreak/>
        <w:t>理科</w:t>
      </w:r>
      <w:bookmarkEnd w:id="6"/>
    </w:p>
    <w:p w:rsidR="00962656" w:rsidRDefault="00962656" w:rsidP="00962656">
      <w:pPr>
        <w:pStyle w:val="ExamTitle1"/>
        <w:rPr>
          <w:rFonts w:hint="eastAsia"/>
        </w:rPr>
      </w:pPr>
      <w:bookmarkStart w:id="7" w:name="_Toc406143731"/>
      <w:r>
        <w:rPr>
          <w:rFonts w:hint="eastAsia"/>
        </w:rPr>
        <w:t>理科试卷总分分析</w:t>
      </w:r>
      <w:bookmarkEnd w:id="7"/>
    </w:p>
    <w:p w:rsidR="00962656" w:rsidRDefault="00962656" w:rsidP="009626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962656" w:rsidTr="009626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0.83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0.78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0.72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0.72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109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621.0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317.5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483.87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49.33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0.65</w:t>
            </w:r>
          </w:p>
        </w:tc>
      </w:tr>
    </w:tbl>
    <w:p w:rsidR="00962656" w:rsidRDefault="00962656" w:rsidP="00962656">
      <w:pPr>
        <w:pStyle w:val="ExamBodyText"/>
      </w:pPr>
    </w:p>
    <w:p w:rsidR="00962656" w:rsidRDefault="00962656" w:rsidP="00962656">
      <w:pPr>
        <w:pStyle w:val="ExamTitle1"/>
        <w:rPr>
          <w:rFonts w:hint="eastAsia"/>
        </w:rPr>
      </w:pPr>
      <w:bookmarkStart w:id="8" w:name="_Toc406143732"/>
      <w:r>
        <w:rPr>
          <w:rFonts w:hint="eastAsia"/>
        </w:rPr>
        <w:t>理科总分分布曲线图</w:t>
      </w:r>
      <w:bookmarkEnd w:id="8"/>
    </w:p>
    <w:p w:rsidR="00962656" w:rsidRDefault="00962656" w:rsidP="00962656">
      <w:pPr>
        <w:pStyle w:val="ExamBodyText"/>
        <w:jc w:val="center"/>
      </w:pPr>
      <w:r>
        <w:rPr>
          <w:noProof/>
        </w:rPr>
        <w:drawing>
          <wp:inline distT="0" distB="0" distL="0" distR="0" wp14:anchorId="7AFB07CC" wp14:editId="0169C1B7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56" w:rsidRDefault="00962656" w:rsidP="00962656">
      <w:pPr>
        <w:pStyle w:val="ExamTitle1"/>
        <w:rPr>
          <w:rFonts w:hint="eastAsia"/>
        </w:rPr>
      </w:pPr>
      <w:bookmarkStart w:id="9" w:name="_Toc406143733"/>
      <w:r>
        <w:rPr>
          <w:rFonts w:hint="eastAsia"/>
        </w:rPr>
        <w:t>理科总分分数分布表</w:t>
      </w:r>
      <w:bookmarkEnd w:id="9"/>
    </w:p>
    <w:p w:rsidR="00962656" w:rsidRDefault="00962656" w:rsidP="00962656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962656" w:rsidTr="009626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bookmarkStart w:id="10" w:name="_GoBack"/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621～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613～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lastRenderedPageBreak/>
              <w:t>595～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591～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3.67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562～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4.59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5.50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6.42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7.34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8.26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9.17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538～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11.01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12.84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13.76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531～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14.68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15.60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16.51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522～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17.43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521～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18.35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20.18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21.10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22.94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24.77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25.69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26.61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510～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28.44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29.36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32.11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33.94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36.70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37.61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39.45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41.28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42.20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43.12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44.04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45.87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47.71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48.62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51.38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53.21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54.13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55.05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55.96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56.88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58.72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lastRenderedPageBreak/>
              <w:t>475～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60.55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61.47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63.30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64.22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65.14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66.06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66.97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67.89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68.81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69.72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70.64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460～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72.48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73.39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74.31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75.23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77.98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78.90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79.82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81.65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82.57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441～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83.49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85.32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86.24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87.16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89.91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432～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90.83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429～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100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91.74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92.66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93.58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94.50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420～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104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95.41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408～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105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96.33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396～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97.25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365～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98.17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320～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99.08</w:t>
            </w:r>
          </w:p>
        </w:tc>
      </w:tr>
      <w:tr w:rsidR="00962656" w:rsidTr="0096265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rPr>
                <w:rFonts w:hint="eastAsia"/>
              </w:rPr>
              <w:t>317～</w:t>
            </w:r>
          </w:p>
        </w:tc>
        <w:tc>
          <w:tcPr>
            <w:tcW w:w="1927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962656" w:rsidRDefault="00962656" w:rsidP="00962656">
            <w:pPr>
              <w:pStyle w:val="TableContent2"/>
            </w:pPr>
            <w:r>
              <w:t>100.00</w:t>
            </w:r>
          </w:p>
        </w:tc>
      </w:tr>
      <w:bookmarkEnd w:id="10"/>
    </w:tbl>
    <w:p w:rsidR="00962656" w:rsidRDefault="00962656" w:rsidP="00962656">
      <w:pPr>
        <w:pStyle w:val="ExamBodyText"/>
      </w:pPr>
    </w:p>
    <w:p w:rsidR="00962656" w:rsidRPr="00F07F86" w:rsidRDefault="00962656" w:rsidP="00917B5A">
      <w:pPr>
        <w:spacing w:line="360" w:lineRule="auto"/>
        <w:ind w:leftChars="175" w:left="420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附录</w:t>
      </w:r>
    </w:p>
    <w:p w:rsidR="00962656" w:rsidRPr="00F07F86" w:rsidRDefault="00962656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962656" w:rsidRPr="00F07F86" w:rsidRDefault="009626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962656" w:rsidRPr="00F07F86" w:rsidRDefault="00962656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885555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885556" r:id="rId18"/>
        </w:object>
      </w:r>
    </w:p>
    <w:p w:rsidR="00962656" w:rsidRPr="00F07F86" w:rsidRDefault="00962656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885557" r:id="rId20"/>
        </w:object>
      </w:r>
    </w:p>
    <w:p w:rsidR="0096265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962656" w:rsidRPr="00F07F86" w:rsidRDefault="00962656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962656" w:rsidRPr="00F07F86" w:rsidRDefault="009626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885558" r:id="rId22"/>
        </w:object>
      </w:r>
    </w:p>
    <w:p w:rsidR="00962656" w:rsidRPr="00F07F86" w:rsidRDefault="00962656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885559" r:id="rId24"/>
        </w:object>
      </w:r>
    </w:p>
    <w:p w:rsidR="00962656" w:rsidRPr="00F07F86" w:rsidRDefault="00962656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962656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2656" w:rsidRPr="00F07F86" w:rsidRDefault="009626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9626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2656" w:rsidRPr="00F07F86" w:rsidRDefault="009626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9626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2656" w:rsidRPr="00F07F86" w:rsidRDefault="009626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962656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2656" w:rsidRPr="00F07F86" w:rsidRDefault="00962656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962656" w:rsidRPr="00F07F86" w:rsidRDefault="00962656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962656" w:rsidRPr="00DD0F5C" w:rsidRDefault="00962656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962656" w:rsidRDefault="00962656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962656" w:rsidRDefault="00962656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962656" w:rsidRDefault="00962656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962656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2656" w:rsidRPr="00011FDD" w:rsidRDefault="009626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9626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2656" w:rsidRPr="00011FDD" w:rsidRDefault="009626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9626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2656" w:rsidRPr="00011FDD" w:rsidRDefault="009626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9626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2656" w:rsidRPr="00011FDD" w:rsidRDefault="009626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962656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2656" w:rsidRPr="00011FDD" w:rsidRDefault="00962656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962656" w:rsidRPr="00F07F86" w:rsidRDefault="00962656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962656" w:rsidRPr="00F07F86" w:rsidRDefault="00962656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962656" w:rsidRPr="00F07F86" w:rsidRDefault="00962656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885560" r:id="rId26"/>
        </w:object>
      </w:r>
      <w:r w:rsidRPr="00F07F86">
        <w:rPr>
          <w:rFonts w:ascii="宋体" w:hAnsi="宋体" w:hint="eastAsia"/>
        </w:rPr>
        <w:t xml:space="preserve">    </w:t>
      </w:r>
    </w:p>
    <w:p w:rsidR="00962656" w:rsidRPr="00F07F86" w:rsidRDefault="00962656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962656" w:rsidRPr="00F07F86" w:rsidRDefault="00962656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885561" r:id="rId28"/>
        </w:object>
      </w:r>
    </w:p>
    <w:p w:rsidR="00962656" w:rsidRPr="00F07F86" w:rsidRDefault="00962656" w:rsidP="00917B5A">
      <w:pPr>
        <w:spacing w:line="360" w:lineRule="auto"/>
        <w:ind w:leftChars="442" w:left="1061"/>
        <w:rPr>
          <w:rFonts w:ascii="宋体" w:hAnsi="宋体"/>
        </w:rPr>
      </w:pP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962656" w:rsidRPr="00F07F86" w:rsidRDefault="00962656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885562" r:id="rId30"/>
        </w:object>
      </w:r>
    </w:p>
    <w:p w:rsidR="00962656" w:rsidRPr="00F07F86" w:rsidRDefault="00962656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962656" w:rsidRDefault="00962656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962656" w:rsidRPr="00F07F86" w:rsidRDefault="00962656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885563" r:id="rId31"/>
        </w:object>
      </w:r>
    </w:p>
    <w:p w:rsidR="00962656" w:rsidRDefault="00962656" w:rsidP="00917B5A">
      <w:pPr>
        <w:spacing w:line="360" w:lineRule="auto"/>
        <w:ind w:leftChars="175" w:left="420"/>
        <w:rPr>
          <w:rFonts w:ascii="宋体" w:hAnsi="宋体"/>
        </w:rPr>
      </w:pPr>
    </w:p>
    <w:p w:rsidR="00962656" w:rsidRDefault="00962656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885564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962656" w:rsidRDefault="00962656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885565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962656" w:rsidRDefault="00962656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962656" w:rsidRPr="00F024D6" w:rsidRDefault="00962656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962656" w:rsidRPr="00512732" w:rsidRDefault="00962656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962656" w:rsidRPr="00F07F86" w:rsidRDefault="00962656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962656" w:rsidRPr="00F07F86" w:rsidRDefault="00962656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962656" w:rsidRDefault="00962656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962656" w:rsidRPr="00F07F86" w:rsidRDefault="00962656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962656" w:rsidRPr="00F07F86" w:rsidRDefault="00962656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962656" w:rsidRPr="00B22B4D" w:rsidRDefault="00962656" w:rsidP="00917B5A"/>
    <w:p w:rsidR="00962656" w:rsidRPr="000B6F41" w:rsidRDefault="00962656" w:rsidP="00917B5A">
      <w:pPr>
        <w:rPr>
          <w:rFonts w:ascii="宋体" w:hAnsi="宋体" w:hint="eastAsia"/>
          <w:szCs w:val="21"/>
        </w:rPr>
      </w:pPr>
    </w:p>
    <w:p w:rsidR="00962656" w:rsidRPr="00917B5A" w:rsidRDefault="00962656"/>
    <w:p w:rsidR="00962656" w:rsidRDefault="00962656" w:rsidP="00962656">
      <w:pPr>
        <w:pStyle w:val="ExamBodyText"/>
      </w:pPr>
    </w:p>
    <w:sectPr w:rsidR="00962656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656" w:rsidRDefault="00962656">
      <w:r>
        <w:separator/>
      </w:r>
    </w:p>
  </w:endnote>
  <w:endnote w:type="continuationSeparator" w:id="0">
    <w:p w:rsidR="00962656" w:rsidRDefault="0096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962656">
      <w:rPr>
        <w:rStyle w:val="a4"/>
        <w:noProof/>
        <w:sz w:val="21"/>
        <w:szCs w:val="21"/>
      </w:rPr>
      <w:t>7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656" w:rsidRDefault="00962656">
      <w:r>
        <w:separator/>
      </w:r>
    </w:p>
  </w:footnote>
  <w:footnote w:type="continuationSeparator" w:id="0">
    <w:p w:rsidR="00962656" w:rsidRDefault="00962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CF3B52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56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62656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0586E-4517-4937-88C5-E0864AC5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A925-540B-4EA7-973C-700803AF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11</Pages>
  <Words>927</Words>
  <Characters>5285</Characters>
  <Application>Microsoft Office Word</Application>
  <DocSecurity>0</DocSecurity>
  <Lines>44</Lines>
  <Paragraphs>12</Paragraphs>
  <ScaleCrop>false</ScaleCrop>
  <Company>TAEA</Company>
  <LinksUpToDate>false</LinksUpToDate>
  <CharactersWithSpaces>6200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2014-12-12T02:32:00Z</dcterms:created>
  <dcterms:modified xsi:type="dcterms:W3CDTF">2014-12-12T02:33:00Z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