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934C83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2014年北京市普通高考</w:t>
      </w:r>
    </w:p>
    <w:bookmarkEnd w:id="0"/>
    <w:p w:rsidR="00562D8D" w:rsidRPr="00200178" w:rsidRDefault="00934C83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934C83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北京市第二十二中学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934C83" w:rsidRDefault="00934C83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06159189" w:history="1">
        <w:r w:rsidRPr="0018559F">
          <w:rPr>
            <w:rStyle w:val="a6"/>
            <w:rFonts w:hint="eastAsia"/>
            <w:noProof/>
          </w:rPr>
          <w:t>第一部分</w:t>
        </w:r>
        <w:r w:rsidRPr="0018559F">
          <w:rPr>
            <w:rStyle w:val="a6"/>
            <w:rFonts w:hint="eastAsia"/>
            <w:noProof/>
          </w:rPr>
          <w:t xml:space="preserve"> </w:t>
        </w:r>
        <w:r w:rsidRPr="0018559F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4C83" w:rsidRDefault="00934C8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190" w:history="1">
        <w:r w:rsidRPr="0018559F">
          <w:rPr>
            <w:rStyle w:val="a6"/>
            <w:rFonts w:hint="eastAsia"/>
            <w:noProof/>
          </w:rPr>
          <w:t>一、</w:t>
        </w:r>
        <w:r w:rsidRPr="0018559F">
          <w:rPr>
            <w:rStyle w:val="a6"/>
            <w:rFonts w:hint="eastAsia"/>
            <w:noProof/>
          </w:rPr>
          <w:t xml:space="preserve"> </w:t>
        </w:r>
        <w:r w:rsidRPr="0018559F">
          <w:rPr>
            <w:rStyle w:val="a6"/>
            <w:rFonts w:hint="eastAsia"/>
            <w:noProof/>
          </w:rPr>
          <w:t>文科试卷总分分析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4C83" w:rsidRDefault="00934C8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191" w:history="1">
        <w:r w:rsidRPr="0018559F">
          <w:rPr>
            <w:rStyle w:val="a6"/>
            <w:rFonts w:hint="eastAsia"/>
            <w:noProof/>
          </w:rPr>
          <w:t>二、</w:t>
        </w:r>
        <w:r w:rsidRPr="0018559F">
          <w:rPr>
            <w:rStyle w:val="a6"/>
            <w:rFonts w:hint="eastAsia"/>
            <w:noProof/>
          </w:rPr>
          <w:t xml:space="preserve"> </w:t>
        </w:r>
        <w:r w:rsidRPr="0018559F">
          <w:rPr>
            <w:rStyle w:val="a6"/>
            <w:rFonts w:hint="eastAsia"/>
            <w:noProof/>
          </w:rPr>
          <w:t>文科总分分布曲线图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4C83" w:rsidRDefault="00934C8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192" w:history="1">
        <w:r w:rsidRPr="0018559F">
          <w:rPr>
            <w:rStyle w:val="a6"/>
            <w:rFonts w:hint="eastAsia"/>
            <w:noProof/>
          </w:rPr>
          <w:t>三、</w:t>
        </w:r>
        <w:r w:rsidRPr="0018559F">
          <w:rPr>
            <w:rStyle w:val="a6"/>
            <w:rFonts w:hint="eastAsia"/>
            <w:noProof/>
          </w:rPr>
          <w:t xml:space="preserve"> </w:t>
        </w:r>
        <w:r w:rsidRPr="0018559F">
          <w:rPr>
            <w:rStyle w:val="a6"/>
            <w:rFonts w:hint="eastAsia"/>
            <w:noProof/>
          </w:rPr>
          <w:t>文科总分分数分布表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4C83" w:rsidRDefault="00934C83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193" w:history="1">
        <w:r w:rsidRPr="0018559F">
          <w:rPr>
            <w:rStyle w:val="a6"/>
            <w:rFonts w:hint="eastAsia"/>
            <w:noProof/>
          </w:rPr>
          <w:t>第二部分</w:t>
        </w:r>
        <w:r w:rsidRPr="0018559F">
          <w:rPr>
            <w:rStyle w:val="a6"/>
            <w:rFonts w:hint="eastAsia"/>
            <w:noProof/>
          </w:rPr>
          <w:t xml:space="preserve"> </w:t>
        </w:r>
        <w:r w:rsidRPr="0018559F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C83" w:rsidRDefault="00934C8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194" w:history="1">
        <w:r w:rsidRPr="0018559F">
          <w:rPr>
            <w:rStyle w:val="a6"/>
            <w:rFonts w:hint="eastAsia"/>
            <w:noProof/>
          </w:rPr>
          <w:t>一、</w:t>
        </w:r>
        <w:r w:rsidRPr="0018559F">
          <w:rPr>
            <w:rStyle w:val="a6"/>
            <w:rFonts w:hint="eastAsia"/>
            <w:noProof/>
          </w:rPr>
          <w:t xml:space="preserve"> </w:t>
        </w:r>
        <w:r w:rsidRPr="0018559F">
          <w:rPr>
            <w:rStyle w:val="a6"/>
            <w:rFonts w:hint="eastAsia"/>
            <w:noProof/>
          </w:rPr>
          <w:t>理科试卷总分分析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C83" w:rsidRDefault="00934C8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195" w:history="1">
        <w:r w:rsidRPr="0018559F">
          <w:rPr>
            <w:rStyle w:val="a6"/>
            <w:rFonts w:hint="eastAsia"/>
            <w:noProof/>
          </w:rPr>
          <w:t>二、</w:t>
        </w:r>
        <w:r w:rsidRPr="0018559F">
          <w:rPr>
            <w:rStyle w:val="a6"/>
            <w:rFonts w:hint="eastAsia"/>
            <w:noProof/>
          </w:rPr>
          <w:t xml:space="preserve"> </w:t>
        </w:r>
        <w:r w:rsidRPr="0018559F">
          <w:rPr>
            <w:rStyle w:val="a6"/>
            <w:rFonts w:hint="eastAsia"/>
            <w:noProof/>
          </w:rPr>
          <w:t>理科总分分布曲线图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C83" w:rsidRDefault="00934C8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196" w:history="1">
        <w:r w:rsidRPr="0018559F">
          <w:rPr>
            <w:rStyle w:val="a6"/>
            <w:rFonts w:hint="eastAsia"/>
            <w:noProof/>
          </w:rPr>
          <w:t>三、</w:t>
        </w:r>
        <w:r w:rsidRPr="0018559F">
          <w:rPr>
            <w:rStyle w:val="a6"/>
            <w:rFonts w:hint="eastAsia"/>
            <w:noProof/>
          </w:rPr>
          <w:t xml:space="preserve"> </w:t>
        </w:r>
        <w:r w:rsidRPr="0018559F">
          <w:rPr>
            <w:rStyle w:val="a6"/>
            <w:rFonts w:hint="eastAsia"/>
            <w:noProof/>
          </w:rPr>
          <w:t>理科总分分数分布表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396C" w:rsidRDefault="00934C83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934C83" w:rsidRDefault="00934C83" w:rsidP="00934C83">
      <w:pPr>
        <w:pStyle w:val="ExamTitle0"/>
        <w:rPr>
          <w:rFonts w:hint="eastAsia"/>
        </w:rPr>
      </w:pPr>
      <w:bookmarkStart w:id="2" w:name="_Toc406159189"/>
      <w:r>
        <w:rPr>
          <w:rFonts w:hint="eastAsia"/>
        </w:rPr>
        <w:lastRenderedPageBreak/>
        <w:t>文科</w:t>
      </w:r>
      <w:bookmarkEnd w:id="2"/>
    </w:p>
    <w:p w:rsidR="00934C83" w:rsidRDefault="00934C83" w:rsidP="00934C83">
      <w:pPr>
        <w:pStyle w:val="ExamTitle1"/>
        <w:rPr>
          <w:rFonts w:hint="eastAsia"/>
        </w:rPr>
      </w:pPr>
      <w:bookmarkStart w:id="3" w:name="_Toc406159190"/>
      <w:r>
        <w:rPr>
          <w:rFonts w:hint="eastAsia"/>
        </w:rPr>
        <w:t>文科试卷总分分析</w:t>
      </w:r>
      <w:bookmarkEnd w:id="3"/>
    </w:p>
    <w:p w:rsidR="00934C83" w:rsidRDefault="00934C83" w:rsidP="00934C83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934C83" w:rsidTr="00934C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18295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467.63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97.98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0.62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659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230.5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588.45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67.69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587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676.5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217.5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569.91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53.34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11321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124.5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476.70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104.60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0.64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6493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677.5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449.70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83.15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0.60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1874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671.5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159.5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483.68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92.73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0.64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56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636.0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209.0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505.95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73.68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0.67</w:t>
            </w:r>
          </w:p>
        </w:tc>
      </w:tr>
    </w:tbl>
    <w:p w:rsidR="004268B6" w:rsidRDefault="004268B6" w:rsidP="00934C83">
      <w:pPr>
        <w:pStyle w:val="ExamBodyText"/>
      </w:pPr>
    </w:p>
    <w:p w:rsidR="00934C83" w:rsidRDefault="00934C83" w:rsidP="00934C83">
      <w:pPr>
        <w:pStyle w:val="ExamTitle1"/>
        <w:rPr>
          <w:rFonts w:hint="eastAsia"/>
        </w:rPr>
      </w:pPr>
      <w:bookmarkStart w:id="4" w:name="_Toc406159191"/>
      <w:r>
        <w:rPr>
          <w:rFonts w:hint="eastAsia"/>
        </w:rPr>
        <w:t>文科总分分布曲线图</w:t>
      </w:r>
      <w:bookmarkEnd w:id="4"/>
    </w:p>
    <w:p w:rsidR="00934C83" w:rsidRDefault="00934C83" w:rsidP="00934C83">
      <w:pPr>
        <w:pStyle w:val="ExamBodyText"/>
        <w:jc w:val="center"/>
      </w:pPr>
      <w:r>
        <w:rPr>
          <w:noProof/>
        </w:rPr>
        <w:drawing>
          <wp:inline distT="0" distB="0" distL="0" distR="0" wp14:anchorId="254841DE" wp14:editId="25D2B7BA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83" w:rsidRDefault="00934C83" w:rsidP="00934C83">
      <w:pPr>
        <w:pStyle w:val="ExamTitle1"/>
        <w:rPr>
          <w:rFonts w:hint="eastAsia"/>
        </w:rPr>
      </w:pPr>
      <w:bookmarkStart w:id="5" w:name="_Toc406159192"/>
      <w:r>
        <w:rPr>
          <w:rFonts w:hint="eastAsia"/>
        </w:rPr>
        <w:t>文科总分分数分布表</w:t>
      </w:r>
      <w:bookmarkEnd w:id="5"/>
    </w:p>
    <w:p w:rsidR="00934C83" w:rsidRDefault="00934C83" w:rsidP="00934C83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文科总分分数分布表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934C83" w:rsidTr="00934C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636～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593～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3.57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lastRenderedPageBreak/>
              <w:t>589～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5.36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585～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7.14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582～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8.93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581～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10.71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571～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12.50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564～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14.29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563～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16.07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17.86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19.64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21.43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25.00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26.79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28.57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30.36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32.14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33.93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35.71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37.50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39.29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41.07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42.86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46.43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48.21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50.00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51.79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53.57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55.36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57.14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58.93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60.71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62.50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66.07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67.86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69.64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499～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71.43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491～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73.21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488～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75.00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484～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76.79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78.57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479～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80.36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473～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82.14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465～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83.93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448～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85.71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lastRenderedPageBreak/>
              <w:t>434～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87.50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415～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89.29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396～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91.07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387～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92.86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352～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94.64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348～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96.43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329～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98.21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209～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100.00</w:t>
            </w:r>
          </w:p>
        </w:tc>
      </w:tr>
    </w:tbl>
    <w:p w:rsidR="00934C83" w:rsidRDefault="00934C83" w:rsidP="00934C83">
      <w:pPr>
        <w:pStyle w:val="ExamBodyText"/>
      </w:pPr>
    </w:p>
    <w:p w:rsidR="00934C83" w:rsidRDefault="00934C83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934C83" w:rsidRDefault="00934C83" w:rsidP="00934C83">
      <w:pPr>
        <w:pStyle w:val="ExamTitle0"/>
        <w:rPr>
          <w:rFonts w:hint="eastAsia"/>
        </w:rPr>
      </w:pPr>
      <w:bookmarkStart w:id="6" w:name="_Toc406159193"/>
      <w:r>
        <w:rPr>
          <w:rFonts w:hint="eastAsia"/>
        </w:rPr>
        <w:lastRenderedPageBreak/>
        <w:t>理科</w:t>
      </w:r>
      <w:bookmarkEnd w:id="6"/>
    </w:p>
    <w:p w:rsidR="00934C83" w:rsidRDefault="00934C83" w:rsidP="00934C83">
      <w:pPr>
        <w:pStyle w:val="ExamTitle1"/>
        <w:rPr>
          <w:rFonts w:hint="eastAsia"/>
        </w:rPr>
      </w:pPr>
      <w:bookmarkStart w:id="7" w:name="_Toc406159194"/>
      <w:r>
        <w:rPr>
          <w:rFonts w:hint="eastAsia"/>
        </w:rPr>
        <w:t>理科试卷总分分析</w:t>
      </w:r>
      <w:bookmarkEnd w:id="7"/>
    </w:p>
    <w:p w:rsidR="00934C83" w:rsidRDefault="00934C83" w:rsidP="00934C83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理科试卷总分分析表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934C83" w:rsidTr="00934C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42379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515.44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96.78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0.69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2705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282.0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624.68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51.82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0.83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2304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700.0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235.5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587.38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55.15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23383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541.82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95.75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17781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701.0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119.5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478.46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86.67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0.64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3875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706.5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153.0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537.72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87.99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127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664.5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267.0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530.49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68.18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0.71</w:t>
            </w:r>
          </w:p>
        </w:tc>
      </w:tr>
    </w:tbl>
    <w:p w:rsidR="00934C83" w:rsidRDefault="00934C83" w:rsidP="00934C83">
      <w:pPr>
        <w:pStyle w:val="ExamBodyText"/>
      </w:pPr>
    </w:p>
    <w:p w:rsidR="00934C83" w:rsidRDefault="00934C83" w:rsidP="00934C83">
      <w:pPr>
        <w:pStyle w:val="ExamTitle1"/>
        <w:rPr>
          <w:rFonts w:hint="eastAsia"/>
        </w:rPr>
      </w:pPr>
      <w:bookmarkStart w:id="8" w:name="_Toc406159195"/>
      <w:r>
        <w:rPr>
          <w:rFonts w:hint="eastAsia"/>
        </w:rPr>
        <w:t>理科总分分布曲线图</w:t>
      </w:r>
      <w:bookmarkEnd w:id="8"/>
    </w:p>
    <w:p w:rsidR="00934C83" w:rsidRDefault="00934C83" w:rsidP="00934C83">
      <w:pPr>
        <w:pStyle w:val="ExamBodyText"/>
        <w:jc w:val="center"/>
      </w:pPr>
      <w:r>
        <w:rPr>
          <w:noProof/>
        </w:rPr>
        <w:drawing>
          <wp:inline distT="0" distB="0" distL="0" distR="0" wp14:anchorId="4979AA2E" wp14:editId="34DC775E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83" w:rsidRDefault="00934C83" w:rsidP="00934C83">
      <w:pPr>
        <w:pStyle w:val="ExamTitle1"/>
        <w:rPr>
          <w:rFonts w:hint="eastAsia"/>
        </w:rPr>
      </w:pPr>
      <w:bookmarkStart w:id="9" w:name="_Toc406159196"/>
      <w:r>
        <w:rPr>
          <w:rFonts w:hint="eastAsia"/>
        </w:rPr>
        <w:t>理科总分分数分布表</w:t>
      </w:r>
      <w:bookmarkEnd w:id="9"/>
    </w:p>
    <w:p w:rsidR="00934C83" w:rsidRDefault="00934C83" w:rsidP="00934C83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理科总分分数分布表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934C83" w:rsidTr="00934C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664～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655～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lastRenderedPageBreak/>
              <w:t>647～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2.36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644～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3.15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643～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3.94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637～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4.72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631～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5.51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630～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6.30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623～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7.09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622～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7.87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621～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8.66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618～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9.45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616～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10.24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612～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11.02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609～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11.81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608～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2.36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14.17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607～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14.96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602～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15.75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598～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17.32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591～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18.11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588～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18.90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586～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19.69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585～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21.26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584～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22.05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580～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22.83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579～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23.62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578～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24.41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577～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25.20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572～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26.77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571～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27.56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570～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28.35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568～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29.92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566～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30.71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564～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32.28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560～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33.86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35.43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36.22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37.80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38.58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39.37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40.16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551～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40.94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41.73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42.52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43.31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lastRenderedPageBreak/>
              <w:t>545～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44.09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541～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44.88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45.67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47.24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48.03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48.82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50.39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530～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51.18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52.76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53.54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54.33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55.91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56.69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58.27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520～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59.06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59.84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60.63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62.20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62.99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64.57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511～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65.35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66.93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67.72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68.50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69.29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500～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70.87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499～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71.65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496～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72.44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493～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74.02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492～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74.80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490～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75.59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489～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77.17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77.95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481～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3.15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81.10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478～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81.89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473～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82.68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83.46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469～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84.25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466～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2.36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86.61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460～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87.40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459～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88.19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458～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88.98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455～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89.76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lastRenderedPageBreak/>
              <w:t>454～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90.55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453～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91.34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448～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92.13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441～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118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92.91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433～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119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93.70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427～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120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94.49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425～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95.28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422～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122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96.06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406～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123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96.85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388～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124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97.64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375～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125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98.43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268～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126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99.21</w:t>
            </w:r>
          </w:p>
        </w:tc>
      </w:tr>
      <w:tr w:rsidR="00934C83" w:rsidTr="00934C8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rPr>
                <w:rFonts w:hint="eastAsia"/>
              </w:rPr>
              <w:t>267～</w:t>
            </w:r>
          </w:p>
        </w:tc>
        <w:tc>
          <w:tcPr>
            <w:tcW w:w="1927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127</w:t>
            </w:r>
          </w:p>
        </w:tc>
        <w:tc>
          <w:tcPr>
            <w:tcW w:w="1928" w:type="dxa"/>
            <w:shd w:val="clear" w:color="auto" w:fill="auto"/>
          </w:tcPr>
          <w:p w:rsidR="00934C83" w:rsidRDefault="00934C83" w:rsidP="00934C83">
            <w:pPr>
              <w:pStyle w:val="TableContent2"/>
            </w:pPr>
            <w:r>
              <w:t>100.00</w:t>
            </w:r>
          </w:p>
        </w:tc>
      </w:tr>
    </w:tbl>
    <w:p w:rsidR="00934C83" w:rsidRDefault="00934C83" w:rsidP="00934C83">
      <w:pPr>
        <w:pStyle w:val="ExamBodyText"/>
      </w:pPr>
    </w:p>
    <w:p w:rsidR="00934C83" w:rsidRDefault="00934C83" w:rsidP="00934C83">
      <w:pPr>
        <w:pStyle w:val="ExamTitle0"/>
        <w:rPr>
          <w:rFonts w:hint="eastAsia"/>
        </w:rPr>
      </w:pPr>
      <w:r>
        <w:rPr>
          <w:rFonts w:hint="eastAsia"/>
        </w:rPr>
        <w:t>附录</w:t>
      </w:r>
    </w:p>
    <w:p w:rsidR="00934C83" w:rsidRPr="00F07F86" w:rsidRDefault="00934C83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0" w:name="_GoBack"/>
      <w:bookmarkEnd w:id="10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934C83" w:rsidRPr="00F07F86" w:rsidRDefault="00934C8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934C83" w:rsidRPr="00F07F86" w:rsidRDefault="00934C83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934C83" w:rsidRPr="00F07F86" w:rsidRDefault="00934C83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5" o:title=""/>
          </v:shape>
          <o:OLEObject Type="Embed" ProgID="Equation.3" ShapeID="_x0000_i1025" DrawAspect="Content" ObjectID="_1479901018" r:id="rId16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7" o:title=""/>
          </v:shape>
          <o:OLEObject Type="Embed" ProgID="Equation.3" ShapeID="_x0000_i1026" DrawAspect="Content" ObjectID="_1479901019" r:id="rId18"/>
        </w:object>
      </w:r>
    </w:p>
    <w:p w:rsidR="00934C83" w:rsidRPr="00F07F86" w:rsidRDefault="00934C83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19" o:title=""/>
          </v:shape>
          <o:OLEObject Type="Embed" ProgID="Equation.3" ShapeID="_x0000_i1027" DrawAspect="Content" ObjectID="_1479901020" r:id="rId20"/>
        </w:object>
      </w:r>
    </w:p>
    <w:p w:rsidR="00934C83" w:rsidRDefault="00934C8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934C83" w:rsidRPr="00F07F86" w:rsidRDefault="00934C8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934C83" w:rsidRPr="00F07F86" w:rsidRDefault="00934C83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934C83" w:rsidRPr="00F07F86" w:rsidRDefault="00934C83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21" o:title=""/>
          </v:shape>
          <o:OLEObject Type="Embed" ProgID="Equation.3" ShapeID="_x0000_i1028" DrawAspect="Content" ObjectID="_1479901021" r:id="rId22"/>
        </w:object>
      </w:r>
    </w:p>
    <w:p w:rsidR="00934C83" w:rsidRPr="00F07F86" w:rsidRDefault="00934C83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23" o:title=""/>
          </v:shape>
          <o:OLEObject Type="Embed" ProgID="Equation.3" ShapeID="_x0000_i1029" DrawAspect="Content" ObjectID="_1479901022" r:id="rId24"/>
        </w:object>
      </w:r>
    </w:p>
    <w:p w:rsidR="00934C83" w:rsidRPr="00F07F86" w:rsidRDefault="00934C83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934C83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34C83" w:rsidRPr="00F07F86" w:rsidRDefault="00934C83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934C83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4C83" w:rsidRPr="00F07F86" w:rsidRDefault="00934C83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934C83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4C83" w:rsidRPr="00F07F86" w:rsidRDefault="00934C83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934C83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34C83" w:rsidRPr="00F07F86" w:rsidRDefault="00934C83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934C83" w:rsidRPr="00F07F86" w:rsidRDefault="00934C83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934C83" w:rsidRPr="00DD0F5C" w:rsidRDefault="00934C83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t>三、鉴别指数</w:t>
      </w:r>
    </w:p>
    <w:p w:rsidR="00934C83" w:rsidRDefault="00934C83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934C83" w:rsidRDefault="00934C83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934C83" w:rsidRDefault="00934C83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934C83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34C83" w:rsidRPr="00011FDD" w:rsidRDefault="00934C8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934C83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4C83" w:rsidRPr="00011FDD" w:rsidRDefault="00934C8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934C83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4C83" w:rsidRPr="00011FDD" w:rsidRDefault="00934C8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934C83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4C83" w:rsidRPr="00011FDD" w:rsidRDefault="00934C8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934C83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34C83" w:rsidRPr="00011FDD" w:rsidRDefault="00934C8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934C83" w:rsidRPr="00F07F86" w:rsidRDefault="00934C83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934C83" w:rsidRPr="00F07F86" w:rsidRDefault="00934C8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934C83" w:rsidRPr="00F07F86" w:rsidRDefault="00934C83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934C83" w:rsidRPr="00F07F86" w:rsidRDefault="00934C83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25" o:title=""/>
          </v:shape>
          <o:OLEObject Type="Embed" ProgID="Equation.3" ShapeID="_x0000_i1030" DrawAspect="Content" ObjectID="_1479901023" r:id="rId26"/>
        </w:object>
      </w:r>
      <w:r w:rsidRPr="00F07F86">
        <w:rPr>
          <w:rFonts w:ascii="宋体" w:hAnsi="宋体" w:hint="eastAsia"/>
        </w:rPr>
        <w:t xml:space="preserve">    </w:t>
      </w:r>
    </w:p>
    <w:p w:rsidR="00934C83" w:rsidRPr="00F07F86" w:rsidRDefault="00934C83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934C83" w:rsidRPr="00F07F86" w:rsidRDefault="00934C8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934C83" w:rsidRPr="00F07F86" w:rsidRDefault="00934C83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27" o:title=""/>
          </v:shape>
          <o:OLEObject Type="Embed" ProgID="Equation.3" ShapeID="_x0000_i1031" DrawAspect="Content" ObjectID="_1479901024" r:id="rId28"/>
        </w:object>
      </w:r>
    </w:p>
    <w:p w:rsidR="00934C83" w:rsidRPr="00F07F86" w:rsidRDefault="00934C83" w:rsidP="00917B5A">
      <w:pPr>
        <w:spacing w:line="360" w:lineRule="auto"/>
        <w:ind w:leftChars="442" w:left="1061"/>
        <w:rPr>
          <w:rFonts w:ascii="宋体" w:hAnsi="宋体"/>
        </w:rPr>
      </w:pPr>
    </w:p>
    <w:p w:rsidR="00934C83" w:rsidRPr="00F07F86" w:rsidRDefault="00934C8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934C83" w:rsidRPr="00F07F86" w:rsidRDefault="00934C83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29" o:title=""/>
          </v:shape>
          <o:OLEObject Type="Embed" ProgID="Equation.3" ShapeID="_x0000_i1032" DrawAspect="Content" ObjectID="_1479901025" r:id="rId30"/>
        </w:object>
      </w:r>
    </w:p>
    <w:p w:rsidR="00934C83" w:rsidRPr="00F07F86" w:rsidRDefault="00934C83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934C83" w:rsidRPr="00F07F86" w:rsidRDefault="00934C8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934C83" w:rsidRDefault="00934C83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934C83" w:rsidRPr="00F07F86" w:rsidRDefault="00934C83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23" o:title=""/>
          </v:shape>
          <o:OLEObject Type="Embed" ProgID="Equation.3" ShapeID="_x0000_i1033" DrawAspect="Content" ObjectID="_1479901026" r:id="rId31"/>
        </w:object>
      </w:r>
    </w:p>
    <w:p w:rsidR="00934C83" w:rsidRDefault="00934C83" w:rsidP="00917B5A">
      <w:pPr>
        <w:spacing w:line="360" w:lineRule="auto"/>
        <w:ind w:leftChars="175" w:left="420"/>
        <w:rPr>
          <w:rFonts w:ascii="宋体" w:hAnsi="宋体"/>
        </w:rPr>
      </w:pPr>
    </w:p>
    <w:p w:rsidR="00934C83" w:rsidRDefault="00934C83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32" o:title=""/>
          </v:shape>
          <o:OLEObject Type="Embed" ProgID="Equation.DSMT4" ShapeID="_x0000_i1034" DrawAspect="Content" ObjectID="_1479901027" r:id="rId33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934C83" w:rsidRDefault="00934C83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32" o:title=""/>
          </v:shape>
          <o:OLEObject Type="Embed" ProgID="Equation.DSMT4" ShapeID="_x0000_i1035" DrawAspect="Content" ObjectID="_1479901028" r:id="rId34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934C83" w:rsidRDefault="00934C83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934C83" w:rsidRPr="00F024D6" w:rsidRDefault="00934C83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934C83" w:rsidRPr="00512732" w:rsidRDefault="00934C83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934C83" w:rsidRPr="00F07F86" w:rsidRDefault="00934C83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934C83" w:rsidRPr="00F07F86" w:rsidRDefault="00934C83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38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934C83" w:rsidRDefault="00934C83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934C83" w:rsidRPr="00F07F86" w:rsidRDefault="00934C83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934C83" w:rsidRPr="00F07F86" w:rsidRDefault="00934C83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934C83" w:rsidRPr="00B22B4D" w:rsidRDefault="00934C83" w:rsidP="00917B5A"/>
    <w:p w:rsidR="00934C83" w:rsidRPr="000B6F41" w:rsidRDefault="00934C83" w:rsidP="00917B5A">
      <w:pPr>
        <w:rPr>
          <w:rFonts w:ascii="宋体" w:hAnsi="宋体" w:hint="eastAsia"/>
          <w:szCs w:val="21"/>
        </w:rPr>
      </w:pPr>
    </w:p>
    <w:p w:rsidR="00934C83" w:rsidRPr="00917B5A" w:rsidRDefault="00934C83"/>
    <w:p w:rsidR="00934C83" w:rsidRDefault="00934C83" w:rsidP="00934C83">
      <w:pPr>
        <w:pStyle w:val="ExamBodyText"/>
      </w:pPr>
    </w:p>
    <w:sectPr w:rsidR="00934C83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C83" w:rsidRDefault="00934C83">
      <w:r>
        <w:separator/>
      </w:r>
    </w:p>
  </w:endnote>
  <w:endnote w:type="continuationSeparator" w:id="0">
    <w:p w:rsidR="00934C83" w:rsidRDefault="0093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934C83">
      <w:rPr>
        <w:rStyle w:val="a4"/>
        <w:noProof/>
        <w:sz w:val="21"/>
        <w:szCs w:val="21"/>
      </w:rPr>
      <w:t>9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C83" w:rsidRDefault="00934C83">
      <w:r>
        <w:separator/>
      </w:r>
    </w:p>
  </w:footnote>
  <w:footnote w:type="continuationSeparator" w:id="0">
    <w:p w:rsidR="00934C83" w:rsidRDefault="00934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9B8AF0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83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34C83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84BE5-99FA-407F-8293-8ACC39EC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8.bin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26AE0-E1CA-4DCB-8299-92A391AF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</TotalTime>
  <Pages>12</Pages>
  <Words>1007</Words>
  <Characters>5744</Characters>
  <Application>Microsoft Office Word</Application>
  <DocSecurity>0</DocSecurity>
  <Lines>47</Lines>
  <Paragraphs>13</Paragraphs>
  <ScaleCrop>false</ScaleCrop>
  <Company>TAEA</Company>
  <LinksUpToDate>false</LinksUpToDate>
  <CharactersWithSpaces>6738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2014-12-12T06:50:00Z</dcterms:created>
  <dcterms:modified xsi:type="dcterms:W3CDTF">2014-12-12T06:51:00Z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