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557C73" w:rsidRDefault="00ED78ED" w:rsidP="00557C7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title_1"/>
      <w:bookmarkStart w:id="1" w:name="HK_title_1"/>
      <w:r w:rsidRPr="00557C73">
        <w:rPr>
          <w:rFonts w:ascii="楷体_GB2312" w:eastAsia="楷体_GB2312" w:hAnsi="宋体" w:hint="eastAsia"/>
          <w:sz w:val="56"/>
          <w:szCs w:val="56"/>
        </w:rPr>
        <w:t>北京市高级中等学校招生考试</w:t>
      </w:r>
      <w:bookmarkEnd w:id="0"/>
    </w:p>
    <w:bookmarkEnd w:id="1"/>
    <w:p w:rsidR="00562D8D" w:rsidRPr="00200178" w:rsidRDefault="008D6F02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学校数据统计分析报告</w:t>
      </w:r>
    </w:p>
    <w:p w:rsidR="00A32AA2" w:rsidRPr="00997DAC" w:rsidRDefault="008D6F02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2" w:name="CJ_ZH"/>
      <w:bookmarkStart w:id="3" w:name="subject"/>
      <w:r>
        <w:rPr>
          <w:rFonts w:ascii="楷体_GB2312" w:eastAsia="楷体_GB2312" w:hAnsi="宋体" w:hint="eastAsia"/>
          <w:sz w:val="52"/>
          <w:szCs w:val="52"/>
        </w:rPr>
        <w:t>北京宏志中学</w:t>
      </w:r>
      <w:r w:rsidR="00F52073">
        <w:rPr>
          <w:rFonts w:ascii="楷体_GB2312" w:eastAsia="楷体_GB2312" w:hAnsi="宋体" w:hint="eastAsia"/>
          <w:sz w:val="52"/>
          <w:szCs w:val="52"/>
        </w:rPr>
        <w:t>·</w:t>
      </w:r>
      <w:bookmarkEnd w:id="2"/>
      <w:bookmarkEnd w:id="3"/>
      <w:r>
        <w:rPr>
          <w:rFonts w:ascii="楷体_GB2312" w:eastAsia="楷体_GB2312" w:hAnsi="宋体" w:hint="eastAsia"/>
          <w:sz w:val="52"/>
          <w:szCs w:val="52"/>
        </w:rPr>
        <w:t>数学文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366CD2">
        <w:rPr>
          <w:rFonts w:hint="eastAsia"/>
          <w:noProof/>
        </w:rPr>
        <w:drawing>
          <wp:inline distT="0" distB="0" distL="0" distR="0">
            <wp:extent cx="1835148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7" cy="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4" w:name="date"/>
      <w:r>
        <w:rPr>
          <w:rFonts w:ascii="宋体" w:hAnsi="宋体"/>
          <w:sz w:val="36"/>
          <w:szCs w:val="36"/>
        </w:rPr>
        <w:t>2013年7月</w:t>
      </w:r>
      <w:bookmarkEnd w:id="4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8D6F02" w:rsidRDefault="007F58C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1,1,ExamTitle1,1,ExamTitle2,2" </w:instrText>
      </w:r>
      <w:r>
        <w:fldChar w:fldCharType="separate"/>
      </w:r>
      <w:hyperlink w:anchor="_Toc407629898" w:history="1">
        <w:r w:rsidR="008D6F02" w:rsidRPr="00374804">
          <w:rPr>
            <w:rStyle w:val="a6"/>
            <w:rFonts w:hint="eastAsia"/>
            <w:noProof/>
          </w:rPr>
          <w:t>一、</w:t>
        </w:r>
        <w:r w:rsidR="008D6F02" w:rsidRPr="00374804">
          <w:rPr>
            <w:rStyle w:val="a6"/>
            <w:rFonts w:hint="eastAsia"/>
            <w:noProof/>
          </w:rPr>
          <w:t xml:space="preserve"> </w:t>
        </w:r>
        <w:r w:rsidR="008D6F02" w:rsidRPr="00374804">
          <w:rPr>
            <w:rStyle w:val="a6"/>
            <w:rFonts w:hint="eastAsia"/>
            <w:noProof/>
          </w:rPr>
          <w:t>总体分析</w:t>
        </w:r>
        <w:r w:rsidR="008D6F02">
          <w:rPr>
            <w:noProof/>
            <w:webHidden/>
          </w:rPr>
          <w:tab/>
        </w:r>
        <w:r w:rsidR="008D6F02">
          <w:rPr>
            <w:noProof/>
            <w:webHidden/>
          </w:rPr>
          <w:fldChar w:fldCharType="begin"/>
        </w:r>
        <w:r w:rsidR="008D6F02">
          <w:rPr>
            <w:noProof/>
            <w:webHidden/>
          </w:rPr>
          <w:instrText xml:space="preserve"> PAGEREF _Toc407629898 \h </w:instrText>
        </w:r>
        <w:r w:rsidR="008D6F02">
          <w:rPr>
            <w:noProof/>
            <w:webHidden/>
          </w:rPr>
        </w:r>
        <w:r w:rsidR="008D6F02">
          <w:rPr>
            <w:noProof/>
            <w:webHidden/>
          </w:rPr>
          <w:fldChar w:fldCharType="separate"/>
        </w:r>
        <w:r w:rsidR="008D6F02">
          <w:rPr>
            <w:noProof/>
            <w:webHidden/>
          </w:rPr>
          <w:t>1</w:t>
        </w:r>
        <w:r w:rsidR="008D6F02">
          <w:rPr>
            <w:noProof/>
            <w:webHidden/>
          </w:rPr>
          <w:fldChar w:fldCharType="end"/>
        </w:r>
      </w:hyperlink>
    </w:p>
    <w:p w:rsidR="008D6F02" w:rsidRDefault="008D6F0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899" w:history="1">
        <w:r w:rsidRPr="00374804">
          <w:rPr>
            <w:rStyle w:val="a6"/>
            <w:rFonts w:hint="eastAsia"/>
            <w:noProof/>
          </w:rPr>
          <w:t>二、</w:t>
        </w:r>
        <w:r w:rsidRPr="00374804">
          <w:rPr>
            <w:rStyle w:val="a6"/>
            <w:rFonts w:hint="eastAsia"/>
            <w:noProof/>
          </w:rPr>
          <w:t xml:space="preserve"> </w:t>
        </w:r>
        <w:r w:rsidRPr="00374804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D6F02" w:rsidRDefault="008D6F02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900" w:history="1">
        <w:r w:rsidRPr="00374804">
          <w:rPr>
            <w:rStyle w:val="a6"/>
            <w:rFonts w:hint="eastAsia"/>
            <w:noProof/>
          </w:rPr>
          <w:t>(</w:t>
        </w:r>
        <w:r w:rsidRPr="00374804">
          <w:rPr>
            <w:rStyle w:val="a6"/>
            <w:rFonts w:hint="eastAsia"/>
            <w:noProof/>
          </w:rPr>
          <w:t>一</w:t>
        </w:r>
        <w:r w:rsidRPr="00374804">
          <w:rPr>
            <w:rStyle w:val="a6"/>
            <w:rFonts w:hint="eastAsia"/>
            <w:noProof/>
          </w:rPr>
          <w:t xml:space="preserve">) </w:t>
        </w:r>
        <w:r w:rsidRPr="00374804">
          <w:rPr>
            <w:rStyle w:val="a6"/>
            <w:rFonts w:hint="eastAsia"/>
            <w:noProof/>
          </w:rPr>
          <w:t>客观题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D6F02" w:rsidRDefault="008D6F02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901" w:history="1">
        <w:r w:rsidRPr="00374804">
          <w:rPr>
            <w:rStyle w:val="a6"/>
            <w:rFonts w:hint="eastAsia"/>
            <w:noProof/>
          </w:rPr>
          <w:t>(</w:t>
        </w:r>
        <w:r w:rsidRPr="00374804">
          <w:rPr>
            <w:rStyle w:val="a6"/>
            <w:rFonts w:hint="eastAsia"/>
            <w:noProof/>
          </w:rPr>
          <w:t>二</w:t>
        </w:r>
        <w:r w:rsidRPr="00374804">
          <w:rPr>
            <w:rStyle w:val="a6"/>
            <w:rFonts w:hint="eastAsia"/>
            <w:noProof/>
          </w:rPr>
          <w:t xml:space="preserve">) </w:t>
        </w:r>
        <w:r w:rsidRPr="00374804">
          <w:rPr>
            <w:rStyle w:val="a6"/>
            <w:rFonts w:hint="eastAsia"/>
            <w:noProof/>
          </w:rPr>
          <w:t>主观题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D6F02" w:rsidRDefault="008D6F02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902" w:history="1">
        <w:r w:rsidRPr="00374804">
          <w:rPr>
            <w:rStyle w:val="a6"/>
            <w:rFonts w:hint="eastAsia"/>
            <w:noProof/>
          </w:rPr>
          <w:t>(</w:t>
        </w:r>
        <w:r w:rsidRPr="00374804">
          <w:rPr>
            <w:rStyle w:val="a6"/>
            <w:rFonts w:hint="eastAsia"/>
            <w:noProof/>
          </w:rPr>
          <w:t>三</w:t>
        </w:r>
        <w:r w:rsidRPr="00374804">
          <w:rPr>
            <w:rStyle w:val="a6"/>
            <w:rFonts w:hint="eastAsia"/>
            <w:noProof/>
          </w:rPr>
          <w:t xml:space="preserve">) </w:t>
        </w:r>
        <w:r w:rsidRPr="00374804">
          <w:rPr>
            <w:rStyle w:val="a6"/>
            <w:rFonts w:hint="eastAsia"/>
            <w:noProof/>
          </w:rPr>
          <w:t>能力题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D6F02" w:rsidRDefault="008D6F0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903" w:history="1">
        <w:r w:rsidRPr="00374804">
          <w:rPr>
            <w:rStyle w:val="a6"/>
            <w:rFonts w:hint="eastAsia"/>
            <w:noProof/>
          </w:rPr>
          <w:t>三、</w:t>
        </w:r>
        <w:r w:rsidRPr="00374804">
          <w:rPr>
            <w:rStyle w:val="a6"/>
            <w:rFonts w:hint="eastAsia"/>
            <w:noProof/>
          </w:rPr>
          <w:t xml:space="preserve"> </w:t>
        </w:r>
        <w:r w:rsidRPr="00374804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D6F02" w:rsidRDefault="008D6F0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629904" w:history="1">
        <w:r w:rsidRPr="00374804">
          <w:rPr>
            <w:rStyle w:val="a6"/>
            <w:rFonts w:hint="eastAsia"/>
            <w:noProof/>
          </w:rPr>
          <w:t>四、</w:t>
        </w:r>
        <w:r w:rsidRPr="00374804">
          <w:rPr>
            <w:rStyle w:val="a6"/>
            <w:rFonts w:hint="eastAsia"/>
            <w:noProof/>
          </w:rPr>
          <w:t xml:space="preserve"> </w:t>
        </w:r>
        <w:r w:rsidRPr="00374804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_Toc407629904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90396C" w:rsidRDefault="007F58C7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B46CA2">
      <w:pPr>
        <w:pStyle w:val="ExamTitle1"/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8D6F02" w:rsidRDefault="008D6F02" w:rsidP="008D6F02">
      <w:pPr>
        <w:pStyle w:val="ExamTitle1"/>
        <w:rPr>
          <w:rFonts w:hint="eastAsia"/>
        </w:rPr>
      </w:pPr>
      <w:bookmarkStart w:id="5" w:name="_Toc407629898"/>
      <w:r>
        <w:rPr>
          <w:rFonts w:hint="eastAsia"/>
        </w:rPr>
        <w:lastRenderedPageBreak/>
        <w:t>总体分析</w:t>
      </w:r>
      <w:bookmarkEnd w:id="5"/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106.31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89.16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30.28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85.17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31.56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85.69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83.70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147.0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117.38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25.18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112.56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19.10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</w:tr>
    </w:tbl>
    <w:p w:rsidR="008F0DD2" w:rsidRDefault="008F0DD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87E0293" wp14:editId="0D9FCCCA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lastRenderedPageBreak/>
              <w:t>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3.66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3.59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3.63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4.76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4.74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6.81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3.37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5.82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5.45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5.49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5.33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7.34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4.46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5.34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5.43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5.54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3.38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3.34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5.48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4.99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3.24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8.24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10.12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3.20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5.89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12.23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11.98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12.24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25.34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8.91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9.17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9.69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20.31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8.24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29.24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27.45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5.78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9.07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8.76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4.43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8.82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8.61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12.38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12.03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总分频数分布表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150～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148～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147～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146～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145～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144～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143～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142～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141～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140～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5.92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3.56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23.18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7.94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697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5.98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10.59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11.84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13.86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7.59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40.36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1482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43.88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9.89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45.96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49.35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1579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11.93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359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3.58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10.12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12.89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31.93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13.94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5.98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56.77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33.80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11.97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1985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58.85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119～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12.94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3.58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40.03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118～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3059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63.41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43.15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117～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20.69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17.87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2472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18.68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65.89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116～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3555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16.34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67.84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115～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69.40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52.96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114～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4088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2961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56.07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113～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37.93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4370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13.68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57.94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112～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4658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14.83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60.90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111～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26.28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4962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22.80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3502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63.71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lastRenderedPageBreak/>
              <w:t>110～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48.28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27.93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5262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24.18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3694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27.92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78.26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65.73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51.72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29.26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51.72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5869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26.97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1580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80.73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3.58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4239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1676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82.03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73.83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58.62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4394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489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30.92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4581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35.98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84.77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65.52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37.90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7364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33.84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4948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85.68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81.31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72.41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39.59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35.23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664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75.86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5292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75.86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42.41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37.93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2475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75.86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43.58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39.11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5592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42.27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32.87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88.41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75.86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8785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43.44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563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87.69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46.49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41.67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44.67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35.61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89.71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47.83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43.05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6076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45.93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692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48.87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44.29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697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1163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9920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6381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48.23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3163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1194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10189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46.82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49.49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3255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91.41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10486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48.18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42.98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92.68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49.45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3512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44.62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92.83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55.77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46.16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89～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11330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52.06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7166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94.86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88～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11567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7285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49.04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87～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58.80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11821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56.11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3967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86～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12075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7558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4080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51.84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85～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60.97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12312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56.58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58.05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4189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95.95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84～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12563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57.73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4294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95.95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83～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1472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63.83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12814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58.88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4404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55.95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96.42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82～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64.96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13043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59.93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8064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60.95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96.42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81～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66.39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8193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61.93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4623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58.73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80～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13531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62.18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62.83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60.09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96.73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1589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68.91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13756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63.90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4808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96.73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13978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4896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96.73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14216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65.84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14420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66.26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5097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14601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67.09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5180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14815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5277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15051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69.16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69.08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15285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9264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5492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69.78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1782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77.28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15482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77.97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15652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71.92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71.56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5647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69～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15842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72.80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72.99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68～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16049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72.99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5843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lastRenderedPageBreak/>
              <w:t>67～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16236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9759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96.09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66～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1863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16407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96.09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65～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81.79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16605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9956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64～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16778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10050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75.96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6164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63～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16960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77.93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10150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76.72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62～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1932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17122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78.68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10235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77.36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61～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84.26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17291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10328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6388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81.16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97.98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60～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17453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10414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78.72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97.98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17624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80.99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10501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83.09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17768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81.65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10585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17925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10675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80.69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6658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84.59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18076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81.37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87.77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18228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10856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6772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18354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84.34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10932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88.86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18493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84.98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83.18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18627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85.59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11088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83.81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6932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2061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18748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11152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6985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18866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86.69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11214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2077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18981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11279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7087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19099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11343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85.74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2092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90.72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19198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11404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7175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19290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11465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19378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11516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91.59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19455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11566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87.42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7267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19558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89.87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11629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87.90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19637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11669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93.28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19726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11729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88.65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7370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92.89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19816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11786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89.09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19896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11839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19973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11886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89.84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7460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2155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20036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11927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7482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2163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93.80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20096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92.34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11966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20157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12010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90.78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94.28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20213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12046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94.41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20272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12091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95.91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94.67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20325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12131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91.69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2186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94.80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20377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12171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7573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2188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20432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93.89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12208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92.28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7591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2196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20469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12234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20533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12276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96.84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20570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94.52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12305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96.94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20620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12345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95.97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20673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12388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lastRenderedPageBreak/>
              <w:t>24～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20699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95.12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12407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7655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97.26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2218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96.18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20736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12436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97.34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20766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95.42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12454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7674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20792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12473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94.28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20837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7690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2226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20857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95.84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7692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20883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95.96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12543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97.80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20899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96.03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94.91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97.83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2231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20915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12569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20956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12600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97.99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20967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12608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98.03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20994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12629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21008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12642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95.56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98.12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21024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12657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95.67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7724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21061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12683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95.87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7735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9～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21067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12687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95.90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7737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8～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21076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96.85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12695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95.96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7738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7～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21080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96.87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12698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95.98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7739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6～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21087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96.90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12703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7741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5～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21113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12717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96.12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4～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21115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12718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3～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21118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12721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2～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21119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12722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1～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2249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21120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12723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7753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  <w:r>
              <w:t>0～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507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3.83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1.50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8D6F02" w:rsidRDefault="008D6F02" w:rsidP="008D6F02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1.25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160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1"/>
        <w:rPr>
          <w:rFonts w:hint="eastAsia"/>
        </w:rPr>
      </w:pPr>
      <w:bookmarkStart w:id="6" w:name="_Toc407629899"/>
      <w:r>
        <w:rPr>
          <w:rFonts w:hint="eastAsia"/>
        </w:rPr>
        <w:lastRenderedPageBreak/>
        <w:t>题组分析</w:t>
      </w:r>
      <w:bookmarkEnd w:id="6"/>
    </w:p>
    <w:p w:rsidR="008D6F02" w:rsidRDefault="008D6F02" w:rsidP="008D6F02">
      <w:pPr>
        <w:pStyle w:val="ExamTitle2"/>
        <w:rPr>
          <w:rFonts w:hint="eastAsia"/>
        </w:rPr>
      </w:pPr>
      <w:bookmarkStart w:id="7" w:name="_Toc407629900"/>
      <w:r>
        <w:rPr>
          <w:rFonts w:hint="eastAsia"/>
        </w:rPr>
        <w:t>客观题</w:t>
      </w:r>
      <w:bookmarkEnd w:id="7"/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8D6F02" w:rsidRDefault="008D6F02" w:rsidP="008D6F02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3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11.98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12.24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C7A5E5C" wp14:editId="6CF3C5E3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4EA4A0D2" wp14:editId="367A1C04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84.00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82.76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2"/>
        <w:rPr>
          <w:rFonts w:hint="eastAsia"/>
        </w:rPr>
      </w:pPr>
      <w:bookmarkStart w:id="8" w:name="_Toc407629901"/>
      <w:r>
        <w:rPr>
          <w:rFonts w:hint="eastAsia"/>
        </w:rPr>
        <w:lastRenderedPageBreak/>
        <w:t>主观题</w:t>
      </w:r>
      <w:bookmarkEnd w:id="8"/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8D6F02" w:rsidRDefault="008D6F02" w:rsidP="008D6F02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～</w:t>
      </w:r>
      <w:r>
        <w:t>15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25.34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21.92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8.91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9.17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9.69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20.31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8.24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29.24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700321C2" wp14:editId="608BCCE9">
            <wp:extent cx="6120130" cy="37471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6E70E9DC" wp14:editId="343E4908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102.67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102.33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111.00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114.25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101.00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124.00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20.69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113.83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2"/>
        <w:rPr>
          <w:rFonts w:hint="eastAsia"/>
        </w:rPr>
      </w:pPr>
      <w:bookmarkStart w:id="9" w:name="_Toc407629902"/>
      <w:r>
        <w:rPr>
          <w:rFonts w:hint="eastAsia"/>
        </w:rPr>
        <w:lastRenderedPageBreak/>
        <w:t>能力题</w:t>
      </w:r>
      <w:bookmarkEnd w:id="9"/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t>能力题</w:t>
      </w:r>
    </w:p>
    <w:p w:rsidR="008D6F02" w:rsidRDefault="008D6F02" w:rsidP="008D6F02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10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12.10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9.07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8.76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4.43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8.82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8.61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12.38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能力题分数分布图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B6A8A0C" wp14:editId="79E3535B">
            <wp:extent cx="6120130" cy="37471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67B57A87" wp14:editId="514EB485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103.50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102.67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102.33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24.14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110.71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41.38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111.08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1"/>
        <w:rPr>
          <w:rFonts w:hint="eastAsia"/>
        </w:rPr>
      </w:pPr>
      <w:bookmarkStart w:id="10" w:name="_Toc407629903"/>
      <w:r>
        <w:rPr>
          <w:rFonts w:hint="eastAsia"/>
        </w:rPr>
        <w:lastRenderedPageBreak/>
        <w:t>题目分析</w:t>
      </w:r>
      <w:bookmarkEnd w:id="10"/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t>第1题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206473EA" wp14:editId="7756E5B7">
            <wp:extent cx="5057143" cy="25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0E52B9F3" wp14:editId="20DFD061">
            <wp:extent cx="5057143" cy="27714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86.21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Pr="008D6F02" w:rsidRDefault="008D6F02" w:rsidP="008D6F02">
            <w:pPr>
              <w:pStyle w:val="TableContent2"/>
              <w:rPr>
                <w:sz w:val="18"/>
              </w:rPr>
            </w:pPr>
            <w:r w:rsidRPr="008D6F02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4.75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4E799587" wp14:editId="6B4B8924">
            <wp:extent cx="5057143" cy="25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75E43168" wp14:editId="46D9D406">
            <wp:extent cx="5057143" cy="27714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Pr="008D6F02" w:rsidRDefault="008D6F02" w:rsidP="008D6F02">
            <w:pPr>
              <w:pStyle w:val="TableContent2"/>
              <w:rPr>
                <w:sz w:val="18"/>
              </w:rPr>
            </w:pPr>
            <w:r w:rsidRPr="008D6F02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4E5BDAE" wp14:editId="64432550">
            <wp:extent cx="5057143" cy="25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5FD27E61" wp14:editId="2D63CEE2">
            <wp:extent cx="5057143" cy="27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96.55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Pr="008D6F02" w:rsidRDefault="008D6F02" w:rsidP="008D6F02">
            <w:pPr>
              <w:pStyle w:val="TableContent2"/>
              <w:rPr>
                <w:sz w:val="18"/>
              </w:rPr>
            </w:pPr>
            <w:r w:rsidRPr="008D6F02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72CF70F3" wp14:editId="2A5289F8">
            <wp:extent cx="5057143" cy="25809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0E3F1EA6" wp14:editId="377FD202">
            <wp:extent cx="5057143" cy="27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86.21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-0.11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Pr="008D6F02" w:rsidRDefault="008D6F02" w:rsidP="008D6F02">
            <w:pPr>
              <w:pStyle w:val="TableContent2"/>
              <w:rPr>
                <w:sz w:val="18"/>
              </w:rPr>
            </w:pPr>
            <w:r w:rsidRPr="008D6F02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第5题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7FE8850" wp14:editId="579C8ABE">
            <wp:extent cx="5057143" cy="2580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5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4F74001C" wp14:editId="7E2EBFDA">
            <wp:extent cx="5057143" cy="277142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5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-0.41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79.31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Pr="008D6F02" w:rsidRDefault="008D6F02" w:rsidP="008D6F02">
            <w:pPr>
              <w:pStyle w:val="TableContent2"/>
              <w:rPr>
                <w:sz w:val="18"/>
              </w:rPr>
            </w:pPr>
            <w:r w:rsidRPr="008D6F02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第6题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005457C8" wp14:editId="3E121A96">
            <wp:extent cx="5057143" cy="2580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6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111A38B" wp14:editId="78219911">
            <wp:extent cx="5057143" cy="277142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6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79.31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-0.22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Pr="008D6F02" w:rsidRDefault="008D6F02" w:rsidP="008D6F02">
            <w:pPr>
              <w:pStyle w:val="TableContent2"/>
              <w:rPr>
                <w:sz w:val="18"/>
              </w:rPr>
            </w:pPr>
            <w:r w:rsidRPr="008D6F02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第7题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422753D3" wp14:editId="7C3E1F6C">
            <wp:extent cx="5057143" cy="25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7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961485F" wp14:editId="6B1BD549">
            <wp:extent cx="5057143" cy="27714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7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34.48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44.83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-0.36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-0.12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Pr="008D6F02" w:rsidRDefault="008D6F02" w:rsidP="008D6F02">
            <w:pPr>
              <w:pStyle w:val="TableContent2"/>
              <w:rPr>
                <w:sz w:val="18"/>
              </w:rPr>
            </w:pPr>
            <w:r w:rsidRPr="008D6F02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第8题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61DEA07F" wp14:editId="489C5D03">
            <wp:extent cx="5057143" cy="25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8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B76E9D8" wp14:editId="0406BC8E">
            <wp:extent cx="5057143" cy="277142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8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20.69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68.97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Pr="008D6F02" w:rsidRDefault="008D6F02" w:rsidP="008D6F02">
            <w:pPr>
              <w:pStyle w:val="TableContent2"/>
              <w:rPr>
                <w:sz w:val="18"/>
              </w:rPr>
            </w:pPr>
            <w:r w:rsidRPr="008D6F02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第9题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3.63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2BE26BE" wp14:editId="0C1BADF7">
            <wp:extent cx="5057143" cy="25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9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1D75C61" wp14:editId="239C4A4B">
            <wp:extent cx="5057143" cy="277142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9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86.21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108.48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第10题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4.76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-0.08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6D38FFC1" wp14:editId="486A933D">
            <wp:extent cx="5057143" cy="258095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10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EC3040C" wp14:editId="36DE0211">
            <wp:extent cx="5057143" cy="277142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10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115.00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107.07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第11题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5D3E0A1" wp14:editId="42FAAA39">
            <wp:extent cx="5057143" cy="25809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11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EE67F93" wp14:editId="7212E525">
            <wp:extent cx="5057143" cy="277142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93.10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106.89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第12题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44A61F06" wp14:editId="25DDA87D">
            <wp:extent cx="5057143" cy="25809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12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D73F7D1" wp14:editId="2E5EC61E">
            <wp:extent cx="5057143" cy="277142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20.69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79.31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第13题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682F28A3" wp14:editId="766CF559">
            <wp:extent cx="5057143" cy="258095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13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6F567DD4" wp14:editId="26DF16A5">
            <wp:extent cx="5057143" cy="277142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24.14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24.14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101.71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112.50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44.83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112.85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第14题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6.81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3.37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7ED8DF79" wp14:editId="2BFEF4B5">
            <wp:extent cx="5057143" cy="258095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14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18AFCFA" wp14:editId="7B144A14">
            <wp:extent cx="5057143" cy="277142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第15题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5.82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7.34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08027FC" wp14:editId="491F7C2E">
            <wp:extent cx="5057143" cy="258095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15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7FB8A4FB" wp14:editId="77185AD8">
            <wp:extent cx="5057143" cy="2771429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15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125.00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104.00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96.67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44.83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第16题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72511A7F" wp14:editId="3C3FAAA3">
            <wp:extent cx="5057143" cy="258095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16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61FB0A33" wp14:editId="3924AC25">
            <wp:extent cx="5057143" cy="2771429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16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24.14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112.50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114.00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51.72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109.93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第17题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39B5661" wp14:editId="61041B21">
            <wp:extent cx="5057143" cy="258095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17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CA3B430" wp14:editId="2D62A001">
            <wp:extent cx="5057143" cy="277142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17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第18题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07B38D4" wp14:editId="43D552F7">
            <wp:extent cx="5057143" cy="258095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18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582A1B0B" wp14:editId="0C3A830B">
            <wp:extent cx="5057143" cy="277142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18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17.24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105.09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44.83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111.23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第19题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3.10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75ACEE45" wp14:editId="09F8F8D6">
            <wp:extent cx="5057143" cy="258095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19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6908D2E8" wp14:editId="386C408B">
            <wp:extent cx="5057143" cy="277142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19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34.48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100.60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105.75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37.93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108.45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124.50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第20题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4A4651EF" wp14:editId="6203C48B">
            <wp:extent cx="5057143" cy="258095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20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C7AF819" wp14:editId="120ABAD4">
            <wp:extent cx="5057143" cy="2771429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20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34.48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106.70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62.07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106.94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第21题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4.14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4.53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767D4464" wp14:editId="586DC3BE">
            <wp:extent cx="5057143" cy="2580952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21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3FB07F7" wp14:editId="40CA3548">
            <wp:extent cx="5057143" cy="277142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108.33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94.50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119.00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79.31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106.52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第22题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21934445" wp14:editId="32B64ACE">
            <wp:extent cx="5057143" cy="2580952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22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605EF9F8" wp14:editId="7850F933">
            <wp:extent cx="5057143" cy="2771429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91.67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31.03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107.56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92.00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109.50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44.83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110.54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第23题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5.34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2.17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3.95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3.74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2.34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5.43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5.54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727AACE" wp14:editId="3E731068">
            <wp:extent cx="5057143" cy="2580952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23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6725F095" wp14:editId="41CB604C">
            <wp:extent cx="5057143" cy="2771429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109.25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87.00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79.31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107.96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第24题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3.38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3.34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0.30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5E821BB0" wp14:editId="34FEA90C">
            <wp:extent cx="5057143" cy="2580952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24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59FB00B" wp14:editId="6576E38F">
            <wp:extent cx="5057143" cy="2771429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95.75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34.48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105.90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51.72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109.40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第25题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0B03FF0F" wp14:editId="01218016">
            <wp:extent cx="5057143" cy="2580952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25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5C12A380" wp14:editId="619AD621">
            <wp:extent cx="5057143" cy="2771429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25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6.90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98.50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77.00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75.86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109.91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第26题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4.22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4.80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0.12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8D13EB9" wp14:editId="30D721CB">
            <wp:extent cx="5057143" cy="2580952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26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31429139" wp14:editId="1C8C4203">
            <wp:extent cx="5057143" cy="2771429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26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第27题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5.48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2.76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4.99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0.36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10EC31E7" wp14:editId="3AA70095">
            <wp:extent cx="5057143" cy="2580952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27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0112E345" wp14:editId="03BDEACE">
            <wp:extent cx="5057143" cy="2771429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27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20.69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96.50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107.67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68.97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109.05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第28题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1.86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1.54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26CA783F" wp14:editId="36106ACC">
            <wp:extent cx="5057143" cy="2580952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28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02785B81" wp14:editId="6997FF63">
            <wp:extent cx="5057143" cy="2771429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28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20.69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101.50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34.48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103.00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17.24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107.00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27.59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113.63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第29题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0.45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422187CB" wp14:editId="4A42D13E">
            <wp:extent cx="5057143" cy="2580952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29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79C86440" wp14:editId="76161345">
            <wp:extent cx="5057143" cy="2771429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29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13.79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24.14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97.00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112.00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51.72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111.20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第30题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2.67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2.88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3.24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3.85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0.06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1.78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0.57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1.21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0.25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438E108E" wp14:editId="622E6681">
            <wp:extent cx="5057143" cy="258095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30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59C36030" wp14:editId="46754FDE">
            <wp:extent cx="5057143" cy="2771429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30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86.21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104.72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116.00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3.45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117.00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 w:rsidP="008D6F02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第31题</w:t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2306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7.83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21762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8.24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13230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7.34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7871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10.12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768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3.20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0.08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642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5.89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0.01</w:t>
            </w:r>
          </w:p>
        </w:tc>
        <w:tc>
          <w:tcPr>
            <w:tcW w:w="964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0.02</w:t>
            </w:r>
          </w:p>
        </w:tc>
      </w:tr>
    </w:tbl>
    <w:p w:rsidR="008D6F02" w:rsidRDefault="008D6F02" w:rsidP="008D6F02">
      <w:pPr>
        <w:pStyle w:val="ExamBodyText"/>
      </w:pPr>
    </w:p>
    <w:p w:rsidR="008D6F02" w:rsidRDefault="008D6F02" w:rsidP="008D6F02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题题难度曲线图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2389C595" wp14:editId="45D9FD92">
            <wp:extent cx="5057143" cy="2580952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31</w:t>
      </w:r>
      <w:r>
        <w:rPr>
          <w:rFonts w:hint="eastAsia"/>
        </w:rPr>
        <w:t>题题分组难度曲线图</w:t>
      </w:r>
    </w:p>
    <w:p w:rsidR="008D6F02" w:rsidRDefault="008D6F02" w:rsidP="008D6F02">
      <w:pPr>
        <w:pStyle w:val="ExamBodyText"/>
        <w:jc w:val="center"/>
      </w:pPr>
      <w:r>
        <w:rPr>
          <w:noProof/>
        </w:rPr>
        <w:drawing>
          <wp:inline distT="0" distB="0" distL="0" distR="0" wp14:anchorId="761B6830" wp14:editId="7E5EADB8">
            <wp:extent cx="5057143" cy="2771429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2" w:rsidRDefault="008D6F02" w:rsidP="008D6F02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8D6F02" w:rsidTr="008D6F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106.31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  <w:tr w:rsidR="008D6F02" w:rsidTr="008D6F02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8D6F02" w:rsidRDefault="008D6F02" w:rsidP="008D6F02">
            <w:pPr>
              <w:pStyle w:val="TableContent2"/>
            </w:pPr>
            <w:r>
              <w:t>-</w:t>
            </w:r>
          </w:p>
        </w:tc>
      </w:tr>
    </w:tbl>
    <w:p w:rsidR="008D6F02" w:rsidRDefault="008D6F02" w:rsidP="008D6F02">
      <w:pPr>
        <w:pStyle w:val="ExamBodyText"/>
        <w:jc w:val="center"/>
      </w:pP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8D6F02" w:rsidRDefault="008D6F02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8D6F02" w:rsidRDefault="008D6F02" w:rsidP="008D6F02">
      <w:pPr>
        <w:pStyle w:val="ExamTitle1"/>
        <w:rPr>
          <w:rFonts w:hint="eastAsia"/>
        </w:rPr>
      </w:pPr>
      <w:bookmarkStart w:id="11" w:name="_Toc407629904"/>
      <w:r>
        <w:rPr>
          <w:rFonts w:hint="eastAsia"/>
        </w:rPr>
        <w:lastRenderedPageBreak/>
        <w:t>附录</w:t>
      </w:r>
      <w:bookmarkEnd w:id="11"/>
    </w:p>
    <w:p w:rsidR="008D6F02" w:rsidRPr="00F07F86" w:rsidRDefault="008D6F02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12" w:name="_GoBack"/>
      <w:bookmarkEnd w:id="12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8D6F02" w:rsidRPr="00F07F86" w:rsidRDefault="008D6F02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8D6F02" w:rsidRPr="00F07F86" w:rsidRDefault="008D6F02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8D6F02" w:rsidRPr="00F07F86" w:rsidRDefault="008D6F02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77" o:title=""/>
          </v:shape>
          <o:OLEObject Type="Embed" ProgID="Equation.3" ShapeID="_x0000_i1025" DrawAspect="Content" ObjectID="_1481371732" r:id="rId78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65pt;height:31.25pt" o:ole="" fillcolor="window">
            <v:imagedata r:id="rId79" o:title=""/>
          </v:shape>
          <o:OLEObject Type="Embed" ProgID="Equation.3" ShapeID="_x0000_i1026" DrawAspect="Content" ObjectID="_1481371733" r:id="rId80"/>
        </w:object>
      </w:r>
    </w:p>
    <w:p w:rsidR="008D6F02" w:rsidRPr="00F07F86" w:rsidRDefault="008D6F02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95pt;height:36pt" o:ole="" fillcolor="window">
            <v:imagedata r:id="rId81" o:title=""/>
          </v:shape>
          <o:OLEObject Type="Embed" ProgID="Equation.3" ShapeID="_x0000_i1027" DrawAspect="Content" ObjectID="_1481371734" r:id="rId82"/>
        </w:object>
      </w:r>
    </w:p>
    <w:p w:rsidR="008D6F02" w:rsidRDefault="008D6F02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8D6F02" w:rsidRPr="00F07F86" w:rsidRDefault="008D6F02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8D6F02" w:rsidRPr="00F07F86" w:rsidRDefault="008D6F02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8D6F02" w:rsidRPr="00F07F86" w:rsidRDefault="008D6F02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4pt;height:37.35pt" o:ole="" fillcolor="window">
            <v:imagedata r:id="rId83" o:title=""/>
          </v:shape>
          <o:OLEObject Type="Embed" ProgID="Equation.3" ShapeID="_x0000_i1028" DrawAspect="Content" ObjectID="_1481371735" r:id="rId84"/>
        </w:object>
      </w:r>
    </w:p>
    <w:p w:rsidR="008D6F02" w:rsidRPr="00F07F86" w:rsidRDefault="008D6F02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9pt;height:52.3pt" o:ole="" fillcolor="window">
            <v:imagedata r:id="rId85" o:title=""/>
          </v:shape>
          <o:OLEObject Type="Embed" ProgID="Equation.3" ShapeID="_x0000_i1029" DrawAspect="Content" ObjectID="_1481371736" r:id="rId86"/>
        </w:object>
      </w:r>
    </w:p>
    <w:p w:rsidR="008D6F02" w:rsidRPr="00F07F86" w:rsidRDefault="008D6F02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8D6F02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6F02" w:rsidRPr="00F07F86" w:rsidRDefault="008D6F02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8D6F02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6F02" w:rsidRPr="00F07F86" w:rsidRDefault="008D6F02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8D6F02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6F02" w:rsidRPr="00F07F86" w:rsidRDefault="008D6F02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8D6F02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6F02" w:rsidRPr="00F07F86" w:rsidRDefault="008D6F02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8D6F02" w:rsidRPr="00F07F86" w:rsidRDefault="008D6F02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8D6F02" w:rsidRPr="00DD0F5C" w:rsidRDefault="008D6F02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lastRenderedPageBreak/>
        <w:t>三、鉴别指数</w:t>
      </w:r>
    </w:p>
    <w:p w:rsidR="008D6F02" w:rsidRDefault="008D6F02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8D6F02" w:rsidRDefault="008D6F02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8D6F02" w:rsidRDefault="008D6F02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8D6F02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6F02" w:rsidRPr="00011FDD" w:rsidRDefault="008D6F02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8D6F02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6F02" w:rsidRPr="00011FDD" w:rsidRDefault="008D6F02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8D6F02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6F02" w:rsidRPr="00011FDD" w:rsidRDefault="008D6F02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8D6F02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6F02" w:rsidRPr="00011FDD" w:rsidRDefault="008D6F02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8D6F02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6F02" w:rsidRPr="00011FDD" w:rsidRDefault="008D6F02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8D6F02" w:rsidRPr="00F07F86" w:rsidRDefault="008D6F02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8D6F02" w:rsidRPr="00F07F86" w:rsidRDefault="008D6F02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8D6F02" w:rsidRPr="00F07F86" w:rsidRDefault="008D6F02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8D6F02" w:rsidRPr="00F07F86" w:rsidRDefault="008D6F02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25pt" o:ole="" fillcolor="window">
            <v:imagedata r:id="rId87" o:title=""/>
          </v:shape>
          <o:OLEObject Type="Embed" ProgID="Equation.3" ShapeID="_x0000_i1030" DrawAspect="Content" ObjectID="_1481371737" r:id="rId88"/>
        </w:object>
      </w:r>
      <w:r w:rsidRPr="00F07F86">
        <w:rPr>
          <w:rFonts w:ascii="宋体" w:hAnsi="宋体" w:hint="eastAsia"/>
        </w:rPr>
        <w:t xml:space="preserve">    </w:t>
      </w:r>
    </w:p>
    <w:p w:rsidR="008D6F02" w:rsidRPr="00F07F86" w:rsidRDefault="008D6F02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8D6F02" w:rsidRPr="00F07F86" w:rsidRDefault="008D6F02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8D6F02" w:rsidRPr="00F07F86" w:rsidRDefault="008D6F02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3pt;height:59.1pt" o:ole="" fillcolor="window">
            <v:imagedata r:id="rId89" o:title=""/>
          </v:shape>
          <o:OLEObject Type="Embed" ProgID="Equation.3" ShapeID="_x0000_i1031" DrawAspect="Content" ObjectID="_1481371738" r:id="rId90"/>
        </w:object>
      </w:r>
    </w:p>
    <w:p w:rsidR="008D6F02" w:rsidRPr="00F07F86" w:rsidRDefault="008D6F02" w:rsidP="00917B5A">
      <w:pPr>
        <w:spacing w:line="360" w:lineRule="auto"/>
        <w:ind w:leftChars="442" w:left="1061"/>
        <w:rPr>
          <w:rFonts w:ascii="宋体" w:hAnsi="宋体"/>
        </w:rPr>
      </w:pPr>
    </w:p>
    <w:p w:rsidR="008D6F02" w:rsidRPr="00F07F86" w:rsidRDefault="008D6F02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8D6F02" w:rsidRPr="00F07F86" w:rsidRDefault="008D6F02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.25pt;height:31.25pt" o:ole="" fillcolor="window">
            <v:imagedata r:id="rId91" o:title=""/>
          </v:shape>
          <o:OLEObject Type="Embed" ProgID="Equation.3" ShapeID="_x0000_i1032" DrawAspect="Content" ObjectID="_1481371739" r:id="rId92"/>
        </w:object>
      </w:r>
    </w:p>
    <w:p w:rsidR="008D6F02" w:rsidRPr="00F07F86" w:rsidRDefault="008D6F02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8D6F02" w:rsidRPr="00F07F86" w:rsidRDefault="008D6F02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lastRenderedPageBreak/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8D6F02" w:rsidRDefault="008D6F02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8D6F02" w:rsidRPr="00F07F86" w:rsidRDefault="008D6F02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9pt;height:52.3pt" o:ole="" fillcolor="window">
            <v:imagedata r:id="rId85" o:title=""/>
          </v:shape>
          <o:OLEObject Type="Embed" ProgID="Equation.3" ShapeID="_x0000_i1033" DrawAspect="Content" ObjectID="_1481371740" r:id="rId93"/>
        </w:object>
      </w:r>
    </w:p>
    <w:p w:rsidR="008D6F02" w:rsidRDefault="008D6F02" w:rsidP="00917B5A">
      <w:pPr>
        <w:spacing w:line="360" w:lineRule="auto"/>
        <w:ind w:leftChars="175" w:left="420"/>
        <w:rPr>
          <w:rFonts w:ascii="宋体" w:hAnsi="宋体"/>
        </w:rPr>
      </w:pPr>
    </w:p>
    <w:p w:rsidR="008D6F02" w:rsidRDefault="008D6F02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.25pt;height:10.85pt" o:ole="">
            <v:imagedata r:id="rId94" o:title=""/>
          </v:shape>
          <o:OLEObject Type="Embed" ProgID="Equation.DSMT4" ShapeID="_x0000_i1034" DrawAspect="Content" ObjectID="_1481371741" r:id="rId95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8D6F02" w:rsidRDefault="008D6F02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.25pt;height:10.85pt" o:ole="">
            <v:imagedata r:id="rId94" o:title=""/>
          </v:shape>
          <o:OLEObject Type="Embed" ProgID="Equation.DSMT4" ShapeID="_x0000_i1035" DrawAspect="Content" ObjectID="_1481371742" r:id="rId96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8D6F02" w:rsidRDefault="008D6F02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7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7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8D6F02" w:rsidRPr="00F024D6" w:rsidRDefault="008D6F02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8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8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9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9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8D6F02" w:rsidRPr="00512732" w:rsidRDefault="008D6F02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8D6F02" w:rsidRPr="00F07F86" w:rsidRDefault="008D6F02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8D6F02" w:rsidRPr="00F07F86" w:rsidRDefault="008D6F02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pt;height:15.6pt;visibility:visible">
            <v:imagedata r:id="rId100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8D6F02" w:rsidRDefault="008D6F02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8D6F02" w:rsidRPr="00F07F86" w:rsidRDefault="008D6F02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8D6F02" w:rsidRPr="00F07F86" w:rsidRDefault="008D6F02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8D6F02" w:rsidRPr="00B22B4D" w:rsidRDefault="008D6F02" w:rsidP="00917B5A"/>
    <w:p w:rsidR="008D6F02" w:rsidRPr="000B6F41" w:rsidRDefault="008D6F02" w:rsidP="00917B5A">
      <w:pPr>
        <w:rPr>
          <w:rFonts w:ascii="宋体" w:hAnsi="宋体" w:hint="eastAsia"/>
          <w:szCs w:val="21"/>
        </w:rPr>
      </w:pPr>
    </w:p>
    <w:p w:rsidR="008D6F02" w:rsidRPr="00917B5A" w:rsidRDefault="008D6F02"/>
    <w:p w:rsidR="008D6F02" w:rsidRDefault="008D6F02" w:rsidP="008D6F02">
      <w:pPr>
        <w:pStyle w:val="ExamBodyText"/>
      </w:pPr>
    </w:p>
    <w:sectPr w:rsidR="008D6F02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F02" w:rsidRDefault="008D6F02">
      <w:r>
        <w:separator/>
      </w:r>
    </w:p>
  </w:endnote>
  <w:endnote w:type="continuationSeparator" w:id="0">
    <w:p w:rsidR="008D6F02" w:rsidRDefault="008D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8D6F02">
      <w:rPr>
        <w:rStyle w:val="a4"/>
        <w:noProof/>
        <w:sz w:val="21"/>
        <w:szCs w:val="21"/>
      </w:rPr>
      <w:t>102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F02" w:rsidRDefault="008D6F02">
      <w:r>
        <w:separator/>
      </w:r>
    </w:p>
  </w:footnote>
  <w:footnote w:type="continuationSeparator" w:id="0">
    <w:p w:rsidR="008D6F02" w:rsidRDefault="008D6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FB0151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-88900</wp:posOffset>
          </wp:positionV>
          <wp:extent cx="276225" cy="224712"/>
          <wp:effectExtent l="0" t="0" r="0" b="444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24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109C5E10" wp14:editId="59D15265">
          <wp:simplePos x="0" y="0"/>
          <wp:positionH relativeFrom="margin">
            <wp:posOffset>4824730</wp:posOffset>
          </wp:positionH>
          <wp:positionV relativeFrom="paragraph">
            <wp:posOffset>-88900</wp:posOffset>
          </wp:positionV>
          <wp:extent cx="1295400" cy="2286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FC293" wp14:editId="44587564">
              <wp:simplePos x="0" y="0"/>
              <wp:positionH relativeFrom="column">
                <wp:posOffset>-186690</wp:posOffset>
              </wp:positionH>
              <wp:positionV relativeFrom="paragraph">
                <wp:posOffset>160949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26619A6" id="Line 23" o:spid="_x0000_s1026" style="position:absolute;left:0;text-align:left;flip:y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2.65pt" to="49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" strokecolor="#669"/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0E07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04EA2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B48B4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2FA1D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B2E49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8EA1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BFEE2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93243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5383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929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556BDB"/>
    <w:multiLevelType w:val="multilevel"/>
    <w:tmpl w:val="244A9298"/>
    <w:numStyleLink w:val="1"/>
  </w:abstractNum>
  <w:abstractNum w:abstractNumId="11">
    <w:nsid w:val="0DD97C3D"/>
    <w:multiLevelType w:val="multilevel"/>
    <w:tmpl w:val="244A9298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BD27E6A"/>
    <w:multiLevelType w:val="multilevel"/>
    <w:tmpl w:val="244A9298"/>
    <w:numStyleLink w:val="1"/>
  </w:abstractNum>
  <w:abstractNum w:abstractNumId="13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CC62EAE"/>
    <w:multiLevelType w:val="multilevel"/>
    <w:tmpl w:val="244A9298"/>
    <w:numStyleLink w:val="1"/>
  </w:abstractNum>
  <w:abstractNum w:abstractNumId="16">
    <w:nsid w:val="4A3C1A1C"/>
    <w:multiLevelType w:val="multilevel"/>
    <w:tmpl w:val="244A9298"/>
    <w:numStyleLink w:val="1"/>
  </w:abstractNum>
  <w:abstractNum w:abstractNumId="17">
    <w:nsid w:val="4B32769A"/>
    <w:multiLevelType w:val="multilevel"/>
    <w:tmpl w:val="244A9298"/>
    <w:numStyleLink w:val="1"/>
  </w:abstractNum>
  <w:abstractNum w:abstractNumId="18">
    <w:nsid w:val="50010C46"/>
    <w:multiLevelType w:val="multilevel"/>
    <w:tmpl w:val="244A9298"/>
    <w:numStyleLink w:val="1"/>
  </w:abstractNum>
  <w:abstractNum w:abstractNumId="19">
    <w:nsid w:val="551432EE"/>
    <w:multiLevelType w:val="multilevel"/>
    <w:tmpl w:val="244A9298"/>
    <w:numStyleLink w:val="1"/>
  </w:abstractNum>
  <w:abstractNum w:abstractNumId="20">
    <w:nsid w:val="64416FB3"/>
    <w:multiLevelType w:val="multilevel"/>
    <w:tmpl w:val="244A9298"/>
    <w:numStyleLink w:val="1"/>
  </w:abstractNum>
  <w:abstractNum w:abstractNumId="21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16"/>
  </w:num>
  <w:num w:numId="8">
    <w:abstractNumId w:val="12"/>
  </w:num>
  <w:num w:numId="9">
    <w:abstractNumId w:val="10"/>
  </w:num>
  <w:num w:numId="10">
    <w:abstractNumId w:val="18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02"/>
    <w:rsid w:val="00026EA9"/>
    <w:rsid w:val="0004419C"/>
    <w:rsid w:val="00054C74"/>
    <w:rsid w:val="00065E1F"/>
    <w:rsid w:val="00073307"/>
    <w:rsid w:val="00090BFE"/>
    <w:rsid w:val="00144ACB"/>
    <w:rsid w:val="001501FB"/>
    <w:rsid w:val="00180D0C"/>
    <w:rsid w:val="00191E43"/>
    <w:rsid w:val="001A2139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829"/>
    <w:rsid w:val="00334F8E"/>
    <w:rsid w:val="00361043"/>
    <w:rsid w:val="00362A98"/>
    <w:rsid w:val="003640AD"/>
    <w:rsid w:val="00366CD2"/>
    <w:rsid w:val="003930C2"/>
    <w:rsid w:val="003A5A0D"/>
    <w:rsid w:val="003B2E65"/>
    <w:rsid w:val="003D0EEF"/>
    <w:rsid w:val="003E5A95"/>
    <w:rsid w:val="0042340A"/>
    <w:rsid w:val="004268B6"/>
    <w:rsid w:val="00440019"/>
    <w:rsid w:val="00450281"/>
    <w:rsid w:val="00464F4A"/>
    <w:rsid w:val="00481D83"/>
    <w:rsid w:val="004A7D6F"/>
    <w:rsid w:val="00502F8E"/>
    <w:rsid w:val="00507F6F"/>
    <w:rsid w:val="00554AE1"/>
    <w:rsid w:val="00557C73"/>
    <w:rsid w:val="00562D8D"/>
    <w:rsid w:val="005758C4"/>
    <w:rsid w:val="005821B8"/>
    <w:rsid w:val="00586108"/>
    <w:rsid w:val="005E751D"/>
    <w:rsid w:val="005F10E5"/>
    <w:rsid w:val="00600FDF"/>
    <w:rsid w:val="00620BA8"/>
    <w:rsid w:val="00627288"/>
    <w:rsid w:val="006361B6"/>
    <w:rsid w:val="0067073B"/>
    <w:rsid w:val="00677243"/>
    <w:rsid w:val="006C2A5B"/>
    <w:rsid w:val="006D2D6A"/>
    <w:rsid w:val="006E0B51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7F58C7"/>
    <w:rsid w:val="008114F7"/>
    <w:rsid w:val="00831DEC"/>
    <w:rsid w:val="008A23E1"/>
    <w:rsid w:val="008B06EF"/>
    <w:rsid w:val="008B1FA0"/>
    <w:rsid w:val="008B255C"/>
    <w:rsid w:val="008B2B67"/>
    <w:rsid w:val="008B44CF"/>
    <w:rsid w:val="008B7BF1"/>
    <w:rsid w:val="008C27C7"/>
    <w:rsid w:val="008D6F02"/>
    <w:rsid w:val="008E335A"/>
    <w:rsid w:val="008F0DD2"/>
    <w:rsid w:val="008F32F1"/>
    <w:rsid w:val="00902CFA"/>
    <w:rsid w:val="0090396C"/>
    <w:rsid w:val="00910F01"/>
    <w:rsid w:val="00920351"/>
    <w:rsid w:val="00952FE5"/>
    <w:rsid w:val="0095381A"/>
    <w:rsid w:val="00961FFE"/>
    <w:rsid w:val="00975FEB"/>
    <w:rsid w:val="009810DD"/>
    <w:rsid w:val="00986060"/>
    <w:rsid w:val="00997DAC"/>
    <w:rsid w:val="009D4199"/>
    <w:rsid w:val="00A100BE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46CA2"/>
    <w:rsid w:val="00B9598E"/>
    <w:rsid w:val="00BA05BB"/>
    <w:rsid w:val="00BD26B9"/>
    <w:rsid w:val="00BF6D7F"/>
    <w:rsid w:val="00C00343"/>
    <w:rsid w:val="00C606C1"/>
    <w:rsid w:val="00C96833"/>
    <w:rsid w:val="00CA0E65"/>
    <w:rsid w:val="00CA780D"/>
    <w:rsid w:val="00CF0B34"/>
    <w:rsid w:val="00CF193A"/>
    <w:rsid w:val="00D0426D"/>
    <w:rsid w:val="00D118C5"/>
    <w:rsid w:val="00D209A9"/>
    <w:rsid w:val="00D457EA"/>
    <w:rsid w:val="00D461AA"/>
    <w:rsid w:val="00D55E3B"/>
    <w:rsid w:val="00D82859"/>
    <w:rsid w:val="00D96B3C"/>
    <w:rsid w:val="00DA3C1A"/>
    <w:rsid w:val="00DC002B"/>
    <w:rsid w:val="00DC146D"/>
    <w:rsid w:val="00DE41EB"/>
    <w:rsid w:val="00E007ED"/>
    <w:rsid w:val="00E35A9F"/>
    <w:rsid w:val="00E51E3C"/>
    <w:rsid w:val="00E5270F"/>
    <w:rsid w:val="00E63DDA"/>
    <w:rsid w:val="00E723CB"/>
    <w:rsid w:val="00E967B0"/>
    <w:rsid w:val="00EA7090"/>
    <w:rsid w:val="00EA7731"/>
    <w:rsid w:val="00EB264B"/>
    <w:rsid w:val="00ED78ED"/>
    <w:rsid w:val="00EF76A8"/>
    <w:rsid w:val="00F0220D"/>
    <w:rsid w:val="00F13C64"/>
    <w:rsid w:val="00F4265B"/>
    <w:rsid w:val="00F461EF"/>
    <w:rsid w:val="00F52073"/>
    <w:rsid w:val="00F6068C"/>
    <w:rsid w:val="00F76126"/>
    <w:rsid w:val="00F76FCF"/>
    <w:rsid w:val="00F777C6"/>
    <w:rsid w:val="00F836D7"/>
    <w:rsid w:val="00F84DB3"/>
    <w:rsid w:val="00F864EC"/>
    <w:rsid w:val="00F9463D"/>
    <w:rsid w:val="00FB0151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7723DC-FAA3-44C4-9071-9BB3E2D7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D2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73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B06EF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DC002B"/>
    <w:pPr>
      <w:numPr>
        <w:numId w:val="3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DC002B"/>
    <w:pPr>
      <w:numPr>
        <w:ilvl w:val="1"/>
        <w:numId w:val="3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DC002B"/>
    <w:pPr>
      <w:numPr>
        <w:ilvl w:val="2"/>
        <w:numId w:val="3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DC002B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character" w:customStyle="1" w:styleId="1Char">
    <w:name w:val="标题 1 Char"/>
    <w:basedOn w:val="a0"/>
    <w:link w:val="10"/>
    <w:rsid w:val="00073307"/>
    <w:rPr>
      <w:b/>
      <w:bCs/>
      <w:kern w:val="44"/>
      <w:sz w:val="44"/>
      <w:szCs w:val="44"/>
    </w:rPr>
  </w:style>
  <w:style w:type="table" w:styleId="a8">
    <w:name w:val="Table Grid"/>
    <w:basedOn w:val="a1"/>
    <w:rsid w:val="0019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A100BE"/>
    <w:pPr>
      <w:spacing w:before="240" w:after="240"/>
      <w:jc w:val="center"/>
    </w:pPr>
    <w:rPr>
      <w:rFonts w:eastAsia="黑体" w:cstheme="majorBidi"/>
      <w:spacing w:val="-2"/>
      <w:sz w:val="21"/>
      <w:szCs w:val="20"/>
    </w:rPr>
  </w:style>
  <w:style w:type="table" w:customStyle="1" w:styleId="20">
    <w:name w:val="样式2"/>
    <w:basedOn w:val="a1"/>
    <w:uiPriority w:val="99"/>
    <w:rsid w:val="008F0DD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100" w:after="100" w:afterAutospacing="0"/>
      </w:pPr>
      <w:rPr>
        <w:rFonts w:eastAsiaTheme="majorEastAsia"/>
        <w:sz w:val="28"/>
      </w:rPr>
    </w:tblStylePr>
  </w:style>
  <w:style w:type="paragraph" w:styleId="aa">
    <w:name w:val="table of figures"/>
    <w:basedOn w:val="a"/>
    <w:next w:val="a"/>
    <w:rsid w:val="00961FFE"/>
    <w:pPr>
      <w:ind w:leftChars="200" w:left="200" w:hangingChars="200" w:hanging="200"/>
    </w:pPr>
    <w:rPr>
      <w:rFonts w:eastAsia="黑体"/>
      <w:sz w:val="21"/>
    </w:rPr>
  </w:style>
  <w:style w:type="paragraph" w:styleId="5">
    <w:name w:val="toc 5"/>
    <w:basedOn w:val="a"/>
    <w:next w:val="a"/>
    <w:autoRedefine/>
    <w:rsid w:val="008B06EF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oleObject" Target="embeddings/oleObject4.bin"/><Relationship Id="rId89" Type="http://schemas.openxmlformats.org/officeDocument/2006/relationships/image" Target="media/image74.wmf"/><Relationship Id="rId16" Type="http://schemas.openxmlformats.org/officeDocument/2006/relationships/image" Target="media/image7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69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7.bin"/><Relationship Id="rId95" Type="http://schemas.openxmlformats.org/officeDocument/2006/relationships/oleObject" Target="embeddings/oleObject10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0" Type="http://schemas.openxmlformats.org/officeDocument/2006/relationships/oleObject" Target="embeddings/oleObject2.bin"/><Relationship Id="rId85" Type="http://schemas.openxmlformats.org/officeDocument/2006/relationships/image" Target="media/image72.wmf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1.wmf"/><Relationship Id="rId88" Type="http://schemas.openxmlformats.org/officeDocument/2006/relationships/oleObject" Target="embeddings/oleObject6.bin"/><Relationship Id="rId91" Type="http://schemas.openxmlformats.org/officeDocument/2006/relationships/image" Target="media/image75.wmf"/><Relationship Id="rId96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oleObject" Target="embeddings/oleObject1.bin"/><Relationship Id="rId81" Type="http://schemas.openxmlformats.org/officeDocument/2006/relationships/image" Target="media/image70.wmf"/><Relationship Id="rId86" Type="http://schemas.openxmlformats.org/officeDocument/2006/relationships/oleObject" Target="embeddings/oleObject5.bin"/><Relationship Id="rId94" Type="http://schemas.openxmlformats.org/officeDocument/2006/relationships/image" Target="media/image76.wmf"/><Relationship Id="rId99" Type="http://schemas.openxmlformats.org/officeDocument/2006/relationships/image" Target="media/image79.png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77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oleObject" Target="embeddings/oleObject8.bin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3.wmf"/><Relationship Id="rId61" Type="http://schemas.openxmlformats.org/officeDocument/2006/relationships/image" Target="media/image52.png"/><Relationship Id="rId82" Type="http://schemas.openxmlformats.org/officeDocument/2006/relationships/oleObject" Target="embeddings/oleObject3.bin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wmf"/><Relationship Id="rId100" Type="http://schemas.openxmlformats.org/officeDocument/2006/relationships/image" Target="media/image80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oleObject" Target="embeddings/oleObject9.bin"/><Relationship Id="rId98" Type="http://schemas.openxmlformats.org/officeDocument/2006/relationships/image" Target="media/image78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150F2-91E3-4FB0-AA80-682A5113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</TotalTime>
  <Pages>106</Pages>
  <Words>9785</Words>
  <Characters>55781</Characters>
  <Application>Microsoft Office Word</Application>
  <DocSecurity>0</DocSecurity>
  <Lines>464</Lines>
  <Paragraphs>130</Paragraphs>
  <ScaleCrop>false</ScaleCrop>
  <Company>TAEA</Company>
  <LinksUpToDate>false</LinksUpToDate>
  <CharactersWithSpaces>65436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2014-12-29T07:07:00Z</dcterms:created>
  <dcterms:modified xsi:type="dcterms:W3CDTF">2014-12-29T07:22:00Z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