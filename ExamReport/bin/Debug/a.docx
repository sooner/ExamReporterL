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51D" w:rsidRPr="00997DAC" w:rsidRDefault="00243708" w:rsidP="00677243">
      <w:pPr>
        <w:spacing w:beforeLines="600" w:before="1872"/>
        <w:jc w:val="center"/>
        <w:rPr>
          <w:rFonts w:ascii="楷体_GB2312" w:eastAsia="楷体_GB2312" w:hAnsi="宋体"/>
          <w:sz w:val="56"/>
          <w:szCs w:val="56"/>
        </w:rPr>
      </w:pPr>
      <w:bookmarkStart w:id="0" w:name="HK_title_1"/>
      <w:r>
        <w:rPr>
          <w:rFonts w:ascii="楷体_GB2312" w:eastAsia="楷体_GB2312" w:hAnsi="宋体"/>
          <w:sz w:val="56"/>
          <w:szCs w:val="56"/>
        </w:rPr>
        <w:t>2014年北京市普通高考</w:t>
      </w:r>
    </w:p>
    <w:bookmarkEnd w:id="0"/>
    <w:p w:rsidR="00562D8D" w:rsidRPr="00200178" w:rsidRDefault="00243708" w:rsidP="00677243">
      <w:pPr>
        <w:spacing w:beforeLines="50" w:before="156" w:afterLines="50" w:after="156"/>
        <w:jc w:val="center"/>
        <w:rPr>
          <w:rFonts w:ascii="华文中宋" w:eastAsia="华文中宋" w:hAnsi="华文中宋"/>
          <w:spacing w:val="-20"/>
          <w:sz w:val="84"/>
          <w:szCs w:val="84"/>
        </w:rPr>
      </w:pPr>
      <w:r>
        <w:rPr>
          <w:rFonts w:ascii="华文中宋" w:eastAsia="华文中宋" w:hAnsi="华文中宋" w:hint="eastAsia"/>
          <w:spacing w:val="-20"/>
          <w:sz w:val="84"/>
          <w:szCs w:val="84"/>
        </w:rPr>
        <w:t>试卷总分统计分析报告</w:t>
      </w:r>
    </w:p>
    <w:p w:rsidR="00A32AA2" w:rsidRPr="00997DAC" w:rsidRDefault="00F52073" w:rsidP="00677243">
      <w:pPr>
        <w:spacing w:afterLines="1700" w:after="5304"/>
        <w:jc w:val="center"/>
        <w:rPr>
          <w:rFonts w:ascii="楷体_GB2312" w:eastAsia="楷体_GB2312" w:hAnsi="宋体"/>
          <w:sz w:val="56"/>
          <w:szCs w:val="56"/>
        </w:rPr>
      </w:pPr>
      <w:bookmarkStart w:id="1" w:name="QX"/>
      <w:bookmarkStart w:id="2" w:name="CJ_ZH"/>
      <w:bookmarkStart w:id="3" w:name="subject"/>
      <w:r>
        <w:rPr>
          <w:rFonts w:ascii="楷体_GB2312" w:eastAsia="楷体_GB2312" w:hAnsi="宋体" w:hint="eastAsia"/>
          <w:sz w:val="52"/>
          <w:szCs w:val="52"/>
        </w:rPr>
        <w:t>石景山</w:t>
      </w:r>
      <w:bookmarkEnd w:id="1"/>
      <w:r>
        <w:rPr>
          <w:rFonts w:ascii="楷体_GB2312" w:eastAsia="楷体_GB2312" w:hAnsi="宋体" w:hint="eastAsia"/>
          <w:sz w:val="52"/>
          <w:szCs w:val="52"/>
        </w:rPr>
        <w:t>·</w:t>
      </w:r>
      <w:bookmarkStart w:id="4" w:name="ZH"/>
      <w:bookmarkStart w:id="5" w:name="QX_subject"/>
      <w:r>
        <w:rPr>
          <w:rFonts w:ascii="楷体_GB2312" w:eastAsia="楷体_GB2312" w:hAnsi="宋体" w:hint="eastAsia"/>
          <w:sz w:val="52"/>
          <w:szCs w:val="52"/>
        </w:rPr>
        <w:t>理科综合</w:t>
      </w:r>
      <w:bookmarkEnd w:id="2"/>
      <w:bookmarkEnd w:id="4"/>
      <w:r>
        <w:rPr>
          <w:rFonts w:ascii="楷体_GB2312" w:eastAsia="楷体_GB2312" w:hAnsi="宋体" w:hint="eastAsia"/>
          <w:sz w:val="52"/>
          <w:szCs w:val="52"/>
        </w:rPr>
        <w:t>（</w:t>
      </w:r>
      <w:bookmarkStart w:id="6" w:name="QX_ZH_subject"/>
      <w:bookmarkStart w:id="7" w:name="CJ_ZH_subject"/>
      <w:r>
        <w:rPr>
          <w:rFonts w:ascii="楷体_GB2312" w:eastAsia="楷体_GB2312" w:hAnsi="宋体" w:hint="eastAsia"/>
          <w:sz w:val="52"/>
          <w:szCs w:val="52"/>
        </w:rPr>
        <w:t>物理</w:t>
      </w:r>
      <w:bookmarkEnd w:id="6"/>
      <w:bookmarkEnd w:id="7"/>
      <w:r>
        <w:rPr>
          <w:rFonts w:ascii="楷体_GB2312" w:eastAsia="楷体_GB2312" w:hAnsi="宋体" w:hint="eastAsia"/>
          <w:sz w:val="52"/>
          <w:szCs w:val="52"/>
        </w:rPr>
        <w:t>）</w:t>
      </w:r>
      <w:bookmarkEnd w:id="3"/>
      <w:bookmarkEnd w:id="5"/>
    </w:p>
    <w:p w:rsidR="00EF76A8" w:rsidRPr="00EF76A8" w:rsidRDefault="00627288" w:rsidP="00EF76A8">
      <w:pPr>
        <w:jc w:val="center"/>
        <w:textAlignment w:val="center"/>
        <w:rPr>
          <w:rFonts w:ascii="楷体_GB2312" w:eastAsia="楷体_GB2312"/>
          <w:sz w:val="40"/>
          <w:szCs w:val="40"/>
        </w:rPr>
      </w:pPr>
      <w:r>
        <w:rPr>
          <w:noProof/>
        </w:rPr>
        <w:drawing>
          <wp:inline distT="0" distB="0" distL="0" distR="0">
            <wp:extent cx="685800" cy="695325"/>
            <wp:effectExtent l="0" t="0" r="0" b="9525"/>
            <wp:docPr id="5" name="图片 1" descr="LOGO_BEE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EA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07ED">
        <w:rPr>
          <w:rFonts w:hint="eastAsia"/>
        </w:rPr>
        <w:t xml:space="preserve"> </w:t>
      </w:r>
      <w:r w:rsidR="00FF5E42">
        <w:rPr>
          <w:rFonts w:hint="eastAsia"/>
          <w:noProof/>
        </w:rPr>
        <w:drawing>
          <wp:inline distT="0" distB="0" distL="0" distR="0">
            <wp:extent cx="2051050" cy="36195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11" cy="364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B4E" w:rsidRPr="00A26B4E" w:rsidRDefault="00243708" w:rsidP="00677243">
      <w:pPr>
        <w:jc w:val="center"/>
        <w:rPr>
          <w:rFonts w:ascii="宋体" w:hAnsi="宋体"/>
          <w:sz w:val="36"/>
          <w:szCs w:val="36"/>
        </w:rPr>
      </w:pPr>
      <w:r>
        <w:rPr>
          <w:rFonts w:ascii="宋体" w:hAnsi="宋体"/>
          <w:sz w:val="36"/>
          <w:szCs w:val="36"/>
        </w:rPr>
        <w:t>2014年12月</w:t>
      </w:r>
    </w:p>
    <w:p w:rsidR="00A32AA2" w:rsidRDefault="00A47C04" w:rsidP="00A32AA2">
      <w:r>
        <w:br w:type="page"/>
      </w:r>
    </w:p>
    <w:p w:rsidR="00A32AA2" w:rsidRPr="00BD26B9" w:rsidRDefault="00A32AA2" w:rsidP="00D457EA">
      <w:pPr>
        <w:pStyle w:val="a7"/>
        <w:spacing w:beforeLines="300" w:before="936"/>
        <w:ind w:left="425" w:firstLineChars="0" w:firstLine="0"/>
        <w:jc w:val="center"/>
        <w:rPr>
          <w:b/>
          <w:sz w:val="44"/>
          <w:szCs w:val="44"/>
        </w:rPr>
      </w:pPr>
      <w:r w:rsidRPr="00BD26B9">
        <w:rPr>
          <w:rFonts w:hint="eastAsia"/>
          <w:b/>
          <w:sz w:val="44"/>
          <w:szCs w:val="44"/>
        </w:rPr>
        <w:lastRenderedPageBreak/>
        <w:t>目</w:t>
      </w:r>
      <w:r w:rsidRPr="00BD26B9">
        <w:rPr>
          <w:rFonts w:hint="eastAsia"/>
          <w:b/>
          <w:sz w:val="44"/>
          <w:szCs w:val="44"/>
        </w:rPr>
        <w:t xml:space="preserve">  </w:t>
      </w:r>
      <w:r w:rsidRPr="00BD26B9">
        <w:rPr>
          <w:rFonts w:hint="eastAsia"/>
          <w:b/>
          <w:sz w:val="44"/>
          <w:szCs w:val="44"/>
        </w:rPr>
        <w:t>录</w:t>
      </w:r>
    </w:p>
    <w:p w:rsidR="00A32AA2" w:rsidRDefault="00A32AA2" w:rsidP="003A5A0D">
      <w:pPr>
        <w:spacing w:line="360" w:lineRule="auto"/>
      </w:pPr>
    </w:p>
    <w:p w:rsidR="00243708" w:rsidRDefault="00243708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TOC \o "1-3" \h \z \t "ExamTitle1,2,ExamTitle2,3,ExamTitle0,1" </w:instrText>
      </w:r>
      <w:r>
        <w:fldChar w:fldCharType="separate"/>
      </w:r>
      <w:hyperlink w:anchor="_Toc406073685" w:history="1">
        <w:r w:rsidRPr="00666BB2">
          <w:rPr>
            <w:rStyle w:val="a6"/>
            <w:rFonts w:hint="eastAsia"/>
            <w:noProof/>
          </w:rPr>
          <w:t>第一部分</w:t>
        </w:r>
        <w:r w:rsidRPr="00666BB2">
          <w:rPr>
            <w:rStyle w:val="a6"/>
            <w:rFonts w:hint="eastAsia"/>
            <w:noProof/>
          </w:rPr>
          <w:t xml:space="preserve"> </w:t>
        </w:r>
        <w:r w:rsidRPr="00666BB2">
          <w:rPr>
            <w:rStyle w:val="a6"/>
            <w:rFonts w:hint="eastAsia"/>
            <w:noProof/>
          </w:rPr>
          <w:t>文科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_Toc406073685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43708" w:rsidRDefault="00243708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073686" w:history="1">
        <w:r w:rsidRPr="00666BB2">
          <w:rPr>
            <w:rStyle w:val="a6"/>
            <w:rFonts w:hint="eastAsia"/>
            <w:noProof/>
          </w:rPr>
          <w:t>一、</w:t>
        </w:r>
        <w:r w:rsidRPr="00666BB2">
          <w:rPr>
            <w:rStyle w:val="a6"/>
            <w:rFonts w:hint="eastAsia"/>
            <w:noProof/>
          </w:rPr>
          <w:t xml:space="preserve"> </w:t>
        </w:r>
        <w:r w:rsidRPr="00666BB2">
          <w:rPr>
            <w:rStyle w:val="a6"/>
            <w:rFonts w:hint="eastAsia"/>
            <w:noProof/>
          </w:rPr>
          <w:t>文科试卷总分分析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_Toc406073686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43708" w:rsidRDefault="00243708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073687" w:history="1">
        <w:r w:rsidRPr="00666BB2">
          <w:rPr>
            <w:rStyle w:val="a6"/>
            <w:rFonts w:hint="eastAsia"/>
            <w:noProof/>
          </w:rPr>
          <w:t>二、</w:t>
        </w:r>
        <w:r w:rsidRPr="00666BB2">
          <w:rPr>
            <w:rStyle w:val="a6"/>
            <w:rFonts w:hint="eastAsia"/>
            <w:noProof/>
          </w:rPr>
          <w:t xml:space="preserve"> </w:t>
        </w:r>
        <w:r w:rsidRPr="00666BB2">
          <w:rPr>
            <w:rStyle w:val="a6"/>
            <w:rFonts w:hint="eastAsia"/>
            <w:noProof/>
          </w:rPr>
          <w:t>文科总分分布曲线图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_Toc406073687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43708" w:rsidRDefault="00243708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073688" w:history="1">
        <w:r w:rsidRPr="00666BB2">
          <w:rPr>
            <w:rStyle w:val="a6"/>
            <w:rFonts w:hint="eastAsia"/>
            <w:noProof/>
          </w:rPr>
          <w:t>三、</w:t>
        </w:r>
        <w:r w:rsidRPr="00666BB2">
          <w:rPr>
            <w:rStyle w:val="a6"/>
            <w:rFonts w:hint="eastAsia"/>
            <w:noProof/>
          </w:rPr>
          <w:t xml:space="preserve"> </w:t>
        </w:r>
        <w:r w:rsidRPr="00666BB2">
          <w:rPr>
            <w:rStyle w:val="a6"/>
            <w:rFonts w:hint="eastAsia"/>
            <w:noProof/>
          </w:rPr>
          <w:t>文科总分分数分布表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_Toc406073688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43708" w:rsidRDefault="00243708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073689" w:history="1">
        <w:r w:rsidRPr="00666BB2">
          <w:rPr>
            <w:rStyle w:val="a6"/>
            <w:rFonts w:hint="eastAsia"/>
            <w:noProof/>
          </w:rPr>
          <w:t>第二部分</w:t>
        </w:r>
        <w:r w:rsidRPr="00666BB2">
          <w:rPr>
            <w:rStyle w:val="a6"/>
            <w:rFonts w:hint="eastAsia"/>
            <w:noProof/>
          </w:rPr>
          <w:t xml:space="preserve"> </w:t>
        </w:r>
        <w:r w:rsidRPr="00666BB2">
          <w:rPr>
            <w:rStyle w:val="a6"/>
            <w:rFonts w:hint="eastAsia"/>
            <w:noProof/>
          </w:rPr>
          <w:t>理科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_Toc406073689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43708" w:rsidRDefault="00243708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073690" w:history="1">
        <w:r w:rsidRPr="00666BB2">
          <w:rPr>
            <w:rStyle w:val="a6"/>
            <w:rFonts w:hint="eastAsia"/>
            <w:noProof/>
          </w:rPr>
          <w:t>一、</w:t>
        </w:r>
        <w:r w:rsidRPr="00666BB2">
          <w:rPr>
            <w:rStyle w:val="a6"/>
            <w:rFonts w:hint="eastAsia"/>
            <w:noProof/>
          </w:rPr>
          <w:t xml:space="preserve"> </w:t>
        </w:r>
        <w:r w:rsidRPr="00666BB2">
          <w:rPr>
            <w:rStyle w:val="a6"/>
            <w:rFonts w:hint="eastAsia"/>
            <w:noProof/>
          </w:rPr>
          <w:t>理科试卷总分分析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_Toc406073690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43708" w:rsidRDefault="00243708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073691" w:history="1">
        <w:r w:rsidRPr="00666BB2">
          <w:rPr>
            <w:rStyle w:val="a6"/>
            <w:rFonts w:hint="eastAsia"/>
            <w:noProof/>
          </w:rPr>
          <w:t>二、</w:t>
        </w:r>
        <w:r w:rsidRPr="00666BB2">
          <w:rPr>
            <w:rStyle w:val="a6"/>
            <w:rFonts w:hint="eastAsia"/>
            <w:noProof/>
          </w:rPr>
          <w:t xml:space="preserve"> </w:t>
        </w:r>
        <w:r w:rsidRPr="00666BB2">
          <w:rPr>
            <w:rStyle w:val="a6"/>
            <w:rFonts w:hint="eastAsia"/>
            <w:noProof/>
          </w:rPr>
          <w:t>理科总分分布曲线图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_Toc406073691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43708" w:rsidRDefault="00243708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073692" w:history="1">
        <w:r w:rsidRPr="00666BB2">
          <w:rPr>
            <w:rStyle w:val="a6"/>
            <w:rFonts w:hint="eastAsia"/>
            <w:noProof/>
          </w:rPr>
          <w:t>三、</w:t>
        </w:r>
        <w:r w:rsidRPr="00666BB2">
          <w:rPr>
            <w:rStyle w:val="a6"/>
            <w:rFonts w:hint="eastAsia"/>
            <w:noProof/>
          </w:rPr>
          <w:t xml:space="preserve"> </w:t>
        </w:r>
        <w:r w:rsidRPr="00666BB2">
          <w:rPr>
            <w:rStyle w:val="a6"/>
            <w:rFonts w:hint="eastAsia"/>
            <w:noProof/>
          </w:rPr>
          <w:t>理科总分分数分布表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_Toc406073692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0396C" w:rsidRDefault="00243708" w:rsidP="00677243">
      <w:pPr>
        <w:tabs>
          <w:tab w:val="right" w:leader="dot" w:pos="9180"/>
        </w:tabs>
        <w:spacing w:beforeLines="25" w:before="78" w:afterLines="25" w:after="78" w:line="360" w:lineRule="auto"/>
        <w:ind w:rightChars="200" w:right="480"/>
      </w:pPr>
      <w:r>
        <w:rPr>
          <w:b/>
          <w:bCs/>
          <w:noProof/>
        </w:rPr>
        <w:fldChar w:fldCharType="end"/>
      </w:r>
    </w:p>
    <w:p w:rsidR="00E51E3C" w:rsidRDefault="00E51E3C" w:rsidP="00E51E3C">
      <w:pPr>
        <w:tabs>
          <w:tab w:val="right" w:leader="dot" w:pos="9540"/>
        </w:tabs>
        <w:spacing w:beforeLines="25" w:before="78" w:afterLines="25" w:after="78" w:line="360" w:lineRule="auto"/>
        <w:ind w:rightChars="200" w:right="480"/>
      </w:pPr>
    </w:p>
    <w:p w:rsidR="00E51E3C" w:rsidRDefault="00E51E3C" w:rsidP="004268B6">
      <w:pPr>
        <w:sectPr w:rsidR="00E51E3C" w:rsidSect="00E51E3C">
          <w:headerReference w:type="default" r:id="rId10"/>
          <w:footerReference w:type="default" r:id="rId11"/>
          <w:headerReference w:type="first" r:id="rId12"/>
          <w:pgSz w:w="11906" w:h="16838" w:code="9"/>
          <w:pgMar w:top="1418" w:right="1134" w:bottom="1134" w:left="1134" w:header="680" w:footer="680" w:gutter="0"/>
          <w:pgNumType w:start="0"/>
          <w:cols w:space="425"/>
          <w:titlePg/>
          <w:docGrid w:type="lines" w:linePitch="312"/>
        </w:sectPr>
      </w:pPr>
    </w:p>
    <w:p w:rsidR="00243708" w:rsidRDefault="00243708" w:rsidP="00243708">
      <w:pPr>
        <w:pStyle w:val="ExamTitle0"/>
        <w:rPr>
          <w:rFonts w:hint="eastAsia"/>
        </w:rPr>
      </w:pPr>
      <w:bookmarkStart w:id="8" w:name="_Toc406073685"/>
      <w:r>
        <w:rPr>
          <w:rFonts w:hint="eastAsia"/>
        </w:rPr>
        <w:lastRenderedPageBreak/>
        <w:t>文科</w:t>
      </w:r>
      <w:bookmarkEnd w:id="8"/>
    </w:p>
    <w:p w:rsidR="00243708" w:rsidRDefault="00243708" w:rsidP="00243708">
      <w:pPr>
        <w:pStyle w:val="ExamTitle1"/>
        <w:rPr>
          <w:rFonts w:hint="eastAsia"/>
        </w:rPr>
      </w:pPr>
      <w:bookmarkStart w:id="9" w:name="_Toc406073686"/>
      <w:r>
        <w:rPr>
          <w:rFonts w:hint="eastAsia"/>
        </w:rPr>
        <w:t>文科试卷总分分析</w:t>
      </w:r>
      <w:bookmarkEnd w:id="9"/>
    </w:p>
    <w:p w:rsidR="00243708" w:rsidRDefault="00243708" w:rsidP="00243708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文科试卷总分分析表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243708" w:rsidTr="0024370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243708" w:rsidTr="00243708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18295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750.0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694.5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81.0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467.63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97.98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0.21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0.62</w:t>
            </w:r>
          </w:p>
        </w:tc>
      </w:tr>
      <w:tr w:rsidR="00243708" w:rsidTr="00243708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659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750.0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694.5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230.5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588.45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67.69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0.12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0.78</w:t>
            </w:r>
          </w:p>
        </w:tc>
      </w:tr>
      <w:tr w:rsidR="00243708" w:rsidTr="00243708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587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750.0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676.5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217.5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569.91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53.34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0.09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0.76</w:t>
            </w:r>
          </w:p>
        </w:tc>
      </w:tr>
      <w:tr w:rsidR="00243708" w:rsidTr="00243708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11321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750.0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694.5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124.5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476.70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104.60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0.22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0.64</w:t>
            </w:r>
          </w:p>
        </w:tc>
      </w:tr>
      <w:tr w:rsidR="00243708" w:rsidTr="00243708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6493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750.0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677.5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81.0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449.70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83.15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0.18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0.60</w:t>
            </w:r>
          </w:p>
        </w:tc>
      </w:tr>
      <w:tr w:rsidR="00243708" w:rsidTr="00243708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1874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750.0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671.5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159.5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483.68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92.73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0.19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0.64</w:t>
            </w:r>
          </w:p>
        </w:tc>
      </w:tr>
      <w:tr w:rsidR="00243708" w:rsidTr="00243708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本校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45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750.0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549.0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334.5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451.51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45.45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0.10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0.60</w:t>
            </w:r>
          </w:p>
        </w:tc>
      </w:tr>
    </w:tbl>
    <w:p w:rsidR="004268B6" w:rsidRDefault="004268B6" w:rsidP="00243708">
      <w:pPr>
        <w:pStyle w:val="ExamBodyText"/>
      </w:pPr>
    </w:p>
    <w:p w:rsidR="00243708" w:rsidRDefault="00243708" w:rsidP="00243708">
      <w:pPr>
        <w:pStyle w:val="ExamTitle1"/>
        <w:rPr>
          <w:rFonts w:hint="eastAsia"/>
        </w:rPr>
      </w:pPr>
      <w:bookmarkStart w:id="10" w:name="_Toc406073687"/>
      <w:r>
        <w:rPr>
          <w:rFonts w:hint="eastAsia"/>
        </w:rPr>
        <w:t>文科总分分布曲线图</w:t>
      </w:r>
      <w:bookmarkEnd w:id="10"/>
    </w:p>
    <w:p w:rsidR="00243708" w:rsidRDefault="00243708" w:rsidP="00243708">
      <w:pPr>
        <w:pStyle w:val="ExamBodyText"/>
        <w:jc w:val="center"/>
      </w:pPr>
      <w:r>
        <w:rPr>
          <w:noProof/>
        </w:rPr>
        <w:drawing>
          <wp:inline distT="0" distB="0" distL="0" distR="0" wp14:anchorId="517B0FAB" wp14:editId="36B7520C">
            <wp:extent cx="6120130" cy="374713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708" w:rsidRDefault="00243708" w:rsidP="00243708">
      <w:pPr>
        <w:pStyle w:val="ExamTitle1"/>
        <w:rPr>
          <w:rFonts w:hint="eastAsia"/>
        </w:rPr>
      </w:pPr>
      <w:bookmarkStart w:id="11" w:name="_Toc406073688"/>
      <w:r>
        <w:rPr>
          <w:rFonts w:hint="eastAsia"/>
        </w:rPr>
        <w:t>文科总分分数分布表</w:t>
      </w:r>
      <w:bookmarkEnd w:id="11"/>
    </w:p>
    <w:p w:rsidR="00243708" w:rsidRDefault="00243708" w:rsidP="00243708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文科总分分数分布表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243708" w:rsidTr="0024370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百分比率(%)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累计人数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累计百分比率（%）</w:t>
            </w:r>
          </w:p>
        </w:tc>
      </w:tr>
      <w:tr w:rsidR="00243708" w:rsidTr="00243708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549～</w:t>
            </w:r>
          </w:p>
        </w:tc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2.22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2.22</w:t>
            </w:r>
          </w:p>
        </w:tc>
      </w:tr>
      <w:tr w:rsidR="00243708" w:rsidTr="00243708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533～</w:t>
            </w:r>
          </w:p>
        </w:tc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2.22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4.44</w:t>
            </w:r>
          </w:p>
        </w:tc>
      </w:tr>
      <w:tr w:rsidR="00243708" w:rsidTr="00243708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lastRenderedPageBreak/>
              <w:t>527～</w:t>
            </w:r>
          </w:p>
        </w:tc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2.22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6.67</w:t>
            </w:r>
          </w:p>
        </w:tc>
      </w:tr>
      <w:tr w:rsidR="00243708" w:rsidTr="00243708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526～</w:t>
            </w:r>
          </w:p>
        </w:tc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2.22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4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8.89</w:t>
            </w:r>
          </w:p>
        </w:tc>
      </w:tr>
      <w:tr w:rsidR="00243708" w:rsidTr="00243708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494～</w:t>
            </w:r>
          </w:p>
        </w:tc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2.22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5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11.11</w:t>
            </w:r>
          </w:p>
        </w:tc>
      </w:tr>
      <w:tr w:rsidR="00243708" w:rsidTr="00243708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493～</w:t>
            </w:r>
          </w:p>
        </w:tc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4.44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7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15.56</w:t>
            </w:r>
          </w:p>
        </w:tc>
      </w:tr>
      <w:tr w:rsidR="00243708" w:rsidTr="00243708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487～</w:t>
            </w:r>
          </w:p>
        </w:tc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2.22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8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17.78</w:t>
            </w:r>
          </w:p>
        </w:tc>
      </w:tr>
      <w:tr w:rsidR="00243708" w:rsidTr="00243708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485～</w:t>
            </w:r>
          </w:p>
        </w:tc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2.22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9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20.00</w:t>
            </w:r>
          </w:p>
        </w:tc>
      </w:tr>
      <w:tr w:rsidR="00243708" w:rsidTr="00243708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482～</w:t>
            </w:r>
          </w:p>
        </w:tc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2.22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10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22.22</w:t>
            </w:r>
          </w:p>
        </w:tc>
      </w:tr>
      <w:tr w:rsidR="00243708" w:rsidTr="00243708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481～</w:t>
            </w:r>
          </w:p>
        </w:tc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6.67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13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28.89</w:t>
            </w:r>
          </w:p>
        </w:tc>
      </w:tr>
      <w:tr w:rsidR="00243708" w:rsidTr="00243708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480～</w:t>
            </w:r>
          </w:p>
        </w:tc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2.22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14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31.11</w:t>
            </w:r>
          </w:p>
        </w:tc>
      </w:tr>
      <w:tr w:rsidR="00243708" w:rsidTr="00243708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478～</w:t>
            </w:r>
          </w:p>
        </w:tc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2.22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15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33.33</w:t>
            </w:r>
          </w:p>
        </w:tc>
      </w:tr>
      <w:tr w:rsidR="00243708" w:rsidTr="00243708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474～</w:t>
            </w:r>
          </w:p>
        </w:tc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2.22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16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35.56</w:t>
            </w:r>
          </w:p>
        </w:tc>
      </w:tr>
      <w:tr w:rsidR="00243708" w:rsidTr="00243708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472～</w:t>
            </w:r>
          </w:p>
        </w:tc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2.22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17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37.78</w:t>
            </w:r>
          </w:p>
        </w:tc>
      </w:tr>
      <w:tr w:rsidR="00243708" w:rsidTr="00243708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470～</w:t>
            </w:r>
          </w:p>
        </w:tc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2.22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18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40.00</w:t>
            </w:r>
          </w:p>
        </w:tc>
      </w:tr>
      <w:tr w:rsidR="00243708" w:rsidTr="00243708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468～</w:t>
            </w:r>
          </w:p>
        </w:tc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2.22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19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42.22</w:t>
            </w:r>
          </w:p>
        </w:tc>
      </w:tr>
      <w:tr w:rsidR="00243708" w:rsidTr="00243708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463～</w:t>
            </w:r>
          </w:p>
        </w:tc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2.22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20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44.44</w:t>
            </w:r>
          </w:p>
        </w:tc>
      </w:tr>
      <w:tr w:rsidR="00243708" w:rsidTr="00243708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458～</w:t>
            </w:r>
          </w:p>
        </w:tc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2.22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21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46.67</w:t>
            </w:r>
          </w:p>
        </w:tc>
      </w:tr>
      <w:tr w:rsidR="00243708" w:rsidTr="00243708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457～</w:t>
            </w:r>
          </w:p>
        </w:tc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2.22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22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48.89</w:t>
            </w:r>
          </w:p>
        </w:tc>
      </w:tr>
      <w:tr w:rsidR="00243708" w:rsidTr="00243708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452～</w:t>
            </w:r>
          </w:p>
        </w:tc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2.22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23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51.11</w:t>
            </w:r>
          </w:p>
        </w:tc>
      </w:tr>
      <w:tr w:rsidR="00243708" w:rsidTr="00243708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449～</w:t>
            </w:r>
          </w:p>
        </w:tc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2.22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24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53.33</w:t>
            </w:r>
          </w:p>
        </w:tc>
      </w:tr>
      <w:tr w:rsidR="00243708" w:rsidTr="00243708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443～</w:t>
            </w:r>
          </w:p>
        </w:tc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2.22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25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55.56</w:t>
            </w:r>
          </w:p>
        </w:tc>
      </w:tr>
      <w:tr w:rsidR="00243708" w:rsidTr="00243708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440～</w:t>
            </w:r>
          </w:p>
        </w:tc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2.22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26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57.78</w:t>
            </w:r>
          </w:p>
        </w:tc>
      </w:tr>
      <w:tr w:rsidR="00243708" w:rsidTr="00243708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439～</w:t>
            </w:r>
          </w:p>
        </w:tc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2.22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27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60.00</w:t>
            </w:r>
          </w:p>
        </w:tc>
      </w:tr>
      <w:tr w:rsidR="00243708" w:rsidTr="00243708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438～</w:t>
            </w:r>
          </w:p>
        </w:tc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2.22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28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62.22</w:t>
            </w:r>
          </w:p>
        </w:tc>
      </w:tr>
      <w:tr w:rsidR="00243708" w:rsidTr="00243708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436～</w:t>
            </w:r>
          </w:p>
        </w:tc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2.22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29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64.44</w:t>
            </w:r>
          </w:p>
        </w:tc>
      </w:tr>
      <w:tr w:rsidR="00243708" w:rsidTr="00243708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435～</w:t>
            </w:r>
          </w:p>
        </w:tc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6.67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32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71.11</w:t>
            </w:r>
          </w:p>
        </w:tc>
      </w:tr>
      <w:tr w:rsidR="00243708" w:rsidTr="00243708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434～</w:t>
            </w:r>
          </w:p>
        </w:tc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2.22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33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73.33</w:t>
            </w:r>
          </w:p>
        </w:tc>
      </w:tr>
      <w:tr w:rsidR="00243708" w:rsidTr="00243708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430～</w:t>
            </w:r>
          </w:p>
        </w:tc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2.22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34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75.56</w:t>
            </w:r>
          </w:p>
        </w:tc>
      </w:tr>
      <w:tr w:rsidR="00243708" w:rsidTr="00243708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422～</w:t>
            </w:r>
          </w:p>
        </w:tc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2.22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35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77.78</w:t>
            </w:r>
          </w:p>
        </w:tc>
      </w:tr>
      <w:tr w:rsidR="00243708" w:rsidTr="00243708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421～</w:t>
            </w:r>
          </w:p>
        </w:tc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2.22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36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80.00</w:t>
            </w:r>
          </w:p>
        </w:tc>
      </w:tr>
      <w:tr w:rsidR="00243708" w:rsidTr="00243708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420～</w:t>
            </w:r>
          </w:p>
        </w:tc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2.22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37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82.22</w:t>
            </w:r>
          </w:p>
        </w:tc>
      </w:tr>
      <w:tr w:rsidR="00243708" w:rsidTr="00243708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414～</w:t>
            </w:r>
          </w:p>
        </w:tc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2.22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38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84.44</w:t>
            </w:r>
          </w:p>
        </w:tc>
      </w:tr>
      <w:tr w:rsidR="00243708" w:rsidTr="00243708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406～</w:t>
            </w:r>
          </w:p>
        </w:tc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2.22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39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86.67</w:t>
            </w:r>
          </w:p>
        </w:tc>
      </w:tr>
      <w:tr w:rsidR="00243708" w:rsidTr="00243708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404～</w:t>
            </w:r>
          </w:p>
        </w:tc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2.22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40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88.89</w:t>
            </w:r>
          </w:p>
        </w:tc>
      </w:tr>
      <w:tr w:rsidR="00243708" w:rsidTr="00243708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397～</w:t>
            </w:r>
          </w:p>
        </w:tc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2.22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41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91.11</w:t>
            </w:r>
          </w:p>
        </w:tc>
      </w:tr>
      <w:tr w:rsidR="00243708" w:rsidTr="00243708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370～</w:t>
            </w:r>
          </w:p>
        </w:tc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2.22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42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93.33</w:t>
            </w:r>
          </w:p>
        </w:tc>
      </w:tr>
      <w:tr w:rsidR="00243708" w:rsidTr="00243708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368～</w:t>
            </w:r>
          </w:p>
        </w:tc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2.22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43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95.56</w:t>
            </w:r>
          </w:p>
        </w:tc>
      </w:tr>
      <w:tr w:rsidR="00243708" w:rsidTr="00243708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352～</w:t>
            </w:r>
          </w:p>
        </w:tc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2.22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44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97.78</w:t>
            </w:r>
          </w:p>
        </w:tc>
      </w:tr>
      <w:tr w:rsidR="00243708" w:rsidTr="00243708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334～</w:t>
            </w:r>
          </w:p>
        </w:tc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2.22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45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100.00</w:t>
            </w:r>
          </w:p>
        </w:tc>
      </w:tr>
    </w:tbl>
    <w:p w:rsidR="00243708" w:rsidRDefault="00243708" w:rsidP="00243708">
      <w:pPr>
        <w:pStyle w:val="ExamBodyText"/>
      </w:pPr>
    </w:p>
    <w:p w:rsidR="00243708" w:rsidRDefault="00243708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243708" w:rsidRDefault="00243708" w:rsidP="00243708">
      <w:pPr>
        <w:pStyle w:val="ExamTitle0"/>
        <w:rPr>
          <w:rFonts w:hint="eastAsia"/>
        </w:rPr>
      </w:pPr>
      <w:bookmarkStart w:id="12" w:name="_Toc406073689"/>
      <w:r>
        <w:rPr>
          <w:rFonts w:hint="eastAsia"/>
        </w:rPr>
        <w:lastRenderedPageBreak/>
        <w:t>理科</w:t>
      </w:r>
      <w:bookmarkEnd w:id="12"/>
    </w:p>
    <w:p w:rsidR="00243708" w:rsidRDefault="00243708" w:rsidP="00243708">
      <w:pPr>
        <w:pStyle w:val="ExamTitle1"/>
        <w:rPr>
          <w:rFonts w:hint="eastAsia"/>
        </w:rPr>
      </w:pPr>
      <w:bookmarkStart w:id="13" w:name="_Toc406073690"/>
      <w:r>
        <w:rPr>
          <w:rFonts w:hint="eastAsia"/>
        </w:rPr>
        <w:t>理科试卷总分分析</w:t>
      </w:r>
      <w:bookmarkEnd w:id="13"/>
    </w:p>
    <w:p w:rsidR="00243708" w:rsidRDefault="00243708" w:rsidP="00243708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>理科试卷总分分析表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243708" w:rsidTr="0024370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243708" w:rsidTr="00243708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42379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750.0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724.0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90.5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515.44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96.78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0.19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0.69</w:t>
            </w:r>
          </w:p>
        </w:tc>
      </w:tr>
      <w:tr w:rsidR="00243708" w:rsidTr="00243708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2705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750.0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724.0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282.0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624.68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51.82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0.08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0.83</w:t>
            </w:r>
          </w:p>
        </w:tc>
      </w:tr>
      <w:tr w:rsidR="00243708" w:rsidTr="00243708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2304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750.0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700.0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235.5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587.38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55.15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0.09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0.78</w:t>
            </w:r>
          </w:p>
        </w:tc>
      </w:tr>
      <w:tr w:rsidR="00243708" w:rsidTr="00243708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23383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750.0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724.0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90.5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541.82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95.75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0.18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0.72</w:t>
            </w:r>
          </w:p>
        </w:tc>
      </w:tr>
      <w:tr w:rsidR="00243708" w:rsidTr="00243708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17781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750.0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701.0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119.5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478.46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86.67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0.18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0.64</w:t>
            </w:r>
          </w:p>
        </w:tc>
      </w:tr>
      <w:tr w:rsidR="00243708" w:rsidTr="00243708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3875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750.0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706.5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153.0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537.72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87.99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0.16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0.72</w:t>
            </w:r>
          </w:p>
        </w:tc>
      </w:tr>
      <w:tr w:rsidR="00243708" w:rsidTr="00243708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本校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48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750.0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622.5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322.0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438.99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60.17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0.14</w:t>
            </w:r>
          </w:p>
        </w:tc>
        <w:tc>
          <w:tcPr>
            <w:tcW w:w="1071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0.59</w:t>
            </w:r>
          </w:p>
        </w:tc>
      </w:tr>
    </w:tbl>
    <w:p w:rsidR="00243708" w:rsidRDefault="00243708" w:rsidP="00243708">
      <w:pPr>
        <w:pStyle w:val="ExamBodyText"/>
      </w:pPr>
    </w:p>
    <w:p w:rsidR="00243708" w:rsidRDefault="00243708" w:rsidP="00243708">
      <w:pPr>
        <w:pStyle w:val="ExamTitle1"/>
        <w:rPr>
          <w:rFonts w:hint="eastAsia"/>
        </w:rPr>
      </w:pPr>
      <w:bookmarkStart w:id="14" w:name="_Toc406073691"/>
      <w:r>
        <w:rPr>
          <w:rFonts w:hint="eastAsia"/>
        </w:rPr>
        <w:t>理科总分分布曲线图</w:t>
      </w:r>
      <w:bookmarkEnd w:id="14"/>
    </w:p>
    <w:p w:rsidR="00243708" w:rsidRDefault="00243708" w:rsidP="00243708">
      <w:pPr>
        <w:pStyle w:val="ExamBodyText"/>
        <w:jc w:val="center"/>
      </w:pPr>
      <w:r>
        <w:rPr>
          <w:noProof/>
        </w:rPr>
        <w:drawing>
          <wp:inline distT="0" distB="0" distL="0" distR="0" wp14:anchorId="7721E418" wp14:editId="0967CE51">
            <wp:extent cx="6120130" cy="374713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708" w:rsidRDefault="00243708" w:rsidP="00243708">
      <w:pPr>
        <w:pStyle w:val="ExamTitle1"/>
        <w:rPr>
          <w:rFonts w:hint="eastAsia"/>
        </w:rPr>
      </w:pPr>
      <w:bookmarkStart w:id="15" w:name="_Toc406073692"/>
      <w:r>
        <w:rPr>
          <w:rFonts w:hint="eastAsia"/>
        </w:rPr>
        <w:t>理科总分分数分布表</w:t>
      </w:r>
      <w:bookmarkEnd w:id="15"/>
    </w:p>
    <w:p w:rsidR="00243708" w:rsidRDefault="00243708" w:rsidP="00243708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>理科总分分数分布表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243708" w:rsidTr="0024370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bookmarkStart w:id="16" w:name="_GoBack"/>
            <w:r>
              <w:rPr>
                <w:rFonts w:hint="eastAsia"/>
              </w:rPr>
              <w:t>分值</w:t>
            </w:r>
          </w:p>
        </w:tc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百分比率(%)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累计人数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累计百分比率（%）</w:t>
            </w:r>
          </w:p>
        </w:tc>
      </w:tr>
      <w:tr w:rsidR="00243708" w:rsidTr="00243708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622～</w:t>
            </w:r>
          </w:p>
        </w:tc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2.08</w:t>
            </w:r>
          </w:p>
        </w:tc>
      </w:tr>
      <w:tr w:rsidR="00243708" w:rsidTr="00243708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609～</w:t>
            </w:r>
          </w:p>
        </w:tc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4.17</w:t>
            </w:r>
          </w:p>
        </w:tc>
      </w:tr>
      <w:tr w:rsidR="00243708" w:rsidTr="00243708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lastRenderedPageBreak/>
              <w:t>555～</w:t>
            </w:r>
          </w:p>
        </w:tc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6.25</w:t>
            </w:r>
          </w:p>
        </w:tc>
      </w:tr>
      <w:tr w:rsidR="00243708" w:rsidTr="00243708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508～</w:t>
            </w:r>
          </w:p>
        </w:tc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4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8.33</w:t>
            </w:r>
          </w:p>
        </w:tc>
      </w:tr>
      <w:tr w:rsidR="00243708" w:rsidTr="00243708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495～</w:t>
            </w:r>
          </w:p>
        </w:tc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5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10.42</w:t>
            </w:r>
          </w:p>
        </w:tc>
      </w:tr>
      <w:tr w:rsidR="00243708" w:rsidTr="00243708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494～</w:t>
            </w:r>
          </w:p>
        </w:tc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6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12.50</w:t>
            </w:r>
          </w:p>
        </w:tc>
      </w:tr>
      <w:tr w:rsidR="00243708" w:rsidTr="00243708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490～</w:t>
            </w:r>
          </w:p>
        </w:tc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7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14.58</w:t>
            </w:r>
          </w:p>
        </w:tc>
      </w:tr>
      <w:tr w:rsidR="00243708" w:rsidTr="00243708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485～</w:t>
            </w:r>
          </w:p>
        </w:tc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8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16.67</w:t>
            </w:r>
          </w:p>
        </w:tc>
      </w:tr>
      <w:tr w:rsidR="00243708" w:rsidTr="00243708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484～</w:t>
            </w:r>
          </w:p>
        </w:tc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9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18.75</w:t>
            </w:r>
          </w:p>
        </w:tc>
      </w:tr>
      <w:tr w:rsidR="00243708" w:rsidTr="00243708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482～</w:t>
            </w:r>
          </w:p>
        </w:tc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4.17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11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22.92</w:t>
            </w:r>
          </w:p>
        </w:tc>
      </w:tr>
      <w:tr w:rsidR="00243708" w:rsidTr="00243708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480～</w:t>
            </w:r>
          </w:p>
        </w:tc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12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25.00</w:t>
            </w:r>
          </w:p>
        </w:tc>
      </w:tr>
      <w:tr w:rsidR="00243708" w:rsidTr="00243708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470～</w:t>
            </w:r>
          </w:p>
        </w:tc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13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27.08</w:t>
            </w:r>
          </w:p>
        </w:tc>
      </w:tr>
      <w:tr w:rsidR="00243708" w:rsidTr="00243708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462～</w:t>
            </w:r>
          </w:p>
        </w:tc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14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29.17</w:t>
            </w:r>
          </w:p>
        </w:tc>
      </w:tr>
      <w:tr w:rsidR="00243708" w:rsidTr="00243708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461～</w:t>
            </w:r>
          </w:p>
        </w:tc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15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31.25</w:t>
            </w:r>
          </w:p>
        </w:tc>
      </w:tr>
      <w:tr w:rsidR="00243708" w:rsidTr="00243708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452～</w:t>
            </w:r>
          </w:p>
        </w:tc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16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33.33</w:t>
            </w:r>
          </w:p>
        </w:tc>
      </w:tr>
      <w:tr w:rsidR="00243708" w:rsidTr="00243708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450～</w:t>
            </w:r>
          </w:p>
        </w:tc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17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35.42</w:t>
            </w:r>
          </w:p>
        </w:tc>
      </w:tr>
      <w:tr w:rsidR="00243708" w:rsidTr="00243708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444～</w:t>
            </w:r>
          </w:p>
        </w:tc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18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37.50</w:t>
            </w:r>
          </w:p>
        </w:tc>
      </w:tr>
      <w:tr w:rsidR="00243708" w:rsidTr="00243708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443～</w:t>
            </w:r>
          </w:p>
        </w:tc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19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39.58</w:t>
            </w:r>
          </w:p>
        </w:tc>
      </w:tr>
      <w:tr w:rsidR="00243708" w:rsidTr="00243708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442～</w:t>
            </w:r>
          </w:p>
        </w:tc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4.17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21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43.75</w:t>
            </w:r>
          </w:p>
        </w:tc>
      </w:tr>
      <w:tr w:rsidR="00243708" w:rsidTr="00243708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440～</w:t>
            </w:r>
          </w:p>
        </w:tc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22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45.83</w:t>
            </w:r>
          </w:p>
        </w:tc>
      </w:tr>
      <w:tr w:rsidR="00243708" w:rsidTr="00243708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438～</w:t>
            </w:r>
          </w:p>
        </w:tc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23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47.92</w:t>
            </w:r>
          </w:p>
        </w:tc>
      </w:tr>
      <w:tr w:rsidR="00243708" w:rsidTr="00243708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434～</w:t>
            </w:r>
          </w:p>
        </w:tc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24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50.00</w:t>
            </w:r>
          </w:p>
        </w:tc>
      </w:tr>
      <w:tr w:rsidR="00243708" w:rsidTr="00243708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433～</w:t>
            </w:r>
          </w:p>
        </w:tc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25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52.08</w:t>
            </w:r>
          </w:p>
        </w:tc>
      </w:tr>
      <w:tr w:rsidR="00243708" w:rsidTr="00243708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431～</w:t>
            </w:r>
          </w:p>
        </w:tc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4.17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27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56.25</w:t>
            </w:r>
          </w:p>
        </w:tc>
      </w:tr>
      <w:tr w:rsidR="00243708" w:rsidTr="00243708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430～</w:t>
            </w:r>
          </w:p>
        </w:tc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28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58.33</w:t>
            </w:r>
          </w:p>
        </w:tc>
      </w:tr>
      <w:tr w:rsidR="00243708" w:rsidTr="00243708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429～</w:t>
            </w:r>
          </w:p>
        </w:tc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29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60.42</w:t>
            </w:r>
          </w:p>
        </w:tc>
      </w:tr>
      <w:tr w:rsidR="00243708" w:rsidTr="00243708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428～</w:t>
            </w:r>
          </w:p>
        </w:tc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30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62.50</w:t>
            </w:r>
          </w:p>
        </w:tc>
      </w:tr>
      <w:tr w:rsidR="00243708" w:rsidTr="00243708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424～</w:t>
            </w:r>
          </w:p>
        </w:tc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4.17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32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66.67</w:t>
            </w:r>
          </w:p>
        </w:tc>
      </w:tr>
      <w:tr w:rsidR="00243708" w:rsidTr="00243708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422～</w:t>
            </w:r>
          </w:p>
        </w:tc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33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68.75</w:t>
            </w:r>
          </w:p>
        </w:tc>
      </w:tr>
      <w:tr w:rsidR="00243708" w:rsidTr="00243708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413～</w:t>
            </w:r>
          </w:p>
        </w:tc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34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70.83</w:t>
            </w:r>
          </w:p>
        </w:tc>
      </w:tr>
      <w:tr w:rsidR="00243708" w:rsidTr="00243708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409～</w:t>
            </w:r>
          </w:p>
        </w:tc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35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72.92</w:t>
            </w:r>
          </w:p>
        </w:tc>
      </w:tr>
      <w:tr w:rsidR="00243708" w:rsidTr="00243708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402～</w:t>
            </w:r>
          </w:p>
        </w:tc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36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75.00</w:t>
            </w:r>
          </w:p>
        </w:tc>
      </w:tr>
      <w:tr w:rsidR="00243708" w:rsidTr="00243708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400～</w:t>
            </w:r>
          </w:p>
        </w:tc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37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77.08</w:t>
            </w:r>
          </w:p>
        </w:tc>
      </w:tr>
      <w:tr w:rsidR="00243708" w:rsidTr="00243708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398～</w:t>
            </w:r>
          </w:p>
        </w:tc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38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79.17</w:t>
            </w:r>
          </w:p>
        </w:tc>
      </w:tr>
      <w:tr w:rsidR="00243708" w:rsidTr="00243708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389～</w:t>
            </w:r>
          </w:p>
        </w:tc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4.17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40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83.33</w:t>
            </w:r>
          </w:p>
        </w:tc>
      </w:tr>
      <w:tr w:rsidR="00243708" w:rsidTr="00243708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387～</w:t>
            </w:r>
          </w:p>
        </w:tc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41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85.42</w:t>
            </w:r>
          </w:p>
        </w:tc>
      </w:tr>
      <w:tr w:rsidR="00243708" w:rsidTr="00243708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384～</w:t>
            </w:r>
          </w:p>
        </w:tc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42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87.50</w:t>
            </w:r>
          </w:p>
        </w:tc>
      </w:tr>
      <w:tr w:rsidR="00243708" w:rsidTr="00243708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370～</w:t>
            </w:r>
          </w:p>
        </w:tc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43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89.58</w:t>
            </w:r>
          </w:p>
        </w:tc>
      </w:tr>
      <w:tr w:rsidR="00243708" w:rsidTr="00243708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367～</w:t>
            </w:r>
          </w:p>
        </w:tc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44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91.67</w:t>
            </w:r>
          </w:p>
        </w:tc>
      </w:tr>
      <w:tr w:rsidR="00243708" w:rsidTr="00243708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346～</w:t>
            </w:r>
          </w:p>
        </w:tc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45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93.75</w:t>
            </w:r>
          </w:p>
        </w:tc>
      </w:tr>
      <w:tr w:rsidR="00243708" w:rsidTr="00243708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342～</w:t>
            </w:r>
          </w:p>
        </w:tc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46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95.83</w:t>
            </w:r>
          </w:p>
        </w:tc>
      </w:tr>
      <w:tr w:rsidR="00243708" w:rsidTr="00243708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326～</w:t>
            </w:r>
          </w:p>
        </w:tc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47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97.92</w:t>
            </w:r>
          </w:p>
        </w:tc>
      </w:tr>
      <w:tr w:rsidR="00243708" w:rsidTr="00243708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rPr>
                <w:rFonts w:hint="eastAsia"/>
              </w:rPr>
              <w:t>322～</w:t>
            </w:r>
          </w:p>
        </w:tc>
        <w:tc>
          <w:tcPr>
            <w:tcW w:w="1927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48</w:t>
            </w:r>
          </w:p>
        </w:tc>
        <w:tc>
          <w:tcPr>
            <w:tcW w:w="1928" w:type="dxa"/>
            <w:shd w:val="clear" w:color="auto" w:fill="auto"/>
          </w:tcPr>
          <w:p w:rsidR="00243708" w:rsidRDefault="00243708" w:rsidP="00243708">
            <w:pPr>
              <w:pStyle w:val="TableContent2"/>
            </w:pPr>
            <w:r>
              <w:t>100.00</w:t>
            </w:r>
          </w:p>
        </w:tc>
      </w:tr>
      <w:bookmarkEnd w:id="16"/>
    </w:tbl>
    <w:p w:rsidR="00243708" w:rsidRDefault="00243708" w:rsidP="00243708">
      <w:pPr>
        <w:pStyle w:val="ExamBodyText"/>
      </w:pPr>
    </w:p>
    <w:p w:rsidR="00243708" w:rsidRPr="00F07F86" w:rsidRDefault="00243708" w:rsidP="00917B5A">
      <w:pPr>
        <w:spacing w:line="360" w:lineRule="auto"/>
        <w:ind w:leftChars="175" w:left="420"/>
        <w:rPr>
          <w:rFonts w:ascii="宋体" w:hAnsi="宋体"/>
          <w:b/>
          <w:color w:val="000000"/>
          <w:sz w:val="36"/>
          <w:szCs w:val="36"/>
        </w:rPr>
      </w:pPr>
      <w:r w:rsidRPr="00F07F86">
        <w:rPr>
          <w:rFonts w:ascii="宋体" w:hAnsi="宋体" w:hint="eastAsia"/>
          <w:b/>
          <w:color w:val="000000"/>
          <w:sz w:val="36"/>
          <w:szCs w:val="36"/>
        </w:rPr>
        <w:lastRenderedPageBreak/>
        <w:t>附录</w:t>
      </w:r>
    </w:p>
    <w:p w:rsidR="00243708" w:rsidRPr="00F07F86" w:rsidRDefault="00243708" w:rsidP="00917B5A">
      <w:pPr>
        <w:spacing w:line="360" w:lineRule="auto"/>
        <w:ind w:leftChars="175" w:left="420" w:firstLineChars="845" w:firstLine="3054"/>
        <w:rPr>
          <w:rFonts w:ascii="宋体" w:hAnsi="宋体"/>
          <w:b/>
          <w:color w:val="000000"/>
          <w:sz w:val="36"/>
          <w:szCs w:val="36"/>
        </w:rPr>
      </w:pPr>
      <w:r w:rsidRPr="00F07F86">
        <w:rPr>
          <w:rFonts w:ascii="宋体" w:hAnsi="宋体" w:hint="eastAsia"/>
          <w:b/>
          <w:color w:val="000000"/>
          <w:sz w:val="36"/>
          <w:szCs w:val="36"/>
        </w:rPr>
        <w:t>统计指标说明</w:t>
      </w:r>
    </w:p>
    <w:p w:rsidR="00243708" w:rsidRPr="00F07F86" w:rsidRDefault="00243708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 w:rsidRPr="00F07F86">
        <w:rPr>
          <w:rFonts w:ascii="宋体" w:hAnsi="宋体" w:hint="eastAsia"/>
          <w:b/>
          <w:bCs/>
        </w:rPr>
        <w:t>一、难度</w:t>
      </w:r>
    </w:p>
    <w:p w:rsidR="00243708" w:rsidRPr="00F07F86" w:rsidRDefault="00243708" w:rsidP="00917B5A">
      <w:pPr>
        <w:spacing w:line="360" w:lineRule="auto"/>
        <w:ind w:leftChars="175" w:left="420" w:firstLine="560"/>
        <w:rPr>
          <w:rFonts w:ascii="宋体" w:hAnsi="宋体"/>
        </w:rPr>
      </w:pPr>
      <w:r w:rsidRPr="00F07F86">
        <w:rPr>
          <w:rFonts w:ascii="宋体" w:hAnsi="宋体" w:hint="eastAsia"/>
        </w:rPr>
        <w:t>难度是指题目的难易程度。</w:t>
      </w:r>
    </w:p>
    <w:p w:rsidR="00243708" w:rsidRPr="00F07F86" w:rsidRDefault="00243708" w:rsidP="00917B5A">
      <w:pPr>
        <w:spacing w:line="360" w:lineRule="auto"/>
        <w:ind w:leftChars="442" w:left="4901" w:hangingChars="1600" w:hanging="3840"/>
        <w:rPr>
          <w:rFonts w:ascii="宋体" w:hAnsi="宋体"/>
        </w:rPr>
      </w:pPr>
      <w:r w:rsidRPr="00F07F86">
        <w:rPr>
          <w:rFonts w:ascii="宋体" w:hAnsi="宋体" w:hint="eastAsia"/>
        </w:rPr>
        <w:t>1、客观题的难度通常用通过率来表示，即答对人数与总人数的比值：</w:t>
      </w:r>
      <w:r w:rsidRPr="00F07F86">
        <w:rPr>
          <w:rFonts w:ascii="宋体" w:hAnsi="宋体" w:hint="eastAsia"/>
          <w:position w:val="-10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85pt;height:17pt" o:ole="" fillcolor="window">
            <v:imagedata r:id="rId15" o:title=""/>
          </v:shape>
          <o:OLEObject Type="Embed" ProgID="Equation.3" ShapeID="_x0000_i1025" DrawAspect="Content" ObjectID="_1479815514" r:id="rId16"/>
        </w:object>
      </w:r>
      <w:r w:rsidRPr="00F07F86">
        <w:rPr>
          <w:rFonts w:ascii="宋体" w:hAnsi="宋体" w:hint="eastAsia"/>
        </w:rPr>
        <w:t xml:space="preserve">      </w:t>
      </w:r>
      <w:r w:rsidRPr="00F07F86">
        <w:rPr>
          <w:rFonts w:ascii="宋体" w:hAnsi="宋体" w:hint="eastAsia"/>
          <w:position w:val="-24"/>
        </w:rPr>
        <w:object w:dxaOrig="700" w:dyaOrig="620">
          <v:shape id="_x0000_i1026" type="#_x0000_t75" style="width:34.65pt;height:31.25pt" o:ole="" fillcolor="window">
            <v:imagedata r:id="rId17" o:title=""/>
          </v:shape>
          <o:OLEObject Type="Embed" ProgID="Equation.3" ShapeID="_x0000_i1026" DrawAspect="Content" ObjectID="_1479815515" r:id="rId18"/>
        </w:object>
      </w:r>
    </w:p>
    <w:p w:rsidR="00243708" w:rsidRPr="00F07F86" w:rsidRDefault="00243708" w:rsidP="00917B5A">
      <w:pPr>
        <w:spacing w:line="360" w:lineRule="auto"/>
        <w:ind w:leftChars="442" w:left="4781" w:hangingChars="1550" w:hanging="3720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2、主观题难度是全体被试在该题上的平均数与试题满分的比值：            </w:t>
      </w:r>
      <w:r w:rsidRPr="00F07F86">
        <w:rPr>
          <w:rFonts w:ascii="宋体" w:hAnsi="宋体" w:hint="eastAsia"/>
          <w:position w:val="-30"/>
        </w:rPr>
        <w:object w:dxaOrig="1020" w:dyaOrig="720">
          <v:shape id="_x0000_i1027" type="#_x0000_t75" style="width:50.95pt;height:36pt" o:ole="" fillcolor="window">
            <v:imagedata r:id="rId19" o:title=""/>
          </v:shape>
          <o:OLEObject Type="Embed" ProgID="Equation.3" ShapeID="_x0000_i1027" DrawAspect="Content" ObjectID="_1479815516" r:id="rId20"/>
        </w:object>
      </w:r>
    </w:p>
    <w:p w:rsidR="00243708" w:rsidRDefault="00243708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 w:rsidRPr="00F07F86">
        <w:rPr>
          <w:rFonts w:ascii="宋体" w:hAnsi="宋体" w:hint="eastAsia"/>
          <w:b/>
          <w:bCs/>
        </w:rPr>
        <w:t>二、区分度（相关系数）</w:t>
      </w:r>
    </w:p>
    <w:p w:rsidR="00243708" w:rsidRPr="00F07F86" w:rsidRDefault="00243708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</w:p>
    <w:p w:rsidR="00243708" w:rsidRPr="00F07F86" w:rsidRDefault="00243708" w:rsidP="00917B5A">
      <w:pPr>
        <w:spacing w:line="360" w:lineRule="auto"/>
        <w:ind w:leftChars="442" w:left="1061"/>
        <w:rPr>
          <w:rFonts w:ascii="宋体" w:hAnsi="宋体"/>
        </w:rPr>
      </w:pPr>
      <w:r w:rsidRPr="00F07F86">
        <w:rPr>
          <w:rFonts w:ascii="宋体" w:hAnsi="宋体" w:hint="eastAsia"/>
        </w:rPr>
        <w:t>一般地，在教育考试测量中，区分度（相关系数）是指测验题目对学业水平不同的考生的区分程度或鉴别能力。</w:t>
      </w:r>
    </w:p>
    <w:p w:rsidR="00243708" w:rsidRPr="00F07F86" w:rsidRDefault="00243708" w:rsidP="00917B5A">
      <w:pPr>
        <w:spacing w:line="360" w:lineRule="auto"/>
        <w:ind w:leftChars="175" w:left="420" w:firstLine="560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1、客观题的区分度为点二列相关法：  </w:t>
      </w:r>
      <w:r w:rsidRPr="00F07F86">
        <w:rPr>
          <w:rFonts w:ascii="宋体" w:hAnsi="宋体" w:hint="eastAsia"/>
          <w:position w:val="-30"/>
        </w:rPr>
        <w:object w:dxaOrig="1880" w:dyaOrig="740">
          <v:shape id="_x0000_i1028" type="#_x0000_t75" style="width:94.4pt;height:37.35pt" o:ole="" fillcolor="window">
            <v:imagedata r:id="rId21" o:title=""/>
          </v:shape>
          <o:OLEObject Type="Embed" ProgID="Equation.3" ShapeID="_x0000_i1028" DrawAspect="Content" ObjectID="_1479815517" r:id="rId22"/>
        </w:object>
      </w:r>
    </w:p>
    <w:p w:rsidR="00243708" w:rsidRPr="00F07F86" w:rsidRDefault="00243708" w:rsidP="00917B5A">
      <w:pPr>
        <w:spacing w:line="360" w:lineRule="auto"/>
        <w:ind w:leftChars="175" w:left="420" w:firstLine="560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2、主观题的区分度为积差相关法：    </w:t>
      </w:r>
      <w:r w:rsidRPr="00F07F86">
        <w:rPr>
          <w:rFonts w:ascii="宋体" w:hAnsi="宋体" w:hint="eastAsia"/>
          <w:position w:val="-32"/>
        </w:rPr>
        <w:object w:dxaOrig="2079" w:dyaOrig="1040">
          <v:shape id="_x0000_i1029" type="#_x0000_t75" style="width:103.9pt;height:52.3pt" o:ole="" fillcolor="window">
            <v:imagedata r:id="rId23" o:title=""/>
          </v:shape>
          <o:OLEObject Type="Embed" ProgID="Equation.3" ShapeID="_x0000_i1029" DrawAspect="Content" ObjectID="_1479815518" r:id="rId24"/>
        </w:object>
      </w:r>
    </w:p>
    <w:p w:rsidR="00243708" w:rsidRPr="00F07F86" w:rsidRDefault="00243708" w:rsidP="00917B5A">
      <w:pPr>
        <w:spacing w:line="360" w:lineRule="auto"/>
        <w:ind w:leftChars="175" w:left="420" w:firstLineChars="900" w:firstLine="2160"/>
        <w:rPr>
          <w:rFonts w:ascii="宋体" w:hAnsi="宋体"/>
        </w:rPr>
      </w:pPr>
      <w:r w:rsidRPr="00F07F86">
        <w:rPr>
          <w:rFonts w:ascii="宋体" w:hAnsi="宋体" w:hint="eastAsia"/>
        </w:rPr>
        <w:t>科恩（1998）关于相关系数划分的建议</w:t>
      </w:r>
    </w:p>
    <w:tbl>
      <w:tblPr>
        <w:tblW w:w="7245" w:type="dxa"/>
        <w:tblInd w:w="1068" w:type="dxa"/>
        <w:tblLook w:val="0000" w:firstRow="0" w:lastRow="0" w:firstColumn="0" w:lastColumn="0" w:noHBand="0" w:noVBand="0"/>
      </w:tblPr>
      <w:tblGrid>
        <w:gridCol w:w="7245"/>
      </w:tblGrid>
      <w:tr w:rsidR="00243708" w:rsidRPr="00F07F86">
        <w:trPr>
          <w:trHeight w:val="285"/>
        </w:trPr>
        <w:tc>
          <w:tcPr>
            <w:tcW w:w="7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43708" w:rsidRPr="00F07F86" w:rsidRDefault="00243708" w:rsidP="00917B5A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</w:rPr>
            </w:pPr>
            <w:r w:rsidRPr="00F07F86">
              <w:rPr>
                <w:rFonts w:ascii="宋体" w:hAnsi="宋体" w:cs="宋体" w:hint="eastAsia"/>
                <w:kern w:val="0"/>
              </w:rPr>
              <w:t xml:space="preserve">   相关程度               负相关                正相关</w:t>
            </w:r>
          </w:p>
        </w:tc>
      </w:tr>
      <w:tr w:rsidR="00243708" w:rsidRPr="00F07F86">
        <w:trPr>
          <w:trHeight w:val="285"/>
        </w:trPr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3708" w:rsidRPr="00F07F86" w:rsidRDefault="00243708" w:rsidP="00917B5A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</w:rPr>
            </w:pPr>
            <w:r w:rsidRPr="00F07F86">
              <w:rPr>
                <w:rFonts w:ascii="宋体" w:hAnsi="宋体" w:cs="宋体" w:hint="eastAsia"/>
                <w:kern w:val="0"/>
              </w:rPr>
              <w:t xml:space="preserve">      低               -0.29至-0.10           0.10至0.29</w:t>
            </w:r>
          </w:p>
        </w:tc>
      </w:tr>
      <w:tr w:rsidR="00243708" w:rsidRPr="00F07F86">
        <w:trPr>
          <w:trHeight w:val="285"/>
        </w:trPr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3708" w:rsidRPr="00F07F86" w:rsidRDefault="00243708" w:rsidP="00917B5A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</w:rPr>
            </w:pPr>
            <w:r w:rsidRPr="00F07F86">
              <w:rPr>
                <w:rFonts w:ascii="宋体" w:hAnsi="宋体" w:cs="宋体" w:hint="eastAsia"/>
                <w:kern w:val="0"/>
              </w:rPr>
              <w:t xml:space="preserve">      中               -0.49至-0.30           0.30至0.49</w:t>
            </w:r>
          </w:p>
        </w:tc>
      </w:tr>
      <w:tr w:rsidR="00243708" w:rsidRPr="00F07F86">
        <w:trPr>
          <w:trHeight w:val="285"/>
        </w:trPr>
        <w:tc>
          <w:tcPr>
            <w:tcW w:w="7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43708" w:rsidRPr="00F07F86" w:rsidRDefault="00243708" w:rsidP="00917B5A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</w:rPr>
            </w:pPr>
            <w:r w:rsidRPr="00F07F86">
              <w:rPr>
                <w:rFonts w:ascii="宋体" w:hAnsi="宋体" w:cs="宋体" w:hint="eastAsia"/>
                <w:kern w:val="0"/>
              </w:rPr>
              <w:t xml:space="preserve">      高               -1.00至-0.50           0.50至1.00</w:t>
            </w:r>
          </w:p>
        </w:tc>
      </w:tr>
    </w:tbl>
    <w:p w:rsidR="00243708" w:rsidRPr="00F07F86" w:rsidRDefault="00243708" w:rsidP="00917B5A">
      <w:pPr>
        <w:spacing w:line="360" w:lineRule="auto"/>
        <w:ind w:leftChars="175" w:left="420" w:firstLineChars="300" w:firstLine="720"/>
        <w:rPr>
          <w:rFonts w:ascii="宋体" w:hAnsi="宋体"/>
        </w:rPr>
      </w:pPr>
    </w:p>
    <w:p w:rsidR="00243708" w:rsidRPr="00DD0F5C" w:rsidRDefault="00243708" w:rsidP="00917B5A">
      <w:pPr>
        <w:spacing w:line="360" w:lineRule="auto"/>
        <w:ind w:leftChars="175" w:left="420" w:firstLine="180"/>
        <w:rPr>
          <w:rFonts w:ascii="宋体" w:hAnsi="宋体"/>
          <w:b/>
        </w:rPr>
      </w:pPr>
      <w:r>
        <w:rPr>
          <w:rFonts w:ascii="宋体" w:hAnsi="宋体"/>
          <w:b/>
          <w:bCs/>
        </w:rPr>
        <w:br w:type="page"/>
      </w:r>
      <w:r w:rsidRPr="00DD0F5C">
        <w:rPr>
          <w:rFonts w:ascii="宋体" w:hAnsi="宋体" w:hint="eastAsia"/>
          <w:b/>
          <w:bCs/>
        </w:rPr>
        <w:t>三、鉴别指数</w:t>
      </w:r>
    </w:p>
    <w:p w:rsidR="00243708" w:rsidRDefault="00243708" w:rsidP="00917B5A">
      <w:pPr>
        <w:spacing w:line="360" w:lineRule="auto"/>
        <w:ind w:leftChars="442" w:left="1061"/>
        <w:rPr>
          <w:rFonts w:ascii="宋体" w:hAnsi="宋体"/>
        </w:rPr>
      </w:pPr>
      <w:r>
        <w:rPr>
          <w:rFonts w:ascii="宋体" w:hAnsi="宋体" w:hint="eastAsia"/>
        </w:rPr>
        <w:t>鉴别指数是指测验对考生实际水平的区分程度。本数据报告采用高低分组法，即按照测验总分，由低到高依次排列分数，分别取出高分组（前27%考生）与低分组（后27%考生），计算这两组考生的试题得分率的差值。</w:t>
      </w:r>
    </w:p>
    <w:p w:rsidR="00243708" w:rsidRDefault="00243708" w:rsidP="00917B5A">
      <w:pPr>
        <w:spacing w:line="360" w:lineRule="auto"/>
        <w:ind w:leftChars="175" w:left="420" w:firstLineChars="300" w:firstLine="720"/>
        <w:rPr>
          <w:rFonts w:ascii="宋体" w:hAnsi="宋体"/>
        </w:rPr>
      </w:pPr>
    </w:p>
    <w:p w:rsidR="00243708" w:rsidRDefault="00243708" w:rsidP="00917B5A">
      <w:pPr>
        <w:spacing w:line="360" w:lineRule="auto"/>
        <w:ind w:leftChars="175" w:left="420" w:firstLineChars="900" w:firstLine="2160"/>
        <w:rPr>
          <w:rFonts w:ascii="宋体" w:hAnsi="宋体"/>
        </w:rPr>
      </w:pPr>
      <w:r>
        <w:rPr>
          <w:rFonts w:ascii="宋体" w:hAnsi="宋体" w:hint="eastAsia"/>
        </w:rPr>
        <w:t>艾贝尔关于鉴别指数法区分度的标准</w:t>
      </w:r>
    </w:p>
    <w:tbl>
      <w:tblPr>
        <w:tblW w:w="5760" w:type="dxa"/>
        <w:jc w:val="center"/>
        <w:tblLook w:val="0000" w:firstRow="0" w:lastRow="0" w:firstColumn="0" w:lastColumn="0" w:noHBand="0" w:noVBand="0"/>
      </w:tblPr>
      <w:tblGrid>
        <w:gridCol w:w="5760"/>
      </w:tblGrid>
      <w:tr w:rsidR="00243708" w:rsidRPr="00011FDD">
        <w:trPr>
          <w:trHeight w:val="285"/>
          <w:jc w:val="center"/>
        </w:trPr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43708" w:rsidRPr="00011FDD" w:rsidRDefault="00243708" w:rsidP="00917B5A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11FDD">
              <w:rPr>
                <w:rFonts w:ascii="宋体" w:hAnsi="宋体" w:cs="宋体" w:hint="eastAsia"/>
                <w:kern w:val="0"/>
              </w:rPr>
              <w:t xml:space="preserve">     鉴别指数                  </w:t>
            </w:r>
            <w:r>
              <w:rPr>
                <w:rFonts w:ascii="宋体" w:hAnsi="宋体" w:cs="宋体" w:hint="eastAsia"/>
                <w:kern w:val="0"/>
              </w:rPr>
              <w:t xml:space="preserve">  </w:t>
            </w:r>
            <w:r w:rsidRPr="00011FDD">
              <w:rPr>
                <w:rFonts w:ascii="宋体" w:hAnsi="宋体" w:cs="宋体" w:hint="eastAsia"/>
                <w:kern w:val="0"/>
              </w:rPr>
              <w:t xml:space="preserve"> 评价</w:t>
            </w:r>
          </w:p>
        </w:tc>
      </w:tr>
      <w:tr w:rsidR="00243708" w:rsidRPr="00011FDD">
        <w:trPr>
          <w:trHeight w:val="285"/>
          <w:jc w:val="center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3708" w:rsidRPr="00011FDD" w:rsidRDefault="00243708" w:rsidP="00917B5A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11FDD">
              <w:rPr>
                <w:rFonts w:ascii="宋体" w:hAnsi="宋体" w:cs="宋体" w:hint="eastAsia"/>
                <w:kern w:val="0"/>
              </w:rPr>
              <w:t xml:space="preserve">     大于0.40                  </w:t>
            </w:r>
            <w:r>
              <w:rPr>
                <w:rFonts w:ascii="宋体" w:hAnsi="宋体" w:cs="宋体" w:hint="eastAsia"/>
                <w:kern w:val="0"/>
              </w:rPr>
              <w:t xml:space="preserve">  </w:t>
            </w:r>
            <w:r w:rsidRPr="00011FDD">
              <w:rPr>
                <w:rFonts w:ascii="宋体" w:hAnsi="宋体" w:cs="宋体" w:hint="eastAsia"/>
                <w:kern w:val="0"/>
              </w:rPr>
              <w:t>优秀</w:t>
            </w:r>
          </w:p>
        </w:tc>
      </w:tr>
      <w:tr w:rsidR="00243708" w:rsidRPr="00011FDD">
        <w:trPr>
          <w:trHeight w:val="285"/>
          <w:jc w:val="center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3708" w:rsidRPr="00011FDD" w:rsidRDefault="00243708" w:rsidP="00917B5A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11FDD">
              <w:rPr>
                <w:rFonts w:ascii="宋体" w:hAnsi="宋体" w:cs="宋体" w:hint="eastAsia"/>
                <w:kern w:val="0"/>
              </w:rPr>
              <w:t xml:space="preserve">     0.30至0.39                </w:t>
            </w:r>
            <w:r>
              <w:rPr>
                <w:rFonts w:ascii="宋体" w:hAnsi="宋体" w:cs="宋体" w:hint="eastAsia"/>
                <w:kern w:val="0"/>
              </w:rPr>
              <w:t xml:space="preserve"> </w:t>
            </w:r>
            <w:r w:rsidRPr="00011FDD">
              <w:rPr>
                <w:rFonts w:ascii="宋体" w:hAnsi="宋体" w:cs="宋体" w:hint="eastAsia"/>
                <w:kern w:val="0"/>
              </w:rPr>
              <w:t>合格</w:t>
            </w:r>
          </w:p>
        </w:tc>
      </w:tr>
      <w:tr w:rsidR="00243708" w:rsidRPr="00011FDD">
        <w:trPr>
          <w:trHeight w:val="285"/>
          <w:jc w:val="center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43708" w:rsidRPr="00011FDD" w:rsidRDefault="00243708" w:rsidP="00917B5A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11FDD">
              <w:rPr>
                <w:rFonts w:ascii="宋体" w:hAnsi="宋体" w:cs="宋体" w:hint="eastAsia"/>
                <w:kern w:val="0"/>
              </w:rPr>
              <w:t xml:space="preserve">     0.20至0.29                </w:t>
            </w:r>
            <w:r>
              <w:rPr>
                <w:rFonts w:ascii="宋体" w:hAnsi="宋体" w:cs="宋体" w:hint="eastAsia"/>
                <w:kern w:val="0"/>
              </w:rPr>
              <w:t xml:space="preserve"> </w:t>
            </w:r>
            <w:r w:rsidRPr="00011FDD">
              <w:rPr>
                <w:rFonts w:ascii="宋体" w:hAnsi="宋体" w:cs="宋体" w:hint="eastAsia"/>
                <w:kern w:val="0"/>
              </w:rPr>
              <w:t>尚可,需要修改</w:t>
            </w:r>
          </w:p>
        </w:tc>
      </w:tr>
      <w:tr w:rsidR="00243708" w:rsidRPr="00011FDD">
        <w:trPr>
          <w:trHeight w:val="285"/>
          <w:jc w:val="center"/>
        </w:trPr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43708" w:rsidRPr="00011FDD" w:rsidRDefault="00243708" w:rsidP="00917B5A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11FDD">
              <w:rPr>
                <w:rFonts w:ascii="宋体" w:hAnsi="宋体" w:cs="宋体" w:hint="eastAsia"/>
                <w:kern w:val="0"/>
              </w:rPr>
              <w:t xml:space="preserve">     小于0.20                 </w:t>
            </w:r>
            <w:r>
              <w:rPr>
                <w:rFonts w:ascii="宋体" w:hAnsi="宋体" w:cs="宋体" w:hint="eastAsia"/>
                <w:kern w:val="0"/>
              </w:rPr>
              <w:t xml:space="preserve"> </w:t>
            </w:r>
            <w:r w:rsidRPr="00011FDD">
              <w:rPr>
                <w:rFonts w:ascii="宋体" w:hAnsi="宋体" w:cs="宋体" w:hint="eastAsia"/>
                <w:kern w:val="0"/>
              </w:rPr>
              <w:t xml:space="preserve"> </w:t>
            </w:r>
            <w:r>
              <w:rPr>
                <w:rFonts w:ascii="宋体" w:hAnsi="宋体" w:cs="宋体" w:hint="eastAsia"/>
                <w:kern w:val="0"/>
              </w:rPr>
              <w:t xml:space="preserve"> </w:t>
            </w:r>
            <w:r w:rsidRPr="00011FDD">
              <w:rPr>
                <w:rFonts w:ascii="宋体" w:hAnsi="宋体" w:cs="宋体" w:hint="eastAsia"/>
                <w:kern w:val="0"/>
              </w:rPr>
              <w:t>应淘汰</w:t>
            </w:r>
          </w:p>
        </w:tc>
      </w:tr>
    </w:tbl>
    <w:p w:rsidR="00243708" w:rsidRPr="00F07F86" w:rsidRDefault="00243708" w:rsidP="00917B5A">
      <w:pPr>
        <w:spacing w:line="360" w:lineRule="auto"/>
        <w:ind w:leftChars="175" w:left="420" w:firstLineChars="750" w:firstLine="1800"/>
        <w:rPr>
          <w:rFonts w:ascii="宋体" w:hAnsi="宋体"/>
        </w:rPr>
      </w:pPr>
    </w:p>
    <w:p w:rsidR="00243708" w:rsidRPr="00F07F86" w:rsidRDefault="00243708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四</w:t>
      </w:r>
      <w:r w:rsidRPr="00F07F86">
        <w:rPr>
          <w:rFonts w:ascii="宋体" w:hAnsi="宋体" w:hint="eastAsia"/>
          <w:b/>
          <w:bCs/>
        </w:rPr>
        <w:t>、平均数</w:t>
      </w:r>
    </w:p>
    <w:p w:rsidR="00243708" w:rsidRPr="00F07F86" w:rsidRDefault="00243708" w:rsidP="00917B5A">
      <w:pPr>
        <w:spacing w:line="360" w:lineRule="auto"/>
        <w:ind w:leftChars="442" w:left="1061"/>
        <w:jc w:val="left"/>
        <w:rPr>
          <w:rFonts w:ascii="宋体" w:hAnsi="宋体"/>
        </w:rPr>
      </w:pPr>
      <w:r w:rsidRPr="00F07F86">
        <w:rPr>
          <w:rFonts w:ascii="宋体" w:hAnsi="宋体" w:hint="eastAsia"/>
        </w:rPr>
        <w:t>平均数是表示一组数据的集中情况。常用的是算术平均数，对于未分组的原始数据，算术平均数是所有数据的总和除以数据的个数：</w:t>
      </w:r>
    </w:p>
    <w:p w:rsidR="00243708" w:rsidRPr="00F07F86" w:rsidRDefault="00243708" w:rsidP="00917B5A">
      <w:pPr>
        <w:spacing w:line="360" w:lineRule="auto"/>
        <w:ind w:leftChars="442" w:left="1061" w:firstLineChars="500" w:firstLine="1200"/>
        <w:jc w:val="left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          </w:t>
      </w:r>
      <w:r w:rsidRPr="00F07F86">
        <w:rPr>
          <w:rFonts w:ascii="宋体" w:hAnsi="宋体" w:hint="eastAsia"/>
          <w:position w:val="-24"/>
        </w:rPr>
        <w:object w:dxaOrig="2860" w:dyaOrig="960">
          <v:shape id="_x0000_i1030" type="#_x0000_t75" style="width:142.65pt;height:48.25pt" o:ole="" fillcolor="window">
            <v:imagedata r:id="rId25" o:title=""/>
          </v:shape>
          <o:OLEObject Type="Embed" ProgID="Equation.3" ShapeID="_x0000_i1030" DrawAspect="Content" ObjectID="_1479815519" r:id="rId26"/>
        </w:object>
      </w:r>
      <w:r w:rsidRPr="00F07F86">
        <w:rPr>
          <w:rFonts w:ascii="宋体" w:hAnsi="宋体" w:hint="eastAsia"/>
        </w:rPr>
        <w:t xml:space="preserve">    </w:t>
      </w:r>
    </w:p>
    <w:p w:rsidR="00243708" w:rsidRPr="00F07F86" w:rsidRDefault="00243708" w:rsidP="00917B5A">
      <w:pPr>
        <w:spacing w:line="360" w:lineRule="auto"/>
        <w:ind w:leftChars="175" w:left="420"/>
        <w:rPr>
          <w:rFonts w:ascii="宋体" w:hAnsi="宋体"/>
          <w:b/>
          <w:bCs/>
        </w:rPr>
      </w:pPr>
    </w:p>
    <w:p w:rsidR="00243708" w:rsidRPr="00F07F86" w:rsidRDefault="00243708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五</w:t>
      </w:r>
      <w:r w:rsidRPr="00F07F86">
        <w:rPr>
          <w:rFonts w:ascii="宋体" w:hAnsi="宋体" w:hint="eastAsia"/>
          <w:b/>
          <w:bCs/>
        </w:rPr>
        <w:t>、标准差</w:t>
      </w:r>
    </w:p>
    <w:p w:rsidR="00243708" w:rsidRPr="00F07F86" w:rsidRDefault="00243708" w:rsidP="00917B5A">
      <w:pPr>
        <w:spacing w:line="360" w:lineRule="auto"/>
        <w:ind w:leftChars="442" w:left="1061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标准差是表示数据分散程度的统计指标。它是每个数据与该组数据平均数之差平方后的均值的平方根：  </w:t>
      </w:r>
      <w:r w:rsidRPr="00F07F86">
        <w:rPr>
          <w:rFonts w:ascii="宋体" w:hAnsi="宋体" w:hint="eastAsia"/>
          <w:position w:val="-26"/>
        </w:rPr>
        <w:object w:dxaOrig="1860" w:dyaOrig="1040">
          <v:shape id="_x0000_i1031" type="#_x0000_t75" style="width:105.3pt;height:59.1pt" o:ole="" fillcolor="window">
            <v:imagedata r:id="rId27" o:title=""/>
          </v:shape>
          <o:OLEObject Type="Embed" ProgID="Equation.3" ShapeID="_x0000_i1031" DrawAspect="Content" ObjectID="_1479815520" r:id="rId28"/>
        </w:object>
      </w:r>
    </w:p>
    <w:p w:rsidR="00243708" w:rsidRPr="00F07F86" w:rsidRDefault="00243708" w:rsidP="00917B5A">
      <w:pPr>
        <w:spacing w:line="360" w:lineRule="auto"/>
        <w:ind w:leftChars="442" w:left="1061"/>
        <w:rPr>
          <w:rFonts w:ascii="宋体" w:hAnsi="宋体"/>
        </w:rPr>
      </w:pPr>
    </w:p>
    <w:p w:rsidR="00243708" w:rsidRPr="00F07F86" w:rsidRDefault="00243708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六</w:t>
      </w:r>
      <w:r w:rsidRPr="00F07F86">
        <w:rPr>
          <w:rFonts w:ascii="宋体" w:hAnsi="宋体" w:hint="eastAsia"/>
          <w:b/>
          <w:bCs/>
        </w:rPr>
        <w:t>、差异系数</w:t>
      </w:r>
    </w:p>
    <w:p w:rsidR="00243708" w:rsidRPr="00F07F86" w:rsidRDefault="00243708" w:rsidP="00917B5A">
      <w:pPr>
        <w:spacing w:line="360" w:lineRule="auto"/>
        <w:ind w:leftChars="375" w:left="900"/>
        <w:rPr>
          <w:rFonts w:ascii="宋体" w:hAnsi="宋体"/>
        </w:rPr>
      </w:pPr>
      <w:r w:rsidRPr="00F07F86">
        <w:rPr>
          <w:rFonts w:ascii="宋体" w:hAnsi="宋体" w:hint="eastAsia"/>
          <w:bCs/>
        </w:rPr>
        <w:t xml:space="preserve">差异系数可对不同样本观测结果的离散程度直接进行比较。它是样本标准差与其平均数的百分比：   </w:t>
      </w:r>
      <w:r w:rsidRPr="00F07F86">
        <w:rPr>
          <w:rFonts w:ascii="宋体" w:hAnsi="宋体" w:hint="eastAsia"/>
          <w:position w:val="-24"/>
        </w:rPr>
        <w:object w:dxaOrig="1680" w:dyaOrig="620">
          <v:shape id="_x0000_i1032" type="#_x0000_t75" style="width:84.25pt;height:31.25pt" o:ole="" fillcolor="window">
            <v:imagedata r:id="rId29" o:title=""/>
          </v:shape>
          <o:OLEObject Type="Embed" ProgID="Equation.3" ShapeID="_x0000_i1032" DrawAspect="Content" ObjectID="_1479815521" r:id="rId30"/>
        </w:object>
      </w:r>
    </w:p>
    <w:p w:rsidR="00243708" w:rsidRPr="00F07F86" w:rsidRDefault="00243708" w:rsidP="00917B5A">
      <w:pPr>
        <w:spacing w:line="360" w:lineRule="auto"/>
        <w:ind w:leftChars="175" w:left="420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  </w:t>
      </w:r>
    </w:p>
    <w:p w:rsidR="00243708" w:rsidRPr="00F07F86" w:rsidRDefault="00243708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br w:type="page"/>
      </w:r>
      <w:r>
        <w:rPr>
          <w:rFonts w:ascii="宋体" w:hAnsi="宋体" w:hint="eastAsia"/>
          <w:b/>
          <w:bCs/>
        </w:rPr>
        <w:t>七</w:t>
      </w:r>
      <w:r w:rsidRPr="00F07F86">
        <w:rPr>
          <w:rFonts w:ascii="宋体" w:hAnsi="宋体" w:hint="eastAsia"/>
          <w:b/>
          <w:bCs/>
        </w:rPr>
        <w:t>、相关分析</w:t>
      </w:r>
    </w:p>
    <w:p w:rsidR="00243708" w:rsidRDefault="00243708" w:rsidP="00917B5A">
      <w:pPr>
        <w:spacing w:line="360" w:lineRule="auto"/>
        <w:ind w:leftChars="175" w:left="4140" w:hangingChars="1550" w:hanging="3720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  </w:t>
      </w:r>
      <w:r>
        <w:rPr>
          <w:rFonts w:ascii="宋体" w:hAnsi="宋体" w:hint="eastAsia"/>
        </w:rPr>
        <w:t xml:space="preserve">  </w:t>
      </w:r>
      <w:r w:rsidRPr="00F07F86">
        <w:rPr>
          <w:rFonts w:ascii="宋体" w:hAnsi="宋体" w:hint="eastAsia"/>
        </w:rPr>
        <w:t xml:space="preserve">相关分析用于反映两个变量之间的关联程度。常用积差法来测定相关系数：   </w:t>
      </w:r>
    </w:p>
    <w:p w:rsidR="00243708" w:rsidRPr="00F07F86" w:rsidRDefault="00243708" w:rsidP="00917B5A">
      <w:pPr>
        <w:spacing w:line="360" w:lineRule="auto"/>
        <w:ind w:leftChars="1575" w:left="4140" w:hangingChars="150" w:hanging="360"/>
        <w:rPr>
          <w:rFonts w:ascii="宋体" w:hAnsi="宋体"/>
        </w:rPr>
      </w:pPr>
      <w:r w:rsidRPr="00F07F86">
        <w:rPr>
          <w:rFonts w:ascii="宋体" w:hAnsi="宋体" w:hint="eastAsia"/>
          <w:position w:val="-32"/>
        </w:rPr>
        <w:object w:dxaOrig="2079" w:dyaOrig="1040">
          <v:shape id="_x0000_i1033" type="#_x0000_t75" style="width:103.9pt;height:52.3pt" o:ole="" fillcolor="window">
            <v:imagedata r:id="rId23" o:title=""/>
          </v:shape>
          <o:OLEObject Type="Embed" ProgID="Equation.3" ShapeID="_x0000_i1033" DrawAspect="Content" ObjectID="_1479815522" r:id="rId31"/>
        </w:object>
      </w:r>
    </w:p>
    <w:p w:rsidR="00243708" w:rsidRDefault="00243708" w:rsidP="00917B5A">
      <w:pPr>
        <w:spacing w:line="360" w:lineRule="auto"/>
        <w:ind w:leftChars="175" w:left="420"/>
        <w:rPr>
          <w:rFonts w:ascii="宋体" w:hAnsi="宋体"/>
        </w:rPr>
      </w:pPr>
    </w:p>
    <w:p w:rsidR="00243708" w:rsidRDefault="00243708" w:rsidP="00917B5A">
      <w:pPr>
        <w:spacing w:line="360" w:lineRule="auto"/>
        <w:ind w:leftChars="175" w:left="420" w:firstLineChars="147" w:firstLine="354"/>
        <w:rPr>
          <w:rFonts w:ascii="宋体" w:hAnsi="宋体" w:cs="黑体"/>
          <w:b/>
        </w:rPr>
      </w:pPr>
      <w:r w:rsidRPr="00B114CF">
        <w:rPr>
          <w:rFonts w:ascii="宋体" w:hAnsi="宋体" w:hint="eastAsia"/>
          <w:b/>
        </w:rPr>
        <w:t>八、</w:t>
      </w:r>
      <w:r w:rsidRPr="00B114CF">
        <w:rPr>
          <w:rFonts w:ascii="宋体" w:hAnsi="宋体" w:hint="eastAsia"/>
          <w:b/>
          <w:position w:val="-6"/>
        </w:rPr>
        <w:object w:dxaOrig="240" w:dyaOrig="220">
          <v:shape id="_x0000_i1034" type="#_x0000_t75" style="width:12.25pt;height:10.85pt" o:ole="">
            <v:imagedata r:id="rId32" o:title=""/>
          </v:shape>
          <o:OLEObject Type="Embed" ProgID="Equation.DSMT4" ShapeID="_x0000_i1034" DrawAspect="Content" ObjectID="_1479815523" r:id="rId33"/>
        </w:object>
      </w:r>
      <w:r w:rsidRPr="00B114CF">
        <w:rPr>
          <w:rFonts w:ascii="宋体" w:hAnsi="宋体" w:hint="eastAsia"/>
          <w:b/>
        </w:rPr>
        <w:t>信度</w:t>
      </w:r>
      <w:r w:rsidRPr="00B114CF">
        <w:rPr>
          <w:rFonts w:ascii="宋体" w:hAnsi="宋体" w:cs="黑体" w:hint="eastAsia"/>
          <w:b/>
        </w:rPr>
        <w:t>系数</w:t>
      </w:r>
    </w:p>
    <w:p w:rsidR="00243708" w:rsidRDefault="00243708" w:rsidP="00917B5A">
      <w:pPr>
        <w:spacing w:line="360" w:lineRule="auto"/>
        <w:ind w:leftChars="325" w:left="780" w:firstLineChars="200" w:firstLine="480"/>
      </w:pPr>
      <w:r w:rsidRPr="00B114CF">
        <w:rPr>
          <w:rFonts w:ascii="宋体" w:hAnsi="宋体" w:hint="eastAsia"/>
          <w:position w:val="-6"/>
        </w:rPr>
        <w:object w:dxaOrig="240" w:dyaOrig="220">
          <v:shape id="_x0000_i1035" type="#_x0000_t75" style="width:12.25pt;height:10.85pt" o:ole="">
            <v:imagedata r:id="rId32" o:title=""/>
          </v:shape>
          <o:OLEObject Type="Embed" ProgID="Equation.DSMT4" ShapeID="_x0000_i1035" DrawAspect="Content" ObjectID="_1479815524" r:id="rId34"/>
        </w:object>
      </w:r>
      <w:r w:rsidRPr="00B114CF">
        <w:rPr>
          <w:rFonts w:ascii="宋体" w:hAnsi="宋体" w:cs="黑体" w:hint="eastAsia"/>
        </w:rPr>
        <w:t>系数</w:t>
      </w:r>
      <w:r>
        <w:rPr>
          <w:rFonts w:ascii="宋体" w:hAnsi="宋体" w:cs="黑体" w:hint="eastAsia"/>
        </w:rPr>
        <w:t>(</w:t>
      </w:r>
      <w:r>
        <w:rPr>
          <w:rFonts w:ascii="宋体" w:hAnsi="宋体" w:hint="eastAsia"/>
        </w:rPr>
        <w:t>内部一致性信度)说明考试内部所有题目之间的一致性程度。同质性信度高说明考试所测的内容或特质的相似性高。</w:t>
      </w:r>
    </w:p>
    <w:p w:rsidR="00243708" w:rsidRDefault="00243708" w:rsidP="00917B5A">
      <w:pPr>
        <w:spacing w:line="360" w:lineRule="auto"/>
        <w:ind w:leftChars="175" w:left="420" w:firstLineChars="1100" w:firstLine="2640"/>
      </w:pPr>
      <w:r w:rsidRPr="0084310D">
        <w:fldChar w:fldCharType="begin"/>
      </w:r>
      <w:r w:rsidRPr="0084310D">
        <w:instrText xml:space="preserve"> QUOTE </w:instrText>
      </w:r>
      <w:r w:rsidRPr="0084310D">
        <w:rPr>
          <w:position w:val="-22"/>
        </w:rPr>
        <w:pict>
          <v:shape id="_x0000_i1036" type="#_x0000_t75" style="width:93.75pt;height:31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bordersDontSurroundHeader/&gt;&lt;w:bordersDontSurroundFooter/&gt;&lt;w:hideSpellingErrors/&gt;&lt;w:stylePaneFormatFilter w:val=&quot;3F04&quot;/&gt;&lt;w:defaultTabStop w:val=&quot;420&quot;/&gt;&lt;w:doNotHyphenateCaps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16FA0&quot;/&gt;&lt;wsp:rsid wsp:val=&quot;00026EA9&quot;/&gt;&lt;wsp:rsid wsp:val=&quot;0004419C&quot;/&gt;&lt;wsp:rsid wsp:val=&quot;00054C74&quot;/&gt;&lt;wsp:rsid wsp:val=&quot;00065E1F&quot;/&gt;&lt;wsp:rsid wsp:val=&quot;00073307&quot;/&gt;&lt;wsp:rsid wsp:val=&quot;00090BFE&quot;/&gt;&lt;wsp:rsid wsp:val=&quot;000F4C99&quot;/&gt;&lt;wsp:rsid wsp:val=&quot;00144ACB&quot;/&gt;&lt;wsp:rsid wsp:val=&quot;001501FB&quot;/&gt;&lt;wsp:rsid wsp:val=&quot;00180D0C&quot;/&gt;&lt;wsp:rsid wsp:val=&quot;00191E43&quot;/&gt;&lt;wsp:rsid wsp:val=&quot;001A2139&quot;/&gt;&lt;wsp:rsid wsp:val=&quot;001B1ACB&quot;/&gt;&lt;wsp:rsid wsp:val=&quot;001C78B7&quot;/&gt;&lt;wsp:rsid wsp:val=&quot;00200178&quot;/&gt;&lt;wsp:rsid wsp:val=&quot;0020656E&quot;/&gt;&lt;wsp:rsid wsp:val=&quot;0022078B&quot;/&gt;&lt;wsp:rsid wsp:val=&quot;002231D5&quot;/&gt;&lt;wsp:rsid wsp:val=&quot;00247D20&quot;/&gt;&lt;wsp:rsid wsp:val=&quot;002526E0&quot;/&gt;&lt;wsp:rsid wsp:val=&quot;00261B43&quot;/&gt;&lt;wsp:rsid wsp:val=&quot;002976E4&quot;/&gt;&lt;wsp:rsid wsp:val=&quot;002A1BC5&quot;/&gt;&lt;wsp:rsid wsp:val=&quot;002C7B32&quot;/&gt;&lt;wsp:rsid wsp:val=&quot;002E3303&quot;/&gt;&lt;wsp:rsid wsp:val=&quot;00334829&quot;/&gt;&lt;wsp:rsid wsp:val=&quot;00334F8E&quot;/&gt;&lt;wsp:rsid wsp:val=&quot;00361043&quot;/&gt;&lt;wsp:rsid wsp:val=&quot;00362A98&quot;/&gt;&lt;wsp:rsid wsp:val=&quot;003640AD&quot;/&gt;&lt;wsp:rsid wsp:val=&quot;00366CD2&quot;/&gt;&lt;wsp:rsid wsp:val=&quot;003930C2&quot;/&gt;&lt;wsp:rsid wsp:val=&quot;003A5A0D&quot;/&gt;&lt;wsp:rsid wsp:val=&quot;003B2E65&quot;/&gt;&lt;wsp:rsid wsp:val=&quot;003D0EEF&quot;/&gt;&lt;wsp:rsid wsp:val=&quot;003E5A95&quot;/&gt;&lt;wsp:rsid wsp:val=&quot;0042340A&quot;/&gt;&lt;wsp:rsid wsp:val=&quot;004268B6&quot;/&gt;&lt;wsp:rsid wsp:val=&quot;00427F42&quot;/&gt;&lt;wsp:rsid wsp:val=&quot;00440019&quot;/&gt;&lt;wsp:rsid wsp:val=&quot;00450281&quot;/&gt;&lt;wsp:rsid wsp:val=&quot;00464F4A&quot;/&gt;&lt;wsp:rsid wsp:val=&quot;00481D83&quot;/&gt;&lt;wsp:rsid wsp:val=&quot;004A7D6F&quot;/&gt;&lt;wsp:rsid wsp:val=&quot;00502F8E&quot;/&gt;&lt;wsp:rsid wsp:val=&quot;00507F6F&quot;/&gt;&lt;wsp:rsid wsp:val=&quot;00554AE1&quot;/&gt;&lt;wsp:rsid wsp:val=&quot;00557C73&quot;/&gt;&lt;wsp:rsid wsp:val=&quot;00562D8D&quot;/&gt;&lt;wsp:rsid wsp:val=&quot;005758C4&quot;/&gt;&lt;wsp:rsid wsp:val=&quot;005821B8&quot;/&gt;&lt;wsp:rsid wsp:val=&quot;00586108&quot;/&gt;&lt;wsp:rsid wsp:val=&quot;005E751D&quot;/&gt;&lt;wsp:rsid wsp:val=&quot;005F10E5&quot;/&gt;&lt;wsp:rsid wsp:val=&quot;00600FDF&quot;/&gt;&lt;wsp:rsid wsp:val=&quot;00620BA8&quot;/&gt;&lt;wsp:rsid wsp:val=&quot;00627288&quot;/&gt;&lt;wsp:rsid wsp:val=&quot;006361B6&quot;/&gt;&lt;wsp:rsid wsp:val=&quot;0067073B&quot;/&gt;&lt;wsp:rsid wsp:val=&quot;00677243&quot;/&gt;&lt;wsp:rsid wsp:val=&quot;006C2A5B&quot;/&gt;&lt;wsp:rsid wsp:val=&quot;006D2D6A&quot;/&gt;&lt;wsp:rsid wsp:val=&quot;006E0B51&quot;/&gt;&lt;wsp:rsid wsp:val=&quot;006F05D0&quot;/&gt;&lt;wsp:rsid wsp:val=&quot;006F3752&quot;/&gt;&lt;wsp:rsid wsp:val=&quot;007231CF&quot;/&gt;&lt;wsp:rsid wsp:val=&quot;0072718F&quot;/&gt;&lt;wsp:rsid wsp:val=&quot;0074085B&quot;/&gt;&lt;wsp:rsid wsp:val=&quot;007807E9&quot;/&gt;&lt;wsp:rsid wsp:val=&quot;00785D13&quot;/&gt;&lt;wsp:rsid wsp:val=&quot;007936FC&quot;/&gt;&lt;wsp:rsid wsp:val=&quot;007D7128&quot;/&gt;&lt;wsp:rsid wsp:val=&quot;007E2C74&quot;/&gt;&lt;wsp:rsid wsp:val=&quot;007E5578&quot;/&gt;&lt;wsp:rsid wsp:val=&quot;007F4F6F&quot;/&gt;&lt;wsp:rsid wsp:val=&quot;007F58C7&quot;/&gt;&lt;wsp:rsid wsp:val=&quot;008114F7&quot;/&gt;&lt;wsp:rsid wsp:val=&quot;00831DEC&quot;/&gt;&lt;wsp:rsid wsp:val=&quot;0084310D&quot;/&gt;&lt;wsp:rsid wsp:val=&quot;008A23E1&quot;/&gt;&lt;wsp:rsid wsp:val=&quot;008B06EF&quot;/&gt;&lt;wsp:rsid wsp:val=&quot;008B1FA0&quot;/&gt;&lt;wsp:rsid wsp:val=&quot;008B255C&quot;/&gt;&lt;wsp:rsid wsp:val=&quot;008B2B67&quot;/&gt;&lt;wsp:rsid wsp:val=&quot;008B44CF&quot;/&gt;&lt;wsp:rsid wsp:val=&quot;008B7BF1&quot;/&gt;&lt;wsp:rsid wsp:val=&quot;008C27C7&quot;/&gt;&lt;wsp:rsid wsp:val=&quot;008E335A&quot;/&gt;&lt;wsp:rsid wsp:val=&quot;008F0DD2&quot;/&gt;&lt;wsp:rsid wsp:val=&quot;008F32F1&quot;/&gt;&lt;wsp:rsid wsp:val=&quot;00902CFA&quot;/&gt;&lt;wsp:rsid wsp:val=&quot;0090396C&quot;/&gt;&lt;wsp:rsid wsp:val=&quot;00910F01&quot;/&gt;&lt;wsp:rsid wsp:val=&quot;00920351&quot;/&gt;&lt;wsp:rsid wsp:val=&quot;00952FE5&quot;/&gt;&lt;wsp:rsid wsp:val=&quot;0095381A&quot;/&gt;&lt;wsp:rsid wsp:val=&quot;00961FFE&quot;/&gt;&lt;wsp:rsid wsp:val=&quot;00975FEB&quot;/&gt;&lt;wsp:rsid wsp:val=&quot;009810DD&quot;/&gt;&lt;wsp:rsid wsp:val=&quot;00986060&quot;/&gt;&lt;wsp:rsid wsp:val=&quot;00997DAC&quot;/&gt;&lt;wsp:rsid wsp:val=&quot;009D4199&quot;/&gt;&lt;wsp:rsid wsp:val=&quot;00A100BE&quot;/&gt;&lt;wsp:rsid wsp:val=&quot;00A2655B&quot;/&gt;&lt;wsp:rsid wsp:val=&quot;00A26B4E&quot;/&gt;&lt;wsp:rsid wsp:val=&quot;00A32AA2&quot;/&gt;&lt;wsp:rsid wsp:val=&quot;00A47C04&quot;/&gt;&lt;wsp:rsid wsp:val=&quot;00A923DC&quot;/&gt;&lt;wsp:rsid wsp:val=&quot;00AD0E8E&quot;/&gt;&lt;wsp:rsid wsp:val=&quot;00AE2A0C&quot;/&gt;&lt;wsp:rsid wsp:val=&quot;00AF77B2&quot;/&gt;&lt;wsp:rsid wsp:val=&quot;00B01675&quot;/&gt;&lt;wsp:rsid wsp:val=&quot;00B44229&quot;/&gt;&lt;wsp:rsid wsp:val=&quot;00B46CA2&quot;/&gt;&lt;wsp:rsid wsp:val=&quot;00B9598E&quot;/&gt;&lt;wsp:rsid wsp:val=&quot;00BA05BB&quot;/&gt;&lt;wsp:rsid wsp:val=&quot;00BD26B9&quot;/&gt;&lt;wsp:rsid wsp:val=&quot;00BF6D7F&quot;/&gt;&lt;wsp:rsid wsp:val=&quot;00C00343&quot;/&gt;&lt;wsp:rsid wsp:val=&quot;00C16FA0&quot;/&gt;&lt;wsp:rsid wsp:val=&quot;00C606C1&quot;/&gt;&lt;wsp:rsid wsp:val=&quot;00C96833&quot;/&gt;&lt;wsp:rsid wsp:val=&quot;00CA0E65&quot;/&gt;&lt;wsp:rsid wsp:val=&quot;00CA780D&quot;/&gt;&lt;wsp:rsid wsp:val=&quot;00CF0B34&quot;/&gt;&lt;wsp:rsid wsp:val=&quot;00CF193A&quot;/&gt;&lt;wsp:rsid wsp:val=&quot;00D0426D&quot;/&gt;&lt;wsp:rsid wsp:val=&quot;00D118C5&quot;/&gt;&lt;wsp:rsid wsp:val=&quot;00D209A9&quot;/&gt;&lt;wsp:rsid wsp:val=&quot;00D457EA&quot;/&gt;&lt;wsp:rsid wsp:val=&quot;00D461AA&quot;/&gt;&lt;wsp:rsid wsp:val=&quot;00D55E3B&quot;/&gt;&lt;wsp:rsid wsp:val=&quot;00D82859&quot;/&gt;&lt;wsp:rsid wsp:val=&quot;00D96B3C&quot;/&gt;&lt;wsp:rsid wsp:val=&quot;00DA3C1A&quot;/&gt;&lt;wsp:rsid wsp:val=&quot;00DC002B&quot;/&gt;&lt;wsp:rsid wsp:val=&quot;00DC146D&quot;/&gt;&lt;wsp:rsid wsp:val=&quot;00DE41EB&quot;/&gt;&lt;wsp:rsid wsp:val=&quot;00E007ED&quot;/&gt;&lt;wsp:rsid wsp:val=&quot;00E3140B&quot;/&gt;&lt;wsp:rsid wsp:val=&quot;00E35A9F&quot;/&gt;&lt;wsp:rsid wsp:val=&quot;00E51E3C&quot;/&gt;&lt;wsp:rsid wsp:val=&quot;00E5270F&quot;/&gt;&lt;wsp:rsid wsp:val=&quot;00E63DDA&quot;/&gt;&lt;wsp:rsid wsp:val=&quot;00E723CB&quot;/&gt;&lt;wsp:rsid wsp:val=&quot;00E967B0&quot;/&gt;&lt;wsp:rsid wsp:val=&quot;00EA7090&quot;/&gt;&lt;wsp:rsid wsp:val=&quot;00EA7731&quot;/&gt;&lt;wsp:rsid wsp:val=&quot;00EB264B&quot;/&gt;&lt;wsp:rsid wsp:val=&quot;00ED5B62&quot;/&gt;&lt;wsp:rsid wsp:val=&quot;00ED78ED&quot;/&gt;&lt;wsp:rsid wsp:val=&quot;00EF76A8&quot;/&gt;&lt;wsp:rsid wsp:val=&quot;00F0220D&quot;/&gt;&lt;wsp:rsid wsp:val=&quot;00F13C64&quot;/&gt;&lt;wsp:rsid wsp:val=&quot;00F4265B&quot;/&gt;&lt;wsp:rsid wsp:val=&quot;00F461EF&quot;/&gt;&lt;wsp:rsid wsp:val=&quot;00F52073&quot;/&gt;&lt;wsp:rsid wsp:val=&quot;00F6068C&quot;/&gt;&lt;wsp:rsid wsp:val=&quot;00F76126&quot;/&gt;&lt;wsp:rsid wsp:val=&quot;00F76FCF&quot;/&gt;&lt;wsp:rsid wsp:val=&quot;00F777C6&quot;/&gt;&lt;wsp:rsid wsp:val=&quot;00F836D7&quot;/&gt;&lt;wsp:rsid wsp:val=&quot;00F84DB3&quot;/&gt;&lt;wsp:rsid wsp:val=&quot;00F864EC&quot;/&gt;&lt;wsp:rsid wsp:val=&quot;00F9463D&quot;/&gt;&lt;wsp:rsid wsp:val=&quot;00FB0151&quot;/&gt;&lt;wsp:rsid wsp:val=&quot;00FB5886&quot;/&gt;&lt;wsp:rsid wsp:val=&quot;00FD54E6&quot;/&gt;&lt;/wsp:rsids&gt;&lt;/w:docPr&gt;&lt;w:body&gt;&lt;wx:sect&gt;&lt;w:p wsp:rsidR=&quot;00000000&quot; wsp:rsidRDefault=&quot;0020656E&quot; wsp:rsidP=&quot;0020656E&quot;&gt;&lt;m:oMathPara&gt;&lt;m:oMath&gt;&lt;m:r&gt;&lt;m:rPr&gt;&lt;m:sty m:val=&quot;p&quot;/&gt;&lt;/m:rPr&gt;&lt;w:rPr&gt;&lt;w:rFonts w:ascii=&quot;Cambria Math&quot; w:h-ansi=&quot;Cambria Math&quot;/&gt;&lt;wx:font wx:val=&quot;Cambria Math&quot;/&gt;&lt;/w:rPr&gt;&lt;m:t&gt;伪=&lt;/m:t&gt;&lt;/m:r&gt;&lt;m:d&gt;&lt;m:dPr&gt;&lt;m:begChr m:val=&quot;[&quot;/&gt;&lt;m:endChr m:val=&quot;]&quot;/&gt;&lt;m:ctrlPr&gt;&lt;w:rPr&gt;&lt;w:rFonts w:ascii=&quot;Cambria Math&quot; w:h-ansi=&quot;Cambria Math&quot;/&gt;&lt;wx:font wx:valn=&quot;Cambria Math&quot;/&gt;&lt;/w:rPr&gt;&lt;/m:ctrlPr&gt;&lt;/m:dPr&gt;&lt;m:e&gt;&lt;m:f&gt;&lt;m:fPr&gt;&lt;m:ctrlPr&gt;&lt;w:rPr&gt;&lt;w:rFonts w:ascii=&quot;Cambria Math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/w:rPr&gt;&lt;m:t&gt;K&lt;/m:t&gt;&lt;/m:r&gt;&lt;/m:num&gt;&lt;m:den&gt;&lt;m:r&gt;&lt;m:rPr&gt;&lt;m:sty m:val=&quot;p&quot;/&gt;&lt;/m:rPr&gt;&lt;w:rPr&gt;&lt;w:rFonts w:ascii=&quot;Cambria Math&quot; w:h-ansi=&quot;Cambria Math&quot;/&gt;&lt;wx:font wx:val=&quot;Cambria Math&quot;/&gt;&lt;/w:rPr&gt;&lt;m:t&gt;K-1&lt;/m:t&gt;&lt;/m:r&gt;&lt;/m:den&gt;&lt;/m:f&gt;&lt;/m:e&gt;&lt;/m:d&gt;&lt;m:r&gt;&lt;m:rPr&gt;&lt;m:sty m:val=&quot;p&quot;/&gt;&lt;/m:rPr&gt;&lt;w:rPr&gt;&lt;w:rFonts w:ascii=&quot;Cambria Math&quot; w:h-ansi=&quot;Cambria Math&quot;/&gt;&lt;wx:font wx:val=&quot;Cambria Math&quot;/&gt;&lt;/w:rPr&gt;&lt;m:t&gt;[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/w:rPr&gt;&lt;m:t&gt;1-(&lt;/m:t&gt;&lt;/m:r&gt;&lt;m:nary&gt;&lt;m:naryPr&gt;&lt;m:chr m:val=&quot;鈭?/&gt;&lt;m:limLoc m:val=&quot;undOvr&quot;/&gt;&lt;m:subHide m:val=&quot;1&quot;/&gt;&lt;m:supHide m:val=&quot;1&quot;/&gt;&lt;m:ctrlPr&gt;&lt;w:rPr&gt;&lt;w:rFonts w:ascii=&quot;Cambria Math&quot; w:h-ansi=&quot;Cambria Math&quot;/&gt;&lt;wx:font wx:val=&quot;Cambria Math&quot;/&gt;&lt;/w:rPr&gt;&lt;/m:ctrlw:Pr&gt;&lt;/m:naryPr&gt;&lt;m:sub/&gt;&lt;m:sup/&gt;&lt;m:e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i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e&gt;&lt;/m:nary&gt;&lt;m:r&gt;&lt;m:rPr&gt;&lt;m:sty m:val=&quot;p&quot;/&gt;&lt;/m:rPr&gt;&lt;w:rPr&gt;&lt;w:rFonts w:ascii=&quot;Cambria Math&quot; w:h-ansi=&quot;Cambria Math&quot;/&gt;&lt;wx:font wx:val=&quot;Cambria Math&quot;/&gt;&lt;/w:rPr&gt;&lt;m:t&gt;)&lt;/m:t&gt;&lt;/m:r&gt;&lt;/m:num&gt;&lt;m:den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x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den&gt;&lt;/m:f&gt;&lt;m:r&gt;&lt;m:rPr&gt;&lt;m:sty m:val=&quot;p&quot;/&gt;&lt;/m:rPr&gt;&lt;w:rPr&gt;&lt;w:rFonts w:ascii=&quot;Cambria Math&quot; w:h-ansi=&quot;Cambria Math&quot;/&gt;&lt;wx:font wx:val=&quot;Cambria Math&quot;/&gt;&lt;/w:rPr&gt;&lt;m:t&gt;]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5" o:title="" chromakey="white"/>
          </v:shape>
        </w:pict>
      </w:r>
      <w:r w:rsidRPr="0084310D">
        <w:instrText xml:space="preserve"> </w:instrText>
      </w:r>
      <w:r w:rsidRPr="0084310D">
        <w:fldChar w:fldCharType="separate"/>
      </w:r>
      <w:r w:rsidRPr="0084310D">
        <w:rPr>
          <w:position w:val="-22"/>
        </w:rPr>
        <w:pict>
          <v:shape id="_x0000_i1037" type="#_x0000_t75" style="width:93.75pt;height:31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bordersDontSurroundHeader/&gt;&lt;w:bordersDontSurroundFooter/&gt;&lt;w:hideSpellingErrors/&gt;&lt;w:stylePaneFormatFilter w:val=&quot;3F04&quot;/&gt;&lt;w:defaultTabStop w:val=&quot;420&quot;/&gt;&lt;w:doNotHyphenateCaps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16FA0&quot;/&gt;&lt;wsp:rsid wsp:val=&quot;00026EA9&quot;/&gt;&lt;wsp:rsid wsp:val=&quot;0004419C&quot;/&gt;&lt;wsp:rsid wsp:val=&quot;00054C74&quot;/&gt;&lt;wsp:rsid wsp:val=&quot;00065E1F&quot;/&gt;&lt;wsp:rsid wsp:val=&quot;00073307&quot;/&gt;&lt;wsp:rsid wsp:val=&quot;00090BFE&quot;/&gt;&lt;wsp:rsid wsp:val=&quot;000F4C99&quot;/&gt;&lt;wsp:rsid wsp:val=&quot;00144ACB&quot;/&gt;&lt;wsp:rsid wsp:val=&quot;001501FB&quot;/&gt;&lt;wsp:rsid wsp:val=&quot;00180D0C&quot;/&gt;&lt;wsp:rsid wsp:val=&quot;00191E43&quot;/&gt;&lt;wsp:rsid wsp:val=&quot;001A2139&quot;/&gt;&lt;wsp:rsid wsp:val=&quot;001B1ACB&quot;/&gt;&lt;wsp:rsid wsp:val=&quot;001C78B7&quot;/&gt;&lt;wsp:rsid wsp:val=&quot;00200178&quot;/&gt;&lt;wsp:rsid wsp:val=&quot;0020656E&quot;/&gt;&lt;wsp:rsid wsp:val=&quot;0022078B&quot;/&gt;&lt;wsp:rsid wsp:val=&quot;002231D5&quot;/&gt;&lt;wsp:rsid wsp:val=&quot;00247D20&quot;/&gt;&lt;wsp:rsid wsp:val=&quot;002526E0&quot;/&gt;&lt;wsp:rsid wsp:val=&quot;00261B43&quot;/&gt;&lt;wsp:rsid wsp:val=&quot;002976E4&quot;/&gt;&lt;wsp:rsid wsp:val=&quot;002A1BC5&quot;/&gt;&lt;wsp:rsid wsp:val=&quot;002C7B32&quot;/&gt;&lt;wsp:rsid wsp:val=&quot;002E3303&quot;/&gt;&lt;wsp:rsid wsp:val=&quot;00334829&quot;/&gt;&lt;wsp:rsid wsp:val=&quot;00334F8E&quot;/&gt;&lt;wsp:rsid wsp:val=&quot;00361043&quot;/&gt;&lt;wsp:rsid wsp:val=&quot;00362A98&quot;/&gt;&lt;wsp:rsid wsp:val=&quot;003640AD&quot;/&gt;&lt;wsp:rsid wsp:val=&quot;00366CD2&quot;/&gt;&lt;wsp:rsid wsp:val=&quot;003930C2&quot;/&gt;&lt;wsp:rsid wsp:val=&quot;003A5A0D&quot;/&gt;&lt;wsp:rsid wsp:val=&quot;003B2E65&quot;/&gt;&lt;wsp:rsid wsp:val=&quot;003D0EEF&quot;/&gt;&lt;wsp:rsid wsp:val=&quot;003E5A95&quot;/&gt;&lt;wsp:rsid wsp:val=&quot;0042340A&quot;/&gt;&lt;wsp:rsid wsp:val=&quot;004268B6&quot;/&gt;&lt;wsp:rsid wsp:val=&quot;00427F42&quot;/&gt;&lt;wsp:rsid wsp:val=&quot;00440019&quot;/&gt;&lt;wsp:rsid wsp:val=&quot;00450281&quot;/&gt;&lt;wsp:rsid wsp:val=&quot;00464F4A&quot;/&gt;&lt;wsp:rsid wsp:val=&quot;00481D83&quot;/&gt;&lt;wsp:rsid wsp:val=&quot;004A7D6F&quot;/&gt;&lt;wsp:rsid wsp:val=&quot;00502F8E&quot;/&gt;&lt;wsp:rsid wsp:val=&quot;00507F6F&quot;/&gt;&lt;wsp:rsid wsp:val=&quot;00554AE1&quot;/&gt;&lt;wsp:rsid wsp:val=&quot;00557C73&quot;/&gt;&lt;wsp:rsid wsp:val=&quot;00562D8D&quot;/&gt;&lt;wsp:rsid wsp:val=&quot;005758C4&quot;/&gt;&lt;wsp:rsid wsp:val=&quot;005821B8&quot;/&gt;&lt;wsp:rsid wsp:val=&quot;00586108&quot;/&gt;&lt;wsp:rsid wsp:val=&quot;005E751D&quot;/&gt;&lt;wsp:rsid wsp:val=&quot;005F10E5&quot;/&gt;&lt;wsp:rsid wsp:val=&quot;00600FDF&quot;/&gt;&lt;wsp:rsid wsp:val=&quot;00620BA8&quot;/&gt;&lt;wsp:rsid wsp:val=&quot;00627288&quot;/&gt;&lt;wsp:rsid wsp:val=&quot;006361B6&quot;/&gt;&lt;wsp:rsid wsp:val=&quot;0067073B&quot;/&gt;&lt;wsp:rsid wsp:val=&quot;00677243&quot;/&gt;&lt;wsp:rsid wsp:val=&quot;006C2A5B&quot;/&gt;&lt;wsp:rsid wsp:val=&quot;006D2D6A&quot;/&gt;&lt;wsp:rsid wsp:val=&quot;006E0B51&quot;/&gt;&lt;wsp:rsid wsp:val=&quot;006F05D0&quot;/&gt;&lt;wsp:rsid wsp:val=&quot;006F3752&quot;/&gt;&lt;wsp:rsid wsp:val=&quot;007231CF&quot;/&gt;&lt;wsp:rsid wsp:val=&quot;0072718F&quot;/&gt;&lt;wsp:rsid wsp:val=&quot;0074085B&quot;/&gt;&lt;wsp:rsid wsp:val=&quot;007807E9&quot;/&gt;&lt;wsp:rsid wsp:val=&quot;00785D13&quot;/&gt;&lt;wsp:rsid wsp:val=&quot;007936FC&quot;/&gt;&lt;wsp:rsid wsp:val=&quot;007D7128&quot;/&gt;&lt;wsp:rsid wsp:val=&quot;007E2C74&quot;/&gt;&lt;wsp:rsid wsp:val=&quot;007E5578&quot;/&gt;&lt;wsp:rsid wsp:val=&quot;007F4F6F&quot;/&gt;&lt;wsp:rsid wsp:val=&quot;007F58C7&quot;/&gt;&lt;wsp:rsid wsp:val=&quot;008114F7&quot;/&gt;&lt;wsp:rsid wsp:val=&quot;00831DEC&quot;/&gt;&lt;wsp:rsid wsp:val=&quot;0084310D&quot;/&gt;&lt;wsp:rsid wsp:val=&quot;008A23E1&quot;/&gt;&lt;wsp:rsid wsp:val=&quot;008B06EF&quot;/&gt;&lt;wsp:rsid wsp:val=&quot;008B1FA0&quot;/&gt;&lt;wsp:rsid wsp:val=&quot;008B255C&quot;/&gt;&lt;wsp:rsid wsp:val=&quot;008B2B67&quot;/&gt;&lt;wsp:rsid wsp:val=&quot;008B44CF&quot;/&gt;&lt;wsp:rsid wsp:val=&quot;008B7BF1&quot;/&gt;&lt;wsp:rsid wsp:val=&quot;008C27C7&quot;/&gt;&lt;wsp:rsid wsp:val=&quot;008E335A&quot;/&gt;&lt;wsp:rsid wsp:val=&quot;008F0DD2&quot;/&gt;&lt;wsp:rsid wsp:val=&quot;008F32F1&quot;/&gt;&lt;wsp:rsid wsp:val=&quot;00902CFA&quot;/&gt;&lt;wsp:rsid wsp:val=&quot;0090396C&quot;/&gt;&lt;wsp:rsid wsp:val=&quot;00910F01&quot;/&gt;&lt;wsp:rsid wsp:val=&quot;00920351&quot;/&gt;&lt;wsp:rsid wsp:val=&quot;00952FE5&quot;/&gt;&lt;wsp:rsid wsp:val=&quot;0095381A&quot;/&gt;&lt;wsp:rsid wsp:val=&quot;00961FFE&quot;/&gt;&lt;wsp:rsid wsp:val=&quot;00975FEB&quot;/&gt;&lt;wsp:rsid wsp:val=&quot;009810DD&quot;/&gt;&lt;wsp:rsid wsp:val=&quot;00986060&quot;/&gt;&lt;wsp:rsid wsp:val=&quot;00997DAC&quot;/&gt;&lt;wsp:rsid wsp:val=&quot;009D4199&quot;/&gt;&lt;wsp:rsid wsp:val=&quot;00A100BE&quot;/&gt;&lt;wsp:rsid wsp:val=&quot;00A2655B&quot;/&gt;&lt;wsp:rsid wsp:val=&quot;00A26B4E&quot;/&gt;&lt;wsp:rsid wsp:val=&quot;00A32AA2&quot;/&gt;&lt;wsp:rsid wsp:val=&quot;00A47C04&quot;/&gt;&lt;wsp:rsid wsp:val=&quot;00A923DC&quot;/&gt;&lt;wsp:rsid wsp:val=&quot;00AD0E8E&quot;/&gt;&lt;wsp:rsid wsp:val=&quot;00AE2A0C&quot;/&gt;&lt;wsp:rsid wsp:val=&quot;00AF77B2&quot;/&gt;&lt;wsp:rsid wsp:val=&quot;00B01675&quot;/&gt;&lt;wsp:rsid wsp:val=&quot;00B44229&quot;/&gt;&lt;wsp:rsid wsp:val=&quot;00B46CA2&quot;/&gt;&lt;wsp:rsid wsp:val=&quot;00B9598E&quot;/&gt;&lt;wsp:rsid wsp:val=&quot;00BA05BB&quot;/&gt;&lt;wsp:rsid wsp:val=&quot;00BD26B9&quot;/&gt;&lt;wsp:rsid wsp:val=&quot;00BF6D7F&quot;/&gt;&lt;wsp:rsid wsp:val=&quot;00C00343&quot;/&gt;&lt;wsp:rsid wsp:val=&quot;00C16FA0&quot;/&gt;&lt;wsp:rsid wsp:val=&quot;00C606C1&quot;/&gt;&lt;wsp:rsid wsp:val=&quot;00C96833&quot;/&gt;&lt;wsp:rsid wsp:val=&quot;00CA0E65&quot;/&gt;&lt;wsp:rsid wsp:val=&quot;00CA780D&quot;/&gt;&lt;wsp:rsid wsp:val=&quot;00CF0B34&quot;/&gt;&lt;wsp:rsid wsp:val=&quot;00CF193A&quot;/&gt;&lt;wsp:rsid wsp:val=&quot;00D0426D&quot;/&gt;&lt;wsp:rsid wsp:val=&quot;00D118C5&quot;/&gt;&lt;wsp:rsid wsp:val=&quot;00D209A9&quot;/&gt;&lt;wsp:rsid wsp:val=&quot;00D457EA&quot;/&gt;&lt;wsp:rsid wsp:val=&quot;00D461AA&quot;/&gt;&lt;wsp:rsid wsp:val=&quot;00D55E3B&quot;/&gt;&lt;wsp:rsid wsp:val=&quot;00D82859&quot;/&gt;&lt;wsp:rsid wsp:val=&quot;00D96B3C&quot;/&gt;&lt;wsp:rsid wsp:val=&quot;00DA3C1A&quot;/&gt;&lt;wsp:rsid wsp:val=&quot;00DC002B&quot;/&gt;&lt;wsp:rsid wsp:val=&quot;00DC146D&quot;/&gt;&lt;wsp:rsid wsp:val=&quot;00DE41EB&quot;/&gt;&lt;wsp:rsid wsp:val=&quot;00E007ED&quot;/&gt;&lt;wsp:rsid wsp:val=&quot;00E3140B&quot;/&gt;&lt;wsp:rsid wsp:val=&quot;00E35A9F&quot;/&gt;&lt;wsp:rsid wsp:val=&quot;00E51E3C&quot;/&gt;&lt;wsp:rsid wsp:val=&quot;00E5270F&quot;/&gt;&lt;wsp:rsid wsp:val=&quot;00E63DDA&quot;/&gt;&lt;wsp:rsid wsp:val=&quot;00E723CB&quot;/&gt;&lt;wsp:rsid wsp:val=&quot;00E967B0&quot;/&gt;&lt;wsp:rsid wsp:val=&quot;00EA7090&quot;/&gt;&lt;wsp:rsid wsp:val=&quot;00EA7731&quot;/&gt;&lt;wsp:rsid wsp:val=&quot;00EB264B&quot;/&gt;&lt;wsp:rsid wsp:val=&quot;00ED5B62&quot;/&gt;&lt;wsp:rsid wsp:val=&quot;00ED78ED&quot;/&gt;&lt;wsp:rsid wsp:val=&quot;00EF76A8&quot;/&gt;&lt;wsp:rsid wsp:val=&quot;00F0220D&quot;/&gt;&lt;wsp:rsid wsp:val=&quot;00F13C64&quot;/&gt;&lt;wsp:rsid wsp:val=&quot;00F4265B&quot;/&gt;&lt;wsp:rsid wsp:val=&quot;00F461EF&quot;/&gt;&lt;wsp:rsid wsp:val=&quot;00F52073&quot;/&gt;&lt;wsp:rsid wsp:val=&quot;00F6068C&quot;/&gt;&lt;wsp:rsid wsp:val=&quot;00F76126&quot;/&gt;&lt;wsp:rsid wsp:val=&quot;00F76FCF&quot;/&gt;&lt;wsp:rsid wsp:val=&quot;00F777C6&quot;/&gt;&lt;wsp:rsid wsp:val=&quot;00F836D7&quot;/&gt;&lt;wsp:rsid wsp:val=&quot;00F84DB3&quot;/&gt;&lt;wsp:rsid wsp:val=&quot;00F864EC&quot;/&gt;&lt;wsp:rsid wsp:val=&quot;00F9463D&quot;/&gt;&lt;wsp:rsid wsp:val=&quot;00FB0151&quot;/&gt;&lt;wsp:rsid wsp:val=&quot;00FB5886&quot;/&gt;&lt;wsp:rsid wsp:val=&quot;00FD54E6&quot;/&gt;&lt;/wsp:rsids&gt;&lt;/w:docPr&gt;&lt;w:body&gt;&lt;wx:sect&gt;&lt;w:p wsp:rsidR=&quot;00000000&quot; wsp:rsidRDefault=&quot;0020656E&quot; wsp:rsidP=&quot;0020656E&quot;&gt;&lt;m:oMathPara&gt;&lt;m:oMath&gt;&lt;m:r&gt;&lt;m:rPr&gt;&lt;m:sty m:val=&quot;p&quot;/&gt;&lt;/m:rPr&gt;&lt;w:rPr&gt;&lt;w:rFonts w:ascii=&quot;Cambria Math&quot; w:h-ansi=&quot;Cambria Math&quot;/&gt;&lt;wx:font wx:val=&quot;Cambria Math&quot;/&gt;&lt;/w:rPr&gt;&lt;m:t&gt;伪=&lt;/m:t&gt;&lt;/m:r&gt;&lt;m:d&gt;&lt;m:dPr&gt;&lt;m:begChr m:val=&quot;[&quot;/&gt;&lt;m:endChr m:val=&quot;]&quot;/&gt;&lt;m:ctrlPr&gt;&lt;w:rPr&gt;&lt;w:rFonts w:ascii=&quot;Cambria Math&quot; w:h-ansi=&quot;Cambria Math&quot;/&gt;&lt;wx:font wx:valn=&quot;Cambria Math&quot;/&gt;&lt;/w:rPr&gt;&lt;/m:ctrlPr&gt;&lt;/m:dPr&gt;&lt;m:e&gt;&lt;m:f&gt;&lt;m:fPr&gt;&lt;m:ctrlPr&gt;&lt;w:rPr&gt;&lt;w:rFonts w:ascii=&quot;Cambria Math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/w:rPr&gt;&lt;m:t&gt;K&lt;/m:t&gt;&lt;/m:r&gt;&lt;/m:num&gt;&lt;m:den&gt;&lt;m:r&gt;&lt;m:rPr&gt;&lt;m:sty m:val=&quot;p&quot;/&gt;&lt;/m:rPr&gt;&lt;w:rPr&gt;&lt;w:rFonts w:ascii=&quot;Cambria Math&quot; w:h-ansi=&quot;Cambria Math&quot;/&gt;&lt;wx:font wx:val=&quot;Cambria Math&quot;/&gt;&lt;/w:rPr&gt;&lt;m:t&gt;K-1&lt;/m:t&gt;&lt;/m:r&gt;&lt;/m:den&gt;&lt;/m:f&gt;&lt;/m:e&gt;&lt;/m:d&gt;&lt;m:r&gt;&lt;m:rPr&gt;&lt;m:sty m:val=&quot;p&quot;/&gt;&lt;/m:rPr&gt;&lt;w:rPr&gt;&lt;w:rFonts w:ascii=&quot;Cambria Math&quot; w:h-ansi=&quot;Cambria Math&quot;/&gt;&lt;wx:font wx:val=&quot;Cambria Math&quot;/&gt;&lt;/w:rPr&gt;&lt;m:t&gt;[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/w:rPr&gt;&lt;m:t&gt;1-(&lt;/m:t&gt;&lt;/m:r&gt;&lt;m:nary&gt;&lt;m:naryPr&gt;&lt;m:chr m:val=&quot;鈭?/&gt;&lt;m:limLoc m:val=&quot;undOvr&quot;/&gt;&lt;m:subHide m:val=&quot;1&quot;/&gt;&lt;m:supHide m:val=&quot;1&quot;/&gt;&lt;m:ctrlPr&gt;&lt;w:rPr&gt;&lt;w:rFonts w:ascii=&quot;Cambria Math&quot; w:h-ansi=&quot;Cambria Math&quot;/&gt;&lt;wx:font wx:val=&quot;Cambria Math&quot;/&gt;&lt;/w:rPr&gt;&lt;/m:ctrlw:Pr&gt;&lt;/m:naryPr&gt;&lt;m:sub/&gt;&lt;m:sup/&gt;&lt;m:e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i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e&gt;&lt;/m:nary&gt;&lt;m:r&gt;&lt;m:rPr&gt;&lt;m:sty m:val=&quot;p&quot;/&gt;&lt;/m:rPr&gt;&lt;w:rPr&gt;&lt;w:rFonts w:ascii=&quot;Cambria Math&quot; w:h-ansi=&quot;Cambria Math&quot;/&gt;&lt;wx:font wx:val=&quot;Cambria Math&quot;/&gt;&lt;/w:rPr&gt;&lt;m:t&gt;)&lt;/m:t&gt;&lt;/m:r&gt;&lt;/m:num&gt;&lt;m:den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x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den&gt;&lt;/m:f&gt;&lt;m:r&gt;&lt;m:rPr&gt;&lt;m:sty m:val=&quot;p&quot;/&gt;&lt;/m:rPr&gt;&lt;w:rPr&gt;&lt;w:rFonts w:ascii=&quot;Cambria Math&quot; w:h-ansi=&quot;Cambria Math&quot;/&gt;&lt;wx:font wx:val=&quot;Cambria Math&quot;/&gt;&lt;/w:rPr&gt;&lt;m:t&gt;]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5" o:title="" chromakey="white"/>
          </v:shape>
        </w:pict>
      </w:r>
      <w:r w:rsidRPr="0084310D">
        <w:fldChar w:fldCharType="end"/>
      </w:r>
      <w:r>
        <w:rPr>
          <w:rFonts w:hint="eastAsia"/>
        </w:rPr>
        <w:t xml:space="preserve">  </w:t>
      </w:r>
    </w:p>
    <w:p w:rsidR="00243708" w:rsidRPr="00F024D6" w:rsidRDefault="00243708" w:rsidP="00917B5A">
      <w:pPr>
        <w:spacing w:line="360" w:lineRule="auto"/>
        <w:ind w:leftChars="325" w:left="780"/>
        <w:rPr>
          <w:szCs w:val="21"/>
        </w:rPr>
      </w:pPr>
      <w:r w:rsidRPr="00F024D6">
        <w:rPr>
          <w:rFonts w:hint="eastAsia"/>
          <w:szCs w:val="21"/>
        </w:rPr>
        <w:t>K</w:t>
      </w:r>
      <w:r w:rsidRPr="00F024D6">
        <w:rPr>
          <w:rFonts w:hint="eastAsia"/>
          <w:szCs w:val="21"/>
        </w:rPr>
        <w:t>表示题目数量</w:t>
      </w:r>
      <w:r>
        <w:rPr>
          <w:rFonts w:hint="eastAsia"/>
          <w:szCs w:val="21"/>
        </w:rPr>
        <w:t>，</w:t>
      </w:r>
      <w:r w:rsidRPr="0084310D">
        <w:rPr>
          <w:szCs w:val="21"/>
        </w:rPr>
        <w:fldChar w:fldCharType="begin"/>
      </w:r>
      <w:r w:rsidRPr="0084310D">
        <w:rPr>
          <w:szCs w:val="21"/>
        </w:rPr>
        <w:instrText xml:space="preserve"> QUOTE </w:instrText>
      </w:r>
      <w:r w:rsidRPr="0084310D">
        <w:rPr>
          <w:rFonts w:hint="eastAsia"/>
          <w:position w:val="-6"/>
        </w:rPr>
        <w:pict>
          <v:shape id="_x0000_i1038" type="#_x0000_t75" style="width:12.25pt;height:15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bordersDontSurroundHeader/&gt;&lt;w:bordersDontSurroundFooter/&gt;&lt;w:hideSpellingErrors/&gt;&lt;w:stylePaneFormatFilter w:val=&quot;3F04&quot;/&gt;&lt;w:defaultTabStop w:val=&quot;420&quot;/&gt;&lt;w:doNotHyphenateCaps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16FA0&quot;/&gt;&lt;wsp:rsid wsp:val=&quot;00026EA9&quot;/&gt;&lt;wsp:rsid wsp:val=&quot;0004419C&quot;/&gt;&lt;wsp:rsid wsp:val=&quot;00054C74&quot;/&gt;&lt;wsp:rsid wsp:val=&quot;00065E1F&quot;/&gt;&lt;wsp:rsid wsp:val=&quot;00073307&quot;/&gt;&lt;wsp:rsid wsp:val=&quot;00090BFE&quot;/&gt;&lt;wsp:rsid wsp:val=&quot;000F4C99&quot;/&gt;&lt;wsp:rsid wsp:val=&quot;00144ACB&quot;/&gt;&lt;wsp:rsid wsp:val=&quot;001501FB&quot;/&gt;&lt;wsp:rsid wsp:val=&quot;00180D0C&quot;/&gt;&lt;wsp:rsid wsp:val=&quot;00191E43&quot;/&gt;&lt;wsp:rsid wsp:val=&quot;001A2139&quot;/&gt;&lt;wsp:rsid wsp:val=&quot;001B1ACB&quot;/&gt;&lt;wsp:rsid wsp:val=&quot;001C78B7&quot;/&gt;&lt;wsp:rsid wsp:val=&quot;00200178&quot;/&gt;&lt;wsp:rsid wsp:val=&quot;0022078B&quot;/&gt;&lt;wsp:rsid wsp:val=&quot;002231D5&quot;/&gt;&lt;wsp:rsid wsp:val=&quot;00247D20&quot;/&gt;&lt;wsp:rsid wsp:val=&quot;002526E0&quot;/&gt;&lt;wsp:rsid wsp:val=&quot;002609B9&quot;/&gt;&lt;wsp:rsid wsp:val=&quot;00261B43&quot;/&gt;&lt;wsp:rsid wsp:val=&quot;002976E4&quot;/&gt;&lt;wsp:rsid wsp:val=&quot;002A1BC5&quot;/&gt;&lt;wsp:rsid wsp:val=&quot;002C7B32&quot;/&gt;&lt;wsp:rsid wsp:val=&quot;002E3303&quot;/&gt;&lt;wsp:rsid wsp:val=&quot;00334829&quot;/&gt;&lt;wsp:rsid wsp:val=&quot;00334F8E&quot;/&gt;&lt;wsp:rsid wsp:val=&quot;00361043&quot;/&gt;&lt;wsp:rsid wsp:val=&quot;00362A98&quot;/&gt;&lt;wsp:rsid wsp:val=&quot;003640AD&quot;/&gt;&lt;wsp:rsid wsp:val=&quot;00366CD2&quot;/&gt;&lt;wsp:rsid wsp:val=&quot;003930C2&quot;/&gt;&lt;wsp:rsid wsp:val=&quot;003A5A0D&quot;/&gt;&lt;wsp:rsid wsp:val=&quot;003B2E65&quot;/&gt;&lt;wsp:rsid wsp:val=&quot;003D0EEF&quot;/&gt;&lt;wsp:rsid wsp:val=&quot;003E5A95&quot;/&gt;&lt;wsp:rsid wsp:val=&quot;0042340A&quot;/&gt;&lt;wsp:rsid wsp:val=&quot;004268B6&quot;/&gt;&lt;wsp:rsid wsp:val=&quot;00427F42&quot;/&gt;&lt;wsp:rsid wsp:val=&quot;00440019&quot;/&gt;&lt;wsp:rsid wsp:val=&quot;00450281&quot;/&gt;&lt;wsp:rsid wsp:val=&quot;00464F4A&quot;/&gt;&lt;wsp:rsid wsp:val=&quot;00481D83&quot;/&gt;&lt;wsp:rsid wsp:val=&quot;004A7D6F&quot;/&gt;&lt;wsp:rsid wsp:val=&quot;00502F8E&quot;/&gt;&lt;wsp:rsid wsp:val=&quot;00507F6F&quot;/&gt;&lt;wsp:rsid wsp:val=&quot;00554AE1&quot;/&gt;&lt;wsp:rsid wsp:val=&quot;00557C73&quot;/&gt;&lt;wsp:rsid wsp:val=&quot;00562D8D&quot;/&gt;&lt;wsp:rsid wsp:val=&quot;005758C4&quot;/&gt;&lt;wsp:rsid wsp:val=&quot;005821B8&quot;/&gt;&lt;wsp:rsid wsp:val=&quot;00586108&quot;/&gt;&lt;wsp:rsid wsp:val=&quot;005E751D&quot;/&gt;&lt;wsp:rsid wsp:val=&quot;005F10E5&quot;/&gt;&lt;wsp:rsid wsp:val=&quot;00600FDF&quot;/&gt;&lt;wsp:rsid wsp:val=&quot;00620BA8&quot;/&gt;&lt;wsp:rsid wsp:val=&quot;00627288&quot;/&gt;&lt;wsp:rsid wsp:val=&quot;006361B6&quot;/&gt;&lt;wsp:rsid wsp:val=&quot;0067073B&quot;/&gt;&lt;wsp:rsid wsp:val=&quot;00677243&quot;/&gt;&lt;wsp:rsid wsp:val=&quot;006C2A5B&quot;/&gt;&lt;wsp:rsid wsp:val=&quot;006D2D6A&quot;/&gt;&lt;wsp:rsid wsp:val=&quot;006E0B51&quot;/&gt;&lt;wsp:rsid wsp:val=&quot;006F05D0&quot;/&gt;&lt;wsp:rsid wsp:val=&quot;006F3752&quot;/&gt;&lt;wsp:rsid wsp:val=&quot;007231CF&quot;/&gt;&lt;wsp:rsid wsp:val=&quot;0072718F&quot;/&gt;&lt;wsp:rsid wsp:val=&quot;0074085B&quot;/&gt;&lt;wsp:rsid wsp:val=&quot;007807E9&quot;/&gt;&lt;wsp:rsid wsp:val=&quot;00785D13&quot;/&gt;&lt;wsp:rsid wsp:val=&quot;007936FC&quot;/&gt;&lt;wsp:rsid wsp:val=&quot;007D7128&quot;/&gt;&lt;wsp:rsid wsp:val=&quot;007E2C74&quot;/&gt;&lt;wsp:rsid wsp:val=&quot;007E5578&quot;/&gt;&lt;wsp:rsid wsp:val=&quot;007F4F6F&quot;/&gt;&lt;wsp:rsid wsp:val=&quot;007F58C7&quot;/&gt;&lt;wsp:rsid wsp:val=&quot;008114F7&quot;/&gt;&lt;wsp:rsid wsp:val=&quot;00831DEC&quot;/&gt;&lt;wsp:rsid wsp:val=&quot;0084310D&quot;/&gt;&lt;wsp:rsid wsp:val=&quot;008A23E1&quot;/&gt;&lt;wsp:rsid wsp:val=&quot;008B06EF&quot;/&gt;&lt;wsp:rsid wsp:val=&quot;008B1FA0&quot;/&gt;&lt;wsp:rsid wsp:val=&quot;008B255C&quot;/&gt;&lt;wsp:rsid wsp:val=&quot;008B2B67&quot;/&gt;&lt;wsp:rsid wsp:val=&quot;008B44CF&quot;/&gt;&lt;wsp:rsid wsp:val=&quot;008B7BF1&quot;/&gt;&lt;wsp:rsid wsp:val=&quot;008C27C7&quot;/&gt;&lt;wsp:rsid wsp:val=&quot;008E335A&quot;/&gt;&lt;wsp:rsid wsp:val=&quot;008F0DD2&quot;/&gt;&lt;wsp:rsid wsp:val=&quot;008F32F1&quot;/&gt;&lt;wsp:rsid wsp:val=&quot;00902CFA&quot;/&gt;&lt;wsp:rsid wsp:val=&quot;0090396C&quot;/&gt;&lt;wsp:rsid wsp:val=&quot;00910F01&quot;/&gt;&lt;wsp:rsid wsp:val=&quot;00920351&quot;/&gt;&lt;wsp:rsid wsp:val=&quot;00952FE5&quot;/&gt;&lt;wsp:rsid wsp:val=&quot;0095381A&quot;/&gt;&lt;wsp:rsid wsp:val=&quot;00961FFE&quot;/&gt;&lt;wsp:rsid wsp:val=&quot;00975FEB&quot;/&gt;&lt;wsp:rsid wsp:val=&quot;009810DD&quot;/&gt;&lt;wsp:rsid wsp:val=&quot;00986060&quot;/&gt;&lt;wsp:rsid wsp:val=&quot;00997DAC&quot;/&gt;&lt;wsp:rsid wsp:val=&quot;009D4199&quot;/&gt;&lt;wsp:rsid wsp:val=&quot;00A100BE&quot;/&gt;&lt;wsp:rsid wsp:val=&quot;00A2655B&quot;/&gt;&lt;wsp:rsid wsp:val=&quot;00A26B4E&quot;/&gt;&lt;wsp:rsid wsp:val=&quot;00A32AA2&quot;/&gt;&lt;wsp:rsid wsp:val=&quot;00A47C04&quot;/&gt;&lt;wsp:rsid wsp:val=&quot;00A923DC&quot;/&gt;&lt;wsp:rsid wsp:val=&quot;00AD0E8E&quot;/&gt;&lt;wsp:rsid wsp:val=&quot;00AE2A0C&quot;/&gt;&lt;wsp:rsid wsp:val=&quot;00AF77B2&quot;/&gt;&lt;wsp:rsid wsp:val=&quot;00B01675&quot;/&gt;&lt;wsp:rsid wsp:val=&quot;00B44229&quot;/&gt;&lt;wsp:rsid wsp:val=&quot;00B46CA2&quot;/&gt;&lt;wsp:rsid wsp:val=&quot;00B9598E&quot;/&gt;&lt;wsp:rsid wsp:val=&quot;00BA05BB&quot;/&gt;&lt;wsp:rsid wsp:val=&quot;00BD26B9&quot;/&gt;&lt;wsp:rsid wsp:val=&quot;00BF6D7F&quot;/&gt;&lt;wsp:rsid wsp:val=&quot;00C00343&quot;/&gt;&lt;wsp:rsid wsp:val=&quot;00C16FA0&quot;/&gt;&lt;wsp:rsid wsp:val=&quot;00C606C1&quot;/&gt;&lt;wsp:rsid wsp:val=&quot;00C96833&quot;/&gt;&lt;wsp:rsid wsp:val=&quot;00CA0E65&quot;/&gt;&lt;wsp:rsid wsp:val=&quot;00CA780D&quot;/&gt;&lt;wsp:rsid wsp:val=&quot;00CF0B34&quot;/&gt;&lt;wsp:rsid wsp:val=&quot;00CF193A&quot;/&gt;&lt;wsp:rsid wsp:val=&quot;00D0426D&quot;/&gt;&lt;wsp:rsid wsp:val=&quot;00D118C5&quot;/&gt;&lt;wsp:rsid wsp:val=&quot;00D209A9&quot;/&gt;&lt;wsp:rsid wsp:val=&quot;00D457EA&quot;/&gt;&lt;wsp:rsid wsp:val=&quot;00D461AA&quot;/&gt;&lt;wsp:rsid wsp:val=&quot;00D55E3B&quot;/&gt;&lt;wsp:rsid wsp:val=&quot;00D82859&quot;/&gt;&lt;wsp:rsid wsp:val=&quot;00D96B3C&quot;/&gt;&lt;wsp:rsid wsp:val=&quot;00DA3C1A&quot;/&gt;&lt;wsp:rsid wsp:val=&quot;00DC002B&quot;/&gt;&lt;wsp:rsid wsp:val=&quot;00DC146D&quot;/&gt;&lt;wsp:rsid wsp:val=&quot;00DE41EB&quot;/&gt;&lt;wsp:rsid wsp:val=&quot;00E007ED&quot;/&gt;&lt;wsp:rsid wsp:val=&quot;00E3140B&quot;/&gt;&lt;wsp:rsid wsp:val=&quot;00E35A9F&quot;/&gt;&lt;wsp:rsid wsp:val=&quot;00E51E3C&quot;/&gt;&lt;wsp:rsid wsp:val=&quot;00E5270F&quot;/&gt;&lt;wsp:rsid wsp:val=&quot;00E63DDA&quot;/&gt;&lt;wsp:rsid wsp:val=&quot;00E723CB&quot;/&gt;&lt;wsp:rsid wsp:val=&quot;00E967B0&quot;/&gt;&lt;wsp:rsid wsp:val=&quot;00EA7090&quot;/&gt;&lt;wsp:rsid wsp:val=&quot;00EA7731&quot;/&gt;&lt;wsp:rsid wsp:val=&quot;00EB264B&quot;/&gt;&lt;wsp:rsid wsp:val=&quot;00ED5B62&quot;/&gt;&lt;wsp:rsid wsp:val=&quot;00ED78ED&quot;/&gt;&lt;wsp:rsid wsp:val=&quot;00EF76A8&quot;/&gt;&lt;wsp:rsid wsp:val=&quot;00F0220D&quot;/&gt;&lt;wsp:rsid wsp:val=&quot;00F13C64&quot;/&gt;&lt;wsp:rsid wsp:val=&quot;00F4265B&quot;/&gt;&lt;wsp:rsid wsp:val=&quot;00F461EF&quot;/&gt;&lt;wsp:rsid wsp:val=&quot;00F52073&quot;/&gt;&lt;wsp:rsid wsp:val=&quot;00F6068C&quot;/&gt;&lt;wsp:rsid wsp:val=&quot;00F76126&quot;/&gt;&lt;wsp:rsid wsp:val=&quot;00F76FCF&quot;/&gt;&lt;wsp:rsid wsp:val=&quot;00F777C6&quot;/&gt;&lt;wsp:rsid wsp:val=&quot;00F836D7&quot;/&gt;&lt;wsp:rsid wsp:val=&quot;00F84DB3&quot;/&gt;&lt;wsp:rsid wsp:val=&quot;00F864EC&quot;/&gt;&lt;wsp:rsid wsp:val=&quot;00F9463D&quot;/&gt;&lt;wsp:rsid wsp:val=&quot;00FB0151&quot;/&gt;&lt;wsp:rsid wsp:val=&quot;00FB5886&quot;/&gt;&lt;wsp:rsid wsp:val=&quot;00FD54E6&quot;/&gt;&lt;/wsp:rsids&gt;&lt;/w:docPr&gt;&lt;w:body&gt;&lt;wx:sect&gt;&lt;w:p wsp:rsidR=&quot;00000000&quot; wsp:rsidRDefault=&quot;002609B9&quot; wsp:rsidP=&quot;002609B9&quot;&gt;&lt;m:oMathPara&gt;&lt;m:oMath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i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6" o:title="" chromakey="white"/>
          </v:shape>
        </w:pict>
      </w:r>
      <w:r w:rsidRPr="0084310D">
        <w:rPr>
          <w:szCs w:val="21"/>
        </w:rPr>
        <w:instrText xml:space="preserve"> </w:instrText>
      </w:r>
      <w:r w:rsidRPr="0084310D">
        <w:rPr>
          <w:szCs w:val="21"/>
        </w:rPr>
        <w:fldChar w:fldCharType="separate"/>
      </w:r>
      <w:r w:rsidRPr="0084310D">
        <w:rPr>
          <w:rFonts w:hint="eastAsia"/>
          <w:position w:val="-6"/>
        </w:rPr>
        <w:pict>
          <v:shape id="_x0000_i1039" type="#_x0000_t75" style="width:12.25pt;height:15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bordersDontSurroundHeader/&gt;&lt;w:bordersDontSurroundFooter/&gt;&lt;w:hideSpellingErrors/&gt;&lt;w:stylePaneFormatFilter w:val=&quot;3F04&quot;/&gt;&lt;w:defaultTabStop w:val=&quot;420&quot;/&gt;&lt;w:doNotHyphenateCaps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16FA0&quot;/&gt;&lt;wsp:rsid wsp:val=&quot;00026EA9&quot;/&gt;&lt;wsp:rsid wsp:val=&quot;0004419C&quot;/&gt;&lt;wsp:rsid wsp:val=&quot;00054C74&quot;/&gt;&lt;wsp:rsid wsp:val=&quot;00065E1F&quot;/&gt;&lt;wsp:rsid wsp:val=&quot;00073307&quot;/&gt;&lt;wsp:rsid wsp:val=&quot;00090BFE&quot;/&gt;&lt;wsp:rsid wsp:val=&quot;000F4C99&quot;/&gt;&lt;wsp:rsid wsp:val=&quot;00144ACB&quot;/&gt;&lt;wsp:rsid wsp:val=&quot;001501FB&quot;/&gt;&lt;wsp:rsid wsp:val=&quot;00180D0C&quot;/&gt;&lt;wsp:rsid wsp:val=&quot;00191E43&quot;/&gt;&lt;wsp:rsid wsp:val=&quot;001A2139&quot;/&gt;&lt;wsp:rsid wsp:val=&quot;001B1ACB&quot;/&gt;&lt;wsp:rsid wsp:val=&quot;001C78B7&quot;/&gt;&lt;wsp:rsid wsp:val=&quot;00200178&quot;/&gt;&lt;wsp:rsid wsp:val=&quot;0022078B&quot;/&gt;&lt;wsp:rsid wsp:val=&quot;002231D5&quot;/&gt;&lt;wsp:rsid wsp:val=&quot;00247D20&quot;/&gt;&lt;wsp:rsid wsp:val=&quot;002526E0&quot;/&gt;&lt;wsp:rsid wsp:val=&quot;002609B9&quot;/&gt;&lt;wsp:rsid wsp:val=&quot;00261B43&quot;/&gt;&lt;wsp:rsid wsp:val=&quot;002976E4&quot;/&gt;&lt;wsp:rsid wsp:val=&quot;002A1BC5&quot;/&gt;&lt;wsp:rsid wsp:val=&quot;002C7B32&quot;/&gt;&lt;wsp:rsid wsp:val=&quot;002E3303&quot;/&gt;&lt;wsp:rsid wsp:val=&quot;00334829&quot;/&gt;&lt;wsp:rsid wsp:val=&quot;00334F8E&quot;/&gt;&lt;wsp:rsid wsp:val=&quot;00361043&quot;/&gt;&lt;wsp:rsid wsp:val=&quot;00362A98&quot;/&gt;&lt;wsp:rsid wsp:val=&quot;003640AD&quot;/&gt;&lt;wsp:rsid wsp:val=&quot;00366CD2&quot;/&gt;&lt;wsp:rsid wsp:val=&quot;003930C2&quot;/&gt;&lt;wsp:rsid wsp:val=&quot;003A5A0D&quot;/&gt;&lt;wsp:rsid wsp:val=&quot;003B2E65&quot;/&gt;&lt;wsp:rsid wsp:val=&quot;003D0EEF&quot;/&gt;&lt;wsp:rsid wsp:val=&quot;003E5A95&quot;/&gt;&lt;wsp:rsid wsp:val=&quot;0042340A&quot;/&gt;&lt;wsp:rsid wsp:val=&quot;004268B6&quot;/&gt;&lt;wsp:rsid wsp:val=&quot;00427F42&quot;/&gt;&lt;wsp:rsid wsp:val=&quot;00440019&quot;/&gt;&lt;wsp:rsid wsp:val=&quot;00450281&quot;/&gt;&lt;wsp:rsid wsp:val=&quot;00464F4A&quot;/&gt;&lt;wsp:rsid wsp:val=&quot;00481D83&quot;/&gt;&lt;wsp:rsid wsp:val=&quot;004A7D6F&quot;/&gt;&lt;wsp:rsid wsp:val=&quot;00502F8E&quot;/&gt;&lt;wsp:rsid wsp:val=&quot;00507F6F&quot;/&gt;&lt;wsp:rsid wsp:val=&quot;00554AE1&quot;/&gt;&lt;wsp:rsid wsp:val=&quot;00557C73&quot;/&gt;&lt;wsp:rsid wsp:val=&quot;00562D8D&quot;/&gt;&lt;wsp:rsid wsp:val=&quot;005758C4&quot;/&gt;&lt;wsp:rsid wsp:val=&quot;005821B8&quot;/&gt;&lt;wsp:rsid wsp:val=&quot;00586108&quot;/&gt;&lt;wsp:rsid wsp:val=&quot;005E751D&quot;/&gt;&lt;wsp:rsid wsp:val=&quot;005F10E5&quot;/&gt;&lt;wsp:rsid wsp:val=&quot;00600FDF&quot;/&gt;&lt;wsp:rsid wsp:val=&quot;00620BA8&quot;/&gt;&lt;wsp:rsid wsp:val=&quot;00627288&quot;/&gt;&lt;wsp:rsid wsp:val=&quot;006361B6&quot;/&gt;&lt;wsp:rsid wsp:val=&quot;0067073B&quot;/&gt;&lt;wsp:rsid wsp:val=&quot;00677243&quot;/&gt;&lt;wsp:rsid wsp:val=&quot;006C2A5B&quot;/&gt;&lt;wsp:rsid wsp:val=&quot;006D2D6A&quot;/&gt;&lt;wsp:rsid wsp:val=&quot;006E0B51&quot;/&gt;&lt;wsp:rsid wsp:val=&quot;006F05D0&quot;/&gt;&lt;wsp:rsid wsp:val=&quot;006F3752&quot;/&gt;&lt;wsp:rsid wsp:val=&quot;007231CF&quot;/&gt;&lt;wsp:rsid wsp:val=&quot;0072718F&quot;/&gt;&lt;wsp:rsid wsp:val=&quot;0074085B&quot;/&gt;&lt;wsp:rsid wsp:val=&quot;007807E9&quot;/&gt;&lt;wsp:rsid wsp:val=&quot;00785D13&quot;/&gt;&lt;wsp:rsid wsp:val=&quot;007936FC&quot;/&gt;&lt;wsp:rsid wsp:val=&quot;007D7128&quot;/&gt;&lt;wsp:rsid wsp:val=&quot;007E2C74&quot;/&gt;&lt;wsp:rsid wsp:val=&quot;007E5578&quot;/&gt;&lt;wsp:rsid wsp:val=&quot;007F4F6F&quot;/&gt;&lt;wsp:rsid wsp:val=&quot;007F58C7&quot;/&gt;&lt;wsp:rsid wsp:val=&quot;008114F7&quot;/&gt;&lt;wsp:rsid wsp:val=&quot;00831DEC&quot;/&gt;&lt;wsp:rsid wsp:val=&quot;0084310D&quot;/&gt;&lt;wsp:rsid wsp:val=&quot;008A23E1&quot;/&gt;&lt;wsp:rsid wsp:val=&quot;008B06EF&quot;/&gt;&lt;wsp:rsid wsp:val=&quot;008B1FA0&quot;/&gt;&lt;wsp:rsid wsp:val=&quot;008B255C&quot;/&gt;&lt;wsp:rsid wsp:val=&quot;008B2B67&quot;/&gt;&lt;wsp:rsid wsp:val=&quot;008B44CF&quot;/&gt;&lt;wsp:rsid wsp:val=&quot;008B7BF1&quot;/&gt;&lt;wsp:rsid wsp:val=&quot;008C27C7&quot;/&gt;&lt;wsp:rsid wsp:val=&quot;008E335A&quot;/&gt;&lt;wsp:rsid wsp:val=&quot;008F0DD2&quot;/&gt;&lt;wsp:rsid wsp:val=&quot;008F32F1&quot;/&gt;&lt;wsp:rsid wsp:val=&quot;00902CFA&quot;/&gt;&lt;wsp:rsid wsp:val=&quot;0090396C&quot;/&gt;&lt;wsp:rsid wsp:val=&quot;00910F01&quot;/&gt;&lt;wsp:rsid wsp:val=&quot;00920351&quot;/&gt;&lt;wsp:rsid wsp:val=&quot;00952FE5&quot;/&gt;&lt;wsp:rsid wsp:val=&quot;0095381A&quot;/&gt;&lt;wsp:rsid wsp:val=&quot;00961FFE&quot;/&gt;&lt;wsp:rsid wsp:val=&quot;00975FEB&quot;/&gt;&lt;wsp:rsid wsp:val=&quot;009810DD&quot;/&gt;&lt;wsp:rsid wsp:val=&quot;00986060&quot;/&gt;&lt;wsp:rsid wsp:val=&quot;00997DAC&quot;/&gt;&lt;wsp:rsid wsp:val=&quot;009D4199&quot;/&gt;&lt;wsp:rsid wsp:val=&quot;00A100BE&quot;/&gt;&lt;wsp:rsid wsp:val=&quot;00A2655B&quot;/&gt;&lt;wsp:rsid wsp:val=&quot;00A26B4E&quot;/&gt;&lt;wsp:rsid wsp:val=&quot;00A32AA2&quot;/&gt;&lt;wsp:rsid wsp:val=&quot;00A47C04&quot;/&gt;&lt;wsp:rsid wsp:val=&quot;00A923DC&quot;/&gt;&lt;wsp:rsid wsp:val=&quot;00AD0E8E&quot;/&gt;&lt;wsp:rsid wsp:val=&quot;00AE2A0C&quot;/&gt;&lt;wsp:rsid wsp:val=&quot;00AF77B2&quot;/&gt;&lt;wsp:rsid wsp:val=&quot;00B01675&quot;/&gt;&lt;wsp:rsid wsp:val=&quot;00B44229&quot;/&gt;&lt;wsp:rsid wsp:val=&quot;00B46CA2&quot;/&gt;&lt;wsp:rsid wsp:val=&quot;00B9598E&quot;/&gt;&lt;wsp:rsid wsp:val=&quot;00BA05BB&quot;/&gt;&lt;wsp:rsid wsp:val=&quot;00BD26B9&quot;/&gt;&lt;wsp:rsid wsp:val=&quot;00BF6D7F&quot;/&gt;&lt;wsp:rsid wsp:val=&quot;00C00343&quot;/&gt;&lt;wsp:rsid wsp:val=&quot;00C16FA0&quot;/&gt;&lt;wsp:rsid wsp:val=&quot;00C606C1&quot;/&gt;&lt;wsp:rsid wsp:val=&quot;00C96833&quot;/&gt;&lt;wsp:rsid wsp:val=&quot;00CA0E65&quot;/&gt;&lt;wsp:rsid wsp:val=&quot;00CA780D&quot;/&gt;&lt;wsp:rsid wsp:val=&quot;00CF0B34&quot;/&gt;&lt;wsp:rsid wsp:val=&quot;00CF193A&quot;/&gt;&lt;wsp:rsid wsp:val=&quot;00D0426D&quot;/&gt;&lt;wsp:rsid wsp:val=&quot;00D118C5&quot;/&gt;&lt;wsp:rsid wsp:val=&quot;00D209A9&quot;/&gt;&lt;wsp:rsid wsp:val=&quot;00D457EA&quot;/&gt;&lt;wsp:rsid wsp:val=&quot;00D461AA&quot;/&gt;&lt;wsp:rsid wsp:val=&quot;00D55E3B&quot;/&gt;&lt;wsp:rsid wsp:val=&quot;00D82859&quot;/&gt;&lt;wsp:rsid wsp:val=&quot;00D96B3C&quot;/&gt;&lt;wsp:rsid wsp:val=&quot;00DA3C1A&quot;/&gt;&lt;wsp:rsid wsp:val=&quot;00DC002B&quot;/&gt;&lt;wsp:rsid wsp:val=&quot;00DC146D&quot;/&gt;&lt;wsp:rsid wsp:val=&quot;00DE41EB&quot;/&gt;&lt;wsp:rsid wsp:val=&quot;00E007ED&quot;/&gt;&lt;wsp:rsid wsp:val=&quot;00E3140B&quot;/&gt;&lt;wsp:rsid wsp:val=&quot;00E35A9F&quot;/&gt;&lt;wsp:rsid wsp:val=&quot;00E51E3C&quot;/&gt;&lt;wsp:rsid wsp:val=&quot;00E5270F&quot;/&gt;&lt;wsp:rsid wsp:val=&quot;00E63DDA&quot;/&gt;&lt;wsp:rsid wsp:val=&quot;00E723CB&quot;/&gt;&lt;wsp:rsid wsp:val=&quot;00E967B0&quot;/&gt;&lt;wsp:rsid wsp:val=&quot;00EA7090&quot;/&gt;&lt;wsp:rsid wsp:val=&quot;00EA7731&quot;/&gt;&lt;wsp:rsid wsp:val=&quot;00EB264B&quot;/&gt;&lt;wsp:rsid wsp:val=&quot;00ED5B62&quot;/&gt;&lt;wsp:rsid wsp:val=&quot;00ED78ED&quot;/&gt;&lt;wsp:rsid wsp:val=&quot;00EF76A8&quot;/&gt;&lt;wsp:rsid wsp:val=&quot;00F0220D&quot;/&gt;&lt;wsp:rsid wsp:val=&quot;00F13C64&quot;/&gt;&lt;wsp:rsid wsp:val=&quot;00F4265B&quot;/&gt;&lt;wsp:rsid wsp:val=&quot;00F461EF&quot;/&gt;&lt;wsp:rsid wsp:val=&quot;00F52073&quot;/&gt;&lt;wsp:rsid wsp:val=&quot;00F6068C&quot;/&gt;&lt;wsp:rsid wsp:val=&quot;00F76126&quot;/&gt;&lt;wsp:rsid wsp:val=&quot;00F76FCF&quot;/&gt;&lt;wsp:rsid wsp:val=&quot;00F777C6&quot;/&gt;&lt;wsp:rsid wsp:val=&quot;00F836D7&quot;/&gt;&lt;wsp:rsid wsp:val=&quot;00F84DB3&quot;/&gt;&lt;wsp:rsid wsp:val=&quot;00F864EC&quot;/&gt;&lt;wsp:rsid wsp:val=&quot;00F9463D&quot;/&gt;&lt;wsp:rsid wsp:val=&quot;00FB0151&quot;/&gt;&lt;wsp:rsid wsp:val=&quot;00FB5886&quot;/&gt;&lt;wsp:rsid wsp:val=&quot;00FD54E6&quot;/&gt;&lt;/wsp:rsids&gt;&lt;/w:docPr&gt;&lt;w:body&gt;&lt;wx:sect&gt;&lt;w:p wsp:rsidR=&quot;00000000&quot; wsp:rsidRDefault=&quot;002609B9&quot; wsp:rsidP=&quot;002609B9&quot;&gt;&lt;m:oMathPara&gt;&lt;m:oMath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i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6" o:title="" chromakey="white"/>
          </v:shape>
        </w:pict>
      </w:r>
      <w:r w:rsidRPr="0084310D">
        <w:rPr>
          <w:szCs w:val="21"/>
        </w:rPr>
        <w:fldChar w:fldCharType="end"/>
      </w:r>
      <w:r w:rsidRPr="00F024D6">
        <w:rPr>
          <w:rFonts w:hint="eastAsia"/>
          <w:szCs w:val="21"/>
        </w:rPr>
        <w:t>表示所有被试在第</w:t>
      </w:r>
      <w:r w:rsidRPr="00F024D6">
        <w:rPr>
          <w:rFonts w:hint="eastAsia"/>
          <w:szCs w:val="21"/>
        </w:rPr>
        <w:t>i</w:t>
      </w:r>
      <w:r w:rsidRPr="00F024D6">
        <w:rPr>
          <w:rFonts w:hint="eastAsia"/>
          <w:szCs w:val="21"/>
        </w:rPr>
        <w:t>题上的分数变异</w:t>
      </w:r>
      <w:r>
        <w:rPr>
          <w:rFonts w:hint="eastAsia"/>
          <w:szCs w:val="21"/>
        </w:rPr>
        <w:t>，</w:t>
      </w:r>
      <w:r w:rsidRPr="0084310D">
        <w:rPr>
          <w:szCs w:val="21"/>
        </w:rPr>
        <w:fldChar w:fldCharType="begin"/>
      </w:r>
      <w:r w:rsidRPr="0084310D">
        <w:rPr>
          <w:szCs w:val="21"/>
        </w:rPr>
        <w:instrText xml:space="preserve"> QUOTE </w:instrText>
      </w:r>
      <w:r w:rsidRPr="0084310D">
        <w:rPr>
          <w:rFonts w:hint="eastAsia"/>
          <w:position w:val="-6"/>
        </w:rPr>
        <w:pict>
          <v:shape id="_x0000_i1040" type="#_x0000_t75" style="width:12.25pt;height:15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bordersDontSurroundHeader/&gt;&lt;w:bordersDontSurroundFooter/&gt;&lt;w:hideSpellingErrors/&gt;&lt;w:stylePaneFormatFilter w:val=&quot;3F04&quot;/&gt;&lt;w:defaultTabStop w:val=&quot;420&quot;/&gt;&lt;w:doNotHyphenateCaps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16FA0&quot;/&gt;&lt;wsp:rsid wsp:val=&quot;00026EA9&quot;/&gt;&lt;wsp:rsid wsp:val=&quot;0004419C&quot;/&gt;&lt;wsp:rsid wsp:val=&quot;00054C74&quot;/&gt;&lt;wsp:rsid wsp:val=&quot;00065E1F&quot;/&gt;&lt;wsp:rsid wsp:val=&quot;00073307&quot;/&gt;&lt;wsp:rsid wsp:val=&quot;00090BFE&quot;/&gt;&lt;wsp:rsid wsp:val=&quot;000F4C99&quot;/&gt;&lt;wsp:rsid wsp:val=&quot;00144ACB&quot;/&gt;&lt;wsp:rsid wsp:val=&quot;001501FB&quot;/&gt;&lt;wsp:rsid wsp:val=&quot;00180D0C&quot;/&gt;&lt;wsp:rsid wsp:val=&quot;00191E43&quot;/&gt;&lt;wsp:rsid wsp:val=&quot;001A2139&quot;/&gt;&lt;wsp:rsid wsp:val=&quot;001B1ACB&quot;/&gt;&lt;wsp:rsid wsp:val=&quot;001C78B7&quot;/&gt;&lt;wsp:rsid wsp:val=&quot;00200178&quot;/&gt;&lt;wsp:rsid wsp:val=&quot;0022078B&quot;/&gt;&lt;wsp:rsid wsp:val=&quot;002231D5&quot;/&gt;&lt;wsp:rsid wsp:val=&quot;00247D20&quot;/&gt;&lt;wsp:rsid wsp:val=&quot;002526E0&quot;/&gt;&lt;wsp:rsid wsp:val=&quot;00261B43&quot;/&gt;&lt;wsp:rsid wsp:val=&quot;002976E4&quot;/&gt;&lt;wsp:rsid wsp:val=&quot;002A1BC5&quot;/&gt;&lt;wsp:rsid wsp:val=&quot;002C7B32&quot;/&gt;&lt;wsp:rsid wsp:val=&quot;002E3303&quot;/&gt;&lt;wsp:rsid wsp:val=&quot;00334829&quot;/&gt;&lt;wsp:rsid wsp:val=&quot;00334F8E&quot;/&gt;&lt;wsp:rsid wsp:val=&quot;00361043&quot;/&gt;&lt;wsp:rsid wsp:val=&quot;00362A98&quot;/&gt;&lt;wsp:rsid wsp:val=&quot;003640AD&quot;/&gt;&lt;wsp:rsid wsp:val=&quot;00366CD2&quot;/&gt;&lt;wsp:rsid wsp:val=&quot;003930C2&quot;/&gt;&lt;wsp:rsid wsp:val=&quot;003A5A0D&quot;/&gt;&lt;wsp:rsid wsp:val=&quot;003B2E65&quot;/&gt;&lt;wsp:rsid wsp:val=&quot;003D0EEF&quot;/&gt;&lt;wsp:rsid wsp:val=&quot;003E5A95&quot;/&gt;&lt;wsp:rsid wsp:val=&quot;0042340A&quot;/&gt;&lt;wsp:rsid wsp:val=&quot;004268B6&quot;/&gt;&lt;wsp:rsid wsp:val=&quot;00427F42&quot;/&gt;&lt;wsp:rsid wsp:val=&quot;00440019&quot;/&gt;&lt;wsp:rsid wsp:val=&quot;00450281&quot;/&gt;&lt;wsp:rsid wsp:val=&quot;00464F4A&quot;/&gt;&lt;wsp:rsid wsp:val=&quot;00481D83&quot;/&gt;&lt;wsp:rsid wsp:val=&quot;004A7D6F&quot;/&gt;&lt;wsp:rsid wsp:val=&quot;00502F8E&quot;/&gt;&lt;wsp:rsid wsp:val=&quot;00507F6F&quot;/&gt;&lt;wsp:rsid wsp:val=&quot;00554AE1&quot;/&gt;&lt;wsp:rsid wsp:val=&quot;00557C73&quot;/&gt;&lt;wsp:rsid wsp:val=&quot;00562D8D&quot;/&gt;&lt;wsp:rsid wsp:val=&quot;005758C4&quot;/&gt;&lt;wsp:rsid wsp:val=&quot;005821B8&quot;/&gt;&lt;wsp:rsid wsp:val=&quot;00586108&quot;/&gt;&lt;wsp:rsid wsp:val=&quot;005E751D&quot;/&gt;&lt;wsp:rsid wsp:val=&quot;005F10E5&quot;/&gt;&lt;wsp:rsid wsp:val=&quot;00600FDF&quot;/&gt;&lt;wsp:rsid wsp:val=&quot;00620BA8&quot;/&gt;&lt;wsp:rsid wsp:val=&quot;00627288&quot;/&gt;&lt;wsp:rsid wsp:val=&quot;006361B6&quot;/&gt;&lt;wsp:rsid wsp:val=&quot;0067073B&quot;/&gt;&lt;wsp:rsid wsp:val=&quot;00677243&quot;/&gt;&lt;wsp:rsid wsp:val=&quot;006C2A5B&quot;/&gt;&lt;wsp:rsid wsp:val=&quot;006D2D6A&quot;/&gt;&lt;wsp:rsid wsp:val=&quot;006E09EF&quot;/&gt;&lt;wsp:rsid wsp:val=&quot;006E0B51&quot;/&gt;&lt;wsp:rsid wsp:val=&quot;006F05D0&quot;/&gt;&lt;wsp:rsid wsp:val=&quot;006F3752&quot;/&gt;&lt;wsp:rsid wsp:val=&quot;007231CF&quot;/&gt;&lt;wsp:rsid wsp:val=&quot;0072718F&quot;/&gt;&lt;wsp:rsid wsp:val=&quot;0074085B&quot;/&gt;&lt;wsp:rsid wsp:val=&quot;007807E9&quot;/&gt;&lt;wsp:rsid wsp:val=&quot;00785D13&quot;/&gt;&lt;wsp:rsid wsp:val=&quot;007936FC&quot;/&gt;&lt;wsp:rsid wsp:val=&quot;007D7128&quot;/&gt;&lt;wsp:rsid wsp:val=&quot;007E2C74&quot;/&gt;&lt;wsp:rsid wsp:val=&quot;007E5578&quot;/&gt;&lt;wsp:rsid wsp:val=&quot;007F4F6F&quot;/&gt;&lt;wsp:rsid wsp:val=&quot;007F58C7&quot;/&gt;&lt;wsp:rsid wsp:val=&quot;008114F7&quot;/&gt;&lt;wsp:rsid wsp:val=&quot;00831DEC&quot;/&gt;&lt;wsp:rsid wsp:val=&quot;0084310D&quot;/&gt;&lt;wsp:rsid wsp:val=&quot;008A23E1&quot;/&gt;&lt;wsp:rsid wsp:val=&quot;008B06EF&quot;/&gt;&lt;wsp:rsid wsp:val=&quot;008B1FA0&quot;/&gt;&lt;wsp:rsid wsp:val=&quot;008B255C&quot;/&gt;&lt;wsp:rsid wsp:val=&quot;008B2B67&quot;/&gt;&lt;wsp:rsid wsp:val=&quot;008B44CF&quot;/&gt;&lt;wsp:rsid wsp:val=&quot;008B7BF1&quot;/&gt;&lt;wsp:rsid wsp:val=&quot;008C27C7&quot;/&gt;&lt;wsp:rsid wsp:val=&quot;008E335A&quot;/&gt;&lt;wsp:rsid wsp:val=&quot;008F0DD2&quot;/&gt;&lt;wsp:rsid wsp:val=&quot;008F32F1&quot;/&gt;&lt;wsp:rsid wsp:val=&quot;00902CFA&quot;/&gt;&lt;wsp:rsid wsp:val=&quot;0090396C&quot;/&gt;&lt;wsp:rsid wsp:val=&quot;00910F01&quot;/&gt;&lt;wsp:rsid wsp:val=&quot;00920351&quot;/&gt;&lt;wsp:rsid wsp:val=&quot;00952FE5&quot;/&gt;&lt;wsp:rsid wsp:val=&quot;0095381A&quot;/&gt;&lt;wsp:rsid wsp:val=&quot;00961FFE&quot;/&gt;&lt;wsp:rsid wsp:val=&quot;00975FEB&quot;/&gt;&lt;wsp:rsid wsp:val=&quot;009810DD&quot;/&gt;&lt;wsp:rsid wsp:val=&quot;00986060&quot;/&gt;&lt;wsp:rsid wsp:val=&quot;00997DAC&quot;/&gt;&lt;wsp:rsid wsp:val=&quot;009D4199&quot;/&gt;&lt;wsp:rsid wsp:val=&quot;00A100BE&quot;/&gt;&lt;wsp:rsid wsp:val=&quot;00A2655B&quot;/&gt;&lt;wsp:rsid wsp:val=&quot;00A26B4E&quot;/&gt;&lt;wsp:rsid wsp:val=&quot;00A32AA2&quot;/&gt;&lt;wsp:rsid wsp:val=&quot;00A47C04&quot;/&gt;&lt;wsp:rsid wsp:val=&quot;00A923DC&quot;/&gt;&lt;wsp:rsid wsp:val=&quot;00AD0E8E&quot;/&gt;&lt;wsp:rsid wsp:val=&quot;00AE2A0C&quot;/&gt;&lt;wsp:rsid wsp:val=&quot;00AF77B2&quot;/&gt;&lt;wsp:rsid wsp:val=&quot;00B01675&quot;/&gt;&lt;wsp:rsid wsp:val=&quot;00B44229&quot;/&gt;&lt;wsp:rsid wsp:val=&quot;00B46CA2&quot;/&gt;&lt;wsp:rsid wsp:val=&quot;00B9598E&quot;/&gt;&lt;wsp:rsid wsp:val=&quot;00BA05BB&quot;/&gt;&lt;wsp:rsid wsp:val=&quot;00BD26B9&quot;/&gt;&lt;wsp:rsid wsp:val=&quot;00BF6D7F&quot;/&gt;&lt;wsp:rsid wsp:val=&quot;00C00343&quot;/&gt;&lt;wsp:rsid wsp:val=&quot;00C16FA0&quot;/&gt;&lt;wsp:rsid wsp:val=&quot;00C606C1&quot;/&gt;&lt;wsp:rsid wsp:val=&quot;00C96833&quot;/&gt;&lt;wsp:rsid wsp:val=&quot;00CA0E65&quot;/&gt;&lt;wsp:rsid wsp:val=&quot;00CA780D&quot;/&gt;&lt;wsp:rsid wsp:val=&quot;00CF0B34&quot;/&gt;&lt;wsp:rsid wsp:val=&quot;00CF193A&quot;/&gt;&lt;wsp:rsid wsp:val=&quot;00D0426D&quot;/&gt;&lt;wsp:rsid wsp:val=&quot;00D118C5&quot;/&gt;&lt;wsp:rsid wsp:val=&quot;00D209A9&quot;/&gt;&lt;wsp:rsid wsp:val=&quot;00D457EA&quot;/&gt;&lt;wsp:rsid wsp:val=&quot;00D461AA&quot;/&gt;&lt;wsp:rsid wsp:val=&quot;00D55E3B&quot;/&gt;&lt;wsp:rsid wsp:val=&quot;00D82859&quot;/&gt;&lt;wsp:rsid wsp:val=&quot;00D96B3C&quot;/&gt;&lt;wsp:rsid wsp:val=&quot;00DA3C1A&quot;/&gt;&lt;wsp:rsid wsp:val=&quot;00DC002B&quot;/&gt;&lt;wsp:rsid wsp:val=&quot;00DC146D&quot;/&gt;&lt;wsp:rsid wsp:val=&quot;00DE41EB&quot;/&gt;&lt;wsp:rsid wsp:val=&quot;00E007ED&quot;/&gt;&lt;wsp:rsid wsp:val=&quot;00E3140B&quot;/&gt;&lt;wsp:rsid wsp:val=&quot;00E35A9F&quot;/&gt;&lt;wsp:rsid wsp:val=&quot;00E51E3C&quot;/&gt;&lt;wsp:rsid wsp:val=&quot;00E5270F&quot;/&gt;&lt;wsp:rsid wsp:val=&quot;00E63DDA&quot;/&gt;&lt;wsp:rsid wsp:val=&quot;00E723CB&quot;/&gt;&lt;wsp:rsid wsp:val=&quot;00E967B0&quot;/&gt;&lt;wsp:rsid wsp:val=&quot;00EA7090&quot;/&gt;&lt;wsp:rsid wsp:val=&quot;00EA7731&quot;/&gt;&lt;wsp:rsid wsp:val=&quot;00EB264B&quot;/&gt;&lt;wsp:rsid wsp:val=&quot;00ED5B62&quot;/&gt;&lt;wsp:rsid wsp:val=&quot;00ED78ED&quot;/&gt;&lt;wsp:rsid wsp:val=&quot;00EF76A8&quot;/&gt;&lt;wsp:rsid wsp:val=&quot;00F0220D&quot;/&gt;&lt;wsp:rsid wsp:val=&quot;00F13C64&quot;/&gt;&lt;wsp:rsid wsp:val=&quot;00F4265B&quot;/&gt;&lt;wsp:rsid wsp:val=&quot;00F461EF&quot;/&gt;&lt;wsp:rsid wsp:val=&quot;00F52073&quot;/&gt;&lt;wsp:rsid wsp:val=&quot;00F6068C&quot;/&gt;&lt;wsp:rsid wsp:val=&quot;00F76126&quot;/&gt;&lt;wsp:rsid wsp:val=&quot;00F76FCF&quot;/&gt;&lt;wsp:rsid wsp:val=&quot;00F777C6&quot;/&gt;&lt;wsp:rsid wsp:val=&quot;00F836D7&quot;/&gt;&lt;wsp:rsid wsp:val=&quot;00F84DB3&quot;/&gt;&lt;wsp:rsid wsp:val=&quot;00F864EC&quot;/&gt;&lt;wsp:rsid wsp:val=&quot;00F9463D&quot;/&gt;&lt;wsp:rsid wsp:val=&quot;00FB0151&quot;/&gt;&lt;wsp:rsid wsp:val=&quot;00FB5886&quot;/&gt;&lt;wsp:rsid wsp:val=&quot;00FD54E6&quot;/&gt;&lt;/wsp:rsids&gt;&lt;/w:docPr&gt;&lt;w:body&gt;&lt;wx:sect&gt;&lt;w:p wsp:rsidR=&quot;00000000&quot; wsp:rsidRDefault=&quot;006E09EF&quot; wsp:rsidP=&quot;006E09EF&quot;&gt;&lt;m:oMathPara&gt;&lt;m:oMath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x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7" o:title="" chromakey="white"/>
          </v:shape>
        </w:pict>
      </w:r>
      <w:r w:rsidRPr="0084310D">
        <w:rPr>
          <w:szCs w:val="21"/>
        </w:rPr>
        <w:instrText xml:space="preserve"> </w:instrText>
      </w:r>
      <w:r w:rsidRPr="0084310D">
        <w:rPr>
          <w:szCs w:val="21"/>
        </w:rPr>
        <w:fldChar w:fldCharType="separate"/>
      </w:r>
      <w:r w:rsidRPr="0084310D">
        <w:rPr>
          <w:rFonts w:hint="eastAsia"/>
          <w:position w:val="-6"/>
        </w:rPr>
        <w:pict>
          <v:shape id="_x0000_i1041" type="#_x0000_t75" style="width:12.25pt;height:15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bordersDontSurroundHeader/&gt;&lt;w:bordersDontSurroundFooter/&gt;&lt;w:hideSpellingErrors/&gt;&lt;w:stylePaneFormatFilter w:val=&quot;3F04&quot;/&gt;&lt;w:defaultTabStop w:val=&quot;420&quot;/&gt;&lt;w:doNotHyphenateCaps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16FA0&quot;/&gt;&lt;wsp:rsid wsp:val=&quot;00026EA9&quot;/&gt;&lt;wsp:rsid wsp:val=&quot;0004419C&quot;/&gt;&lt;wsp:rsid wsp:val=&quot;00054C74&quot;/&gt;&lt;wsp:rsid wsp:val=&quot;00065E1F&quot;/&gt;&lt;wsp:rsid wsp:val=&quot;00073307&quot;/&gt;&lt;wsp:rsid wsp:val=&quot;00090BFE&quot;/&gt;&lt;wsp:rsid wsp:val=&quot;000F4C99&quot;/&gt;&lt;wsp:rsid wsp:val=&quot;00144ACB&quot;/&gt;&lt;wsp:rsid wsp:val=&quot;001501FB&quot;/&gt;&lt;wsp:rsid wsp:val=&quot;00180D0C&quot;/&gt;&lt;wsp:rsid wsp:val=&quot;00191E43&quot;/&gt;&lt;wsp:rsid wsp:val=&quot;001A2139&quot;/&gt;&lt;wsp:rsid wsp:val=&quot;001B1ACB&quot;/&gt;&lt;wsp:rsid wsp:val=&quot;001C78B7&quot;/&gt;&lt;wsp:rsid wsp:val=&quot;00200178&quot;/&gt;&lt;wsp:rsid wsp:val=&quot;0022078B&quot;/&gt;&lt;wsp:rsid wsp:val=&quot;002231D5&quot;/&gt;&lt;wsp:rsid wsp:val=&quot;00247D20&quot;/&gt;&lt;wsp:rsid wsp:val=&quot;002526E0&quot;/&gt;&lt;wsp:rsid wsp:val=&quot;00261B43&quot;/&gt;&lt;wsp:rsid wsp:val=&quot;002976E4&quot;/&gt;&lt;wsp:rsid wsp:val=&quot;002A1BC5&quot;/&gt;&lt;wsp:rsid wsp:val=&quot;002C7B32&quot;/&gt;&lt;wsp:rsid wsp:val=&quot;002E3303&quot;/&gt;&lt;wsp:rsid wsp:val=&quot;00334829&quot;/&gt;&lt;wsp:rsid wsp:val=&quot;00334F8E&quot;/&gt;&lt;wsp:rsid wsp:val=&quot;00361043&quot;/&gt;&lt;wsp:rsid wsp:val=&quot;00362A98&quot;/&gt;&lt;wsp:rsid wsp:val=&quot;003640AD&quot;/&gt;&lt;wsp:rsid wsp:val=&quot;00366CD2&quot;/&gt;&lt;wsp:rsid wsp:val=&quot;003930C2&quot;/&gt;&lt;wsp:rsid wsp:val=&quot;003A5A0D&quot;/&gt;&lt;wsp:rsid wsp:val=&quot;003B2E65&quot;/&gt;&lt;wsp:rsid wsp:val=&quot;003D0EEF&quot;/&gt;&lt;wsp:rsid wsp:val=&quot;003E5A95&quot;/&gt;&lt;wsp:rsid wsp:val=&quot;0042340A&quot;/&gt;&lt;wsp:rsid wsp:val=&quot;004268B6&quot;/&gt;&lt;wsp:rsid wsp:val=&quot;00427F42&quot;/&gt;&lt;wsp:rsid wsp:val=&quot;00440019&quot;/&gt;&lt;wsp:rsid wsp:val=&quot;00450281&quot;/&gt;&lt;wsp:rsid wsp:val=&quot;00464F4A&quot;/&gt;&lt;wsp:rsid wsp:val=&quot;00481D83&quot;/&gt;&lt;wsp:rsid wsp:val=&quot;004A7D6F&quot;/&gt;&lt;wsp:rsid wsp:val=&quot;00502F8E&quot;/&gt;&lt;wsp:rsid wsp:val=&quot;00507F6F&quot;/&gt;&lt;wsp:rsid wsp:val=&quot;00554AE1&quot;/&gt;&lt;wsp:rsid wsp:val=&quot;00557C73&quot;/&gt;&lt;wsp:rsid wsp:val=&quot;00562D8D&quot;/&gt;&lt;wsp:rsid wsp:val=&quot;005758C4&quot;/&gt;&lt;wsp:rsid wsp:val=&quot;005821B8&quot;/&gt;&lt;wsp:rsid wsp:val=&quot;00586108&quot;/&gt;&lt;wsp:rsid wsp:val=&quot;005E751D&quot;/&gt;&lt;wsp:rsid wsp:val=&quot;005F10E5&quot;/&gt;&lt;wsp:rsid wsp:val=&quot;00600FDF&quot;/&gt;&lt;wsp:rsid wsp:val=&quot;00620BA8&quot;/&gt;&lt;wsp:rsid wsp:val=&quot;00627288&quot;/&gt;&lt;wsp:rsid wsp:val=&quot;006361B6&quot;/&gt;&lt;wsp:rsid wsp:val=&quot;0067073B&quot;/&gt;&lt;wsp:rsid wsp:val=&quot;00677243&quot;/&gt;&lt;wsp:rsid wsp:val=&quot;006C2A5B&quot;/&gt;&lt;wsp:rsid wsp:val=&quot;006D2D6A&quot;/&gt;&lt;wsp:rsid wsp:val=&quot;006E09EF&quot;/&gt;&lt;wsp:rsid wsp:val=&quot;006E0B51&quot;/&gt;&lt;wsp:rsid wsp:val=&quot;006F05D0&quot;/&gt;&lt;wsp:rsid wsp:val=&quot;006F3752&quot;/&gt;&lt;wsp:rsid wsp:val=&quot;007231CF&quot;/&gt;&lt;wsp:rsid wsp:val=&quot;0072718F&quot;/&gt;&lt;wsp:rsid wsp:val=&quot;0074085B&quot;/&gt;&lt;wsp:rsid wsp:val=&quot;007807E9&quot;/&gt;&lt;wsp:rsid wsp:val=&quot;00785D13&quot;/&gt;&lt;wsp:rsid wsp:val=&quot;007936FC&quot;/&gt;&lt;wsp:rsid wsp:val=&quot;007D7128&quot;/&gt;&lt;wsp:rsid wsp:val=&quot;007E2C74&quot;/&gt;&lt;wsp:rsid wsp:val=&quot;007E5578&quot;/&gt;&lt;wsp:rsid wsp:val=&quot;007F4F6F&quot;/&gt;&lt;wsp:rsid wsp:val=&quot;007F58C7&quot;/&gt;&lt;wsp:rsid wsp:val=&quot;008114F7&quot;/&gt;&lt;wsp:rsid wsp:val=&quot;00831DEC&quot;/&gt;&lt;wsp:rsid wsp:val=&quot;0084310D&quot;/&gt;&lt;wsp:rsid wsp:val=&quot;008A23E1&quot;/&gt;&lt;wsp:rsid wsp:val=&quot;008B06EF&quot;/&gt;&lt;wsp:rsid wsp:val=&quot;008B1FA0&quot;/&gt;&lt;wsp:rsid wsp:val=&quot;008B255C&quot;/&gt;&lt;wsp:rsid wsp:val=&quot;008B2B67&quot;/&gt;&lt;wsp:rsid wsp:val=&quot;008B44CF&quot;/&gt;&lt;wsp:rsid wsp:val=&quot;008B7BF1&quot;/&gt;&lt;wsp:rsid wsp:val=&quot;008C27C7&quot;/&gt;&lt;wsp:rsid wsp:val=&quot;008E335A&quot;/&gt;&lt;wsp:rsid wsp:val=&quot;008F0DD2&quot;/&gt;&lt;wsp:rsid wsp:val=&quot;008F32F1&quot;/&gt;&lt;wsp:rsid wsp:val=&quot;00902CFA&quot;/&gt;&lt;wsp:rsid wsp:val=&quot;0090396C&quot;/&gt;&lt;wsp:rsid wsp:val=&quot;00910F01&quot;/&gt;&lt;wsp:rsid wsp:val=&quot;00920351&quot;/&gt;&lt;wsp:rsid wsp:val=&quot;00952FE5&quot;/&gt;&lt;wsp:rsid wsp:val=&quot;0095381A&quot;/&gt;&lt;wsp:rsid wsp:val=&quot;00961FFE&quot;/&gt;&lt;wsp:rsid wsp:val=&quot;00975FEB&quot;/&gt;&lt;wsp:rsid wsp:val=&quot;009810DD&quot;/&gt;&lt;wsp:rsid wsp:val=&quot;00986060&quot;/&gt;&lt;wsp:rsid wsp:val=&quot;00997DAC&quot;/&gt;&lt;wsp:rsid wsp:val=&quot;009D4199&quot;/&gt;&lt;wsp:rsid wsp:val=&quot;00A100BE&quot;/&gt;&lt;wsp:rsid wsp:val=&quot;00A2655B&quot;/&gt;&lt;wsp:rsid wsp:val=&quot;00A26B4E&quot;/&gt;&lt;wsp:rsid wsp:val=&quot;00A32AA2&quot;/&gt;&lt;wsp:rsid wsp:val=&quot;00A47C04&quot;/&gt;&lt;wsp:rsid wsp:val=&quot;00A923DC&quot;/&gt;&lt;wsp:rsid wsp:val=&quot;00AD0E8E&quot;/&gt;&lt;wsp:rsid wsp:val=&quot;00AE2A0C&quot;/&gt;&lt;wsp:rsid wsp:val=&quot;00AF77B2&quot;/&gt;&lt;wsp:rsid wsp:val=&quot;00B01675&quot;/&gt;&lt;wsp:rsid wsp:val=&quot;00B44229&quot;/&gt;&lt;wsp:rsid wsp:val=&quot;00B46CA2&quot;/&gt;&lt;wsp:rsid wsp:val=&quot;00B9598E&quot;/&gt;&lt;wsp:rsid wsp:val=&quot;00BA05BB&quot;/&gt;&lt;wsp:rsid wsp:val=&quot;00BD26B9&quot;/&gt;&lt;wsp:rsid wsp:val=&quot;00BF6D7F&quot;/&gt;&lt;wsp:rsid wsp:val=&quot;00C00343&quot;/&gt;&lt;wsp:rsid wsp:val=&quot;00C16FA0&quot;/&gt;&lt;wsp:rsid wsp:val=&quot;00C606C1&quot;/&gt;&lt;wsp:rsid wsp:val=&quot;00C96833&quot;/&gt;&lt;wsp:rsid wsp:val=&quot;00CA0E65&quot;/&gt;&lt;wsp:rsid wsp:val=&quot;00CA780D&quot;/&gt;&lt;wsp:rsid wsp:val=&quot;00CF0B34&quot;/&gt;&lt;wsp:rsid wsp:val=&quot;00CF193A&quot;/&gt;&lt;wsp:rsid wsp:val=&quot;00D0426D&quot;/&gt;&lt;wsp:rsid wsp:val=&quot;00D118C5&quot;/&gt;&lt;wsp:rsid wsp:val=&quot;00D209A9&quot;/&gt;&lt;wsp:rsid wsp:val=&quot;00D457EA&quot;/&gt;&lt;wsp:rsid wsp:val=&quot;00D461AA&quot;/&gt;&lt;wsp:rsid wsp:val=&quot;00D55E3B&quot;/&gt;&lt;wsp:rsid wsp:val=&quot;00D82859&quot;/&gt;&lt;wsp:rsid wsp:val=&quot;00D96B3C&quot;/&gt;&lt;wsp:rsid wsp:val=&quot;00DA3C1A&quot;/&gt;&lt;wsp:rsid wsp:val=&quot;00DC002B&quot;/&gt;&lt;wsp:rsid wsp:val=&quot;00DC146D&quot;/&gt;&lt;wsp:rsid wsp:val=&quot;00DE41EB&quot;/&gt;&lt;wsp:rsid wsp:val=&quot;00E007ED&quot;/&gt;&lt;wsp:rsid wsp:val=&quot;00E3140B&quot;/&gt;&lt;wsp:rsid wsp:val=&quot;00E35A9F&quot;/&gt;&lt;wsp:rsid wsp:val=&quot;00E51E3C&quot;/&gt;&lt;wsp:rsid wsp:val=&quot;00E5270F&quot;/&gt;&lt;wsp:rsid wsp:val=&quot;00E63DDA&quot;/&gt;&lt;wsp:rsid wsp:val=&quot;00E723CB&quot;/&gt;&lt;wsp:rsid wsp:val=&quot;00E967B0&quot;/&gt;&lt;wsp:rsid wsp:val=&quot;00EA7090&quot;/&gt;&lt;wsp:rsid wsp:val=&quot;00EA7731&quot;/&gt;&lt;wsp:rsid wsp:val=&quot;00EB264B&quot;/&gt;&lt;wsp:rsid wsp:val=&quot;00ED5B62&quot;/&gt;&lt;wsp:rsid wsp:val=&quot;00ED78ED&quot;/&gt;&lt;wsp:rsid wsp:val=&quot;00EF76A8&quot;/&gt;&lt;wsp:rsid wsp:val=&quot;00F0220D&quot;/&gt;&lt;wsp:rsid wsp:val=&quot;00F13C64&quot;/&gt;&lt;wsp:rsid wsp:val=&quot;00F4265B&quot;/&gt;&lt;wsp:rsid wsp:val=&quot;00F461EF&quot;/&gt;&lt;wsp:rsid wsp:val=&quot;00F52073&quot;/&gt;&lt;wsp:rsid wsp:val=&quot;00F6068C&quot;/&gt;&lt;wsp:rsid wsp:val=&quot;00F76126&quot;/&gt;&lt;wsp:rsid wsp:val=&quot;00F76FCF&quot;/&gt;&lt;wsp:rsid wsp:val=&quot;00F777C6&quot;/&gt;&lt;wsp:rsid wsp:val=&quot;00F836D7&quot;/&gt;&lt;wsp:rsid wsp:val=&quot;00F84DB3&quot;/&gt;&lt;wsp:rsid wsp:val=&quot;00F864EC&quot;/&gt;&lt;wsp:rsid wsp:val=&quot;00F9463D&quot;/&gt;&lt;wsp:rsid wsp:val=&quot;00FB0151&quot;/&gt;&lt;wsp:rsid wsp:val=&quot;00FB5886&quot;/&gt;&lt;wsp:rsid wsp:val=&quot;00FD54E6&quot;/&gt;&lt;/wsp:rsids&gt;&lt;/w:docPr&gt;&lt;w:body&gt;&lt;wx:sect&gt;&lt;w:p wsp:rsidR=&quot;00000000&quot; wsp:rsidRDefault=&quot;006E09EF&quot; wsp:rsidP=&quot;006E09EF&quot;&gt;&lt;m:oMathPara&gt;&lt;m:oMath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x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7" o:title="" chromakey="white"/>
          </v:shape>
        </w:pict>
      </w:r>
      <w:r w:rsidRPr="0084310D">
        <w:rPr>
          <w:szCs w:val="21"/>
        </w:rPr>
        <w:fldChar w:fldCharType="end"/>
      </w:r>
      <w:r w:rsidRPr="00F024D6">
        <w:rPr>
          <w:rFonts w:hint="eastAsia"/>
          <w:szCs w:val="21"/>
        </w:rPr>
        <w:t>表示考试分数总分的变异。</w:t>
      </w:r>
    </w:p>
    <w:p w:rsidR="00243708" w:rsidRPr="00512732" w:rsidRDefault="00243708" w:rsidP="00917B5A">
      <w:pPr>
        <w:spacing w:line="360" w:lineRule="auto"/>
        <w:ind w:leftChars="175" w:left="420" w:firstLineChars="147" w:firstLine="354"/>
        <w:rPr>
          <w:rFonts w:ascii="宋体" w:hAnsi="宋体"/>
          <w:b/>
        </w:rPr>
      </w:pPr>
    </w:p>
    <w:p w:rsidR="00243708" w:rsidRPr="00F07F86" w:rsidRDefault="00243708" w:rsidP="00917B5A">
      <w:pPr>
        <w:spacing w:line="360" w:lineRule="auto"/>
        <w:ind w:leftChars="175" w:left="420" w:firstLine="180"/>
        <w:rPr>
          <w:rFonts w:ascii="宋体" w:hAnsi="宋体"/>
          <w:b/>
        </w:rPr>
      </w:pPr>
      <w:r w:rsidRPr="00F07F86"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>九</w:t>
      </w:r>
      <w:r w:rsidRPr="00F07F86">
        <w:rPr>
          <w:rFonts w:ascii="宋体" w:hAnsi="宋体" w:hint="eastAsia"/>
          <w:b/>
        </w:rPr>
        <w:t>、正态分布曲线的峰度和偏度</w:t>
      </w:r>
    </w:p>
    <w:p w:rsidR="00243708" w:rsidRPr="00F07F86" w:rsidRDefault="00243708" w:rsidP="00917B5A">
      <w:pPr>
        <w:spacing w:line="360" w:lineRule="auto"/>
        <w:ind w:leftChars="346" w:left="830"/>
        <w:rPr>
          <w:rFonts w:ascii="宋体" w:hAnsi="宋体"/>
        </w:rPr>
      </w:pPr>
      <w:r w:rsidRPr="00F07F86">
        <w:rPr>
          <w:rFonts w:ascii="宋体" w:hAnsi="宋体" w:hint="eastAsia"/>
        </w:rPr>
        <w:t>峰度反映了与正态分布相比，随机变量分布的尖锐度或平坦度。偏度描述了随机变量分布相对其均值的不对称程度。当随机变量x服从正态分布时，其偏度</w:t>
      </w:r>
      <w:r w:rsidRPr="00F07F86">
        <w:rPr>
          <w:rFonts w:ascii="宋体" w:hAnsi="宋体" w:hint="eastAsia"/>
          <w:vertAlign w:val="subscript"/>
        </w:rPr>
        <w:t xml:space="preserve"> </w:t>
      </w:r>
      <w:r w:rsidRPr="0084310D">
        <w:rPr>
          <w:rFonts w:ascii="宋体" w:hAnsi="宋体"/>
          <w:noProof/>
          <w:vertAlign w:val="subscript"/>
        </w:rPr>
        <w:pict>
          <v:shape id="图片 122" o:spid="_x0000_i1042" type="#_x0000_t75" alt="20050218114251811" style="width:29.2pt;height:15.6pt;visibility:visible">
            <v:imagedata r:id="rId38" o:title="20050218114251811"/>
          </v:shape>
        </w:pict>
      </w:r>
      <w:r w:rsidRPr="00F07F86">
        <w:rPr>
          <w:rFonts w:ascii="宋体" w:hAnsi="宋体" w:hint="eastAsia"/>
        </w:rPr>
        <w:t>、峰度</w:t>
      </w:r>
      <w:r w:rsidRPr="00F07F86">
        <w:rPr>
          <w:rFonts w:ascii="宋体" w:hAnsi="宋体" w:hint="eastAsia"/>
          <w:sz w:val="32"/>
          <w:szCs w:val="32"/>
        </w:rPr>
        <w:t>v</w:t>
      </w:r>
      <w:r w:rsidRPr="00F07F86">
        <w:rPr>
          <w:rFonts w:ascii="宋体" w:hAnsi="宋体" w:hint="eastAsia"/>
        </w:rPr>
        <w:t>=0。比如偏度&lt;0，说明数据的分布较正态分布而言为左偏，拖了一条长尾在左边；峰度&gt;0，说明数据的分布情况较正态分布而言要陡峭。</w:t>
      </w:r>
    </w:p>
    <w:p w:rsidR="00243708" w:rsidRDefault="00243708" w:rsidP="00917B5A">
      <w:pPr>
        <w:spacing w:line="360" w:lineRule="auto"/>
        <w:ind w:leftChars="346" w:left="830"/>
        <w:rPr>
          <w:rFonts w:ascii="宋体" w:hAnsi="宋体"/>
          <w:b/>
        </w:rPr>
      </w:pPr>
    </w:p>
    <w:p w:rsidR="00243708" w:rsidRPr="00F07F86" w:rsidRDefault="00243708" w:rsidP="00917B5A">
      <w:pPr>
        <w:spacing w:line="360" w:lineRule="auto"/>
        <w:ind w:leftChars="346" w:left="830"/>
        <w:rPr>
          <w:rFonts w:ascii="宋体" w:hAnsi="宋体"/>
          <w:b/>
        </w:rPr>
      </w:pPr>
      <w:r>
        <w:rPr>
          <w:rFonts w:ascii="宋体" w:hAnsi="宋体" w:hint="eastAsia"/>
          <w:b/>
        </w:rPr>
        <w:t>十</w:t>
      </w:r>
      <w:r w:rsidRPr="00F07F86">
        <w:rPr>
          <w:rFonts w:ascii="宋体" w:hAnsi="宋体" w:hint="eastAsia"/>
          <w:b/>
        </w:rPr>
        <w:t>、分组</w:t>
      </w:r>
    </w:p>
    <w:p w:rsidR="00243708" w:rsidRPr="00F07F86" w:rsidRDefault="00243708" w:rsidP="00917B5A">
      <w:pPr>
        <w:spacing w:line="360" w:lineRule="auto"/>
        <w:ind w:leftChars="175" w:left="420" w:firstLineChars="200" w:firstLine="480"/>
        <w:rPr>
          <w:rFonts w:ascii="宋体" w:hAnsi="宋体"/>
        </w:rPr>
      </w:pPr>
      <w:r w:rsidRPr="00F07F86">
        <w:rPr>
          <w:rFonts w:ascii="宋体" w:hAnsi="宋体" w:hint="eastAsia"/>
        </w:rPr>
        <w:t>参加分析的全体考生本科目成绩按升序排列后，根据人数平均分为七组。</w:t>
      </w:r>
    </w:p>
    <w:p w:rsidR="00243708" w:rsidRPr="00B22B4D" w:rsidRDefault="00243708" w:rsidP="00917B5A"/>
    <w:p w:rsidR="00243708" w:rsidRPr="000B6F41" w:rsidRDefault="00243708" w:rsidP="00917B5A">
      <w:pPr>
        <w:rPr>
          <w:rFonts w:ascii="宋体" w:hAnsi="宋体" w:hint="eastAsia"/>
          <w:szCs w:val="21"/>
        </w:rPr>
      </w:pPr>
    </w:p>
    <w:p w:rsidR="00243708" w:rsidRPr="00917B5A" w:rsidRDefault="00243708"/>
    <w:p w:rsidR="00243708" w:rsidRDefault="00243708" w:rsidP="00243708">
      <w:pPr>
        <w:pStyle w:val="ExamBodyText"/>
      </w:pPr>
    </w:p>
    <w:sectPr w:rsidR="00243708" w:rsidSect="00E51E3C">
      <w:pgSz w:w="11906" w:h="16838" w:code="9"/>
      <w:pgMar w:top="1418" w:right="1134" w:bottom="1134" w:left="1134" w:header="680" w:footer="68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3708" w:rsidRDefault="00243708">
      <w:r>
        <w:separator/>
      </w:r>
    </w:p>
  </w:endnote>
  <w:endnote w:type="continuationSeparator" w:id="0">
    <w:p w:rsidR="00243708" w:rsidRDefault="00243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0C2" w:rsidRPr="00E866AF" w:rsidRDefault="003930C2">
    <w:pPr>
      <w:pStyle w:val="a3"/>
      <w:framePr w:wrap="auto" w:vAnchor="text" w:hAnchor="margin" w:xAlign="right" w:y="1"/>
      <w:rPr>
        <w:rStyle w:val="a4"/>
        <w:sz w:val="21"/>
        <w:szCs w:val="21"/>
      </w:rPr>
    </w:pPr>
    <w:r w:rsidRPr="00E866AF">
      <w:rPr>
        <w:rStyle w:val="a4"/>
        <w:sz w:val="21"/>
        <w:szCs w:val="21"/>
      </w:rPr>
      <w:fldChar w:fldCharType="begin"/>
    </w:r>
    <w:r w:rsidRPr="00E866AF">
      <w:rPr>
        <w:rStyle w:val="a4"/>
        <w:sz w:val="21"/>
        <w:szCs w:val="21"/>
      </w:rPr>
      <w:instrText xml:space="preserve">PAGE  </w:instrText>
    </w:r>
    <w:r w:rsidRPr="00E866AF">
      <w:rPr>
        <w:rStyle w:val="a4"/>
        <w:sz w:val="21"/>
        <w:szCs w:val="21"/>
      </w:rPr>
      <w:fldChar w:fldCharType="separate"/>
    </w:r>
    <w:r w:rsidR="00243708">
      <w:rPr>
        <w:rStyle w:val="a4"/>
        <w:noProof/>
        <w:sz w:val="21"/>
        <w:szCs w:val="21"/>
      </w:rPr>
      <w:t>5</w:t>
    </w:r>
    <w:r w:rsidRPr="00E866AF">
      <w:rPr>
        <w:rStyle w:val="a4"/>
        <w:sz w:val="21"/>
        <w:szCs w:val="21"/>
      </w:rPr>
      <w:fldChar w:fldCharType="end"/>
    </w:r>
  </w:p>
  <w:p w:rsidR="003930C2" w:rsidRDefault="003930C2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3708" w:rsidRDefault="00243708">
      <w:r>
        <w:separator/>
      </w:r>
    </w:p>
  </w:footnote>
  <w:footnote w:type="continuationSeparator" w:id="0">
    <w:p w:rsidR="00243708" w:rsidRDefault="002437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E65" w:rsidRDefault="00E233B0" w:rsidP="008114F7">
    <w:pPr>
      <w:pStyle w:val="a5"/>
      <w:pBdr>
        <w:bottom w:val="none" w:sz="0" w:space="0" w:color="auto"/>
      </w:pBdr>
      <w:jc w:val="left"/>
    </w:pPr>
    <w:r>
      <w:rPr>
        <w:rFonts w:hint="eastAsia"/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6350</wp:posOffset>
          </wp:positionV>
          <wp:extent cx="316130" cy="257175"/>
          <wp:effectExtent l="0" t="0" r="8255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6130" cy="257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31B55"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8F1269B" wp14:editId="4662C5AD">
              <wp:simplePos x="0" y="0"/>
              <wp:positionH relativeFrom="margin">
                <wp:align>center</wp:align>
              </wp:positionH>
              <wp:positionV relativeFrom="paragraph">
                <wp:posOffset>256540</wp:posOffset>
              </wp:positionV>
              <wp:extent cx="6469380" cy="7956"/>
              <wp:effectExtent l="0" t="0" r="26670" b="30480"/>
              <wp:wrapNone/>
              <wp:docPr id="2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69380" cy="7956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6666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662E325" id="Line 23" o:spid="_x0000_s1026" style="position:absolute;left:0;text-align:left;flip:y;z-index:-2516561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0.2pt" to="509.4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" strokecolor="#669">
              <w10:wrap anchorx="margin"/>
            </v:line>
          </w:pict>
        </mc:Fallback>
      </mc:AlternateContent>
    </w:r>
    <w:r w:rsidR="00FF5E42">
      <w:rPr>
        <w:rFonts w:hint="eastAsia"/>
        <w:noProof/>
      </w:rPr>
      <w:drawing>
        <wp:anchor distT="0" distB="0" distL="114300" distR="114300" simplePos="0" relativeHeight="251658240" behindDoc="0" locked="0" layoutInCell="1" allowOverlap="1" wp14:anchorId="102AF7FC" wp14:editId="5B784A00">
          <wp:simplePos x="0" y="0"/>
          <wp:positionH relativeFrom="margin">
            <wp:align>right</wp:align>
          </wp:positionH>
          <wp:positionV relativeFrom="paragraph">
            <wp:posOffset>5715</wp:posOffset>
          </wp:positionV>
          <wp:extent cx="1295400" cy="219075"/>
          <wp:effectExtent l="0" t="0" r="0" b="9525"/>
          <wp:wrapNone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3B2E65">
      <w:rPr>
        <w:rFonts w:hint="eastAsia"/>
      </w:rPr>
      <w:t xml:space="preserve">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351" w:rsidRDefault="00920351" w:rsidP="00920351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25AAE3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0116157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E5CEBCE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59BE534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152E00C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4DE2509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F2A2E33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1374873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8EDC2E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7F5E985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DD97C3D"/>
    <w:multiLevelType w:val="multilevel"/>
    <w:tmpl w:val="417A7A46"/>
    <w:styleLink w:val="1"/>
    <w:lvl w:ilvl="0">
      <w:start w:val="1"/>
      <w:numFmt w:val="chineseCountingThousand"/>
      <w:pStyle w:val="ExamTitle0"/>
      <w:suff w:val="space"/>
      <w:lvlText w:val="第%1部分"/>
      <w:lvlJc w:val="left"/>
      <w:pPr>
        <w:ind w:left="425" w:hanging="425"/>
      </w:pPr>
      <w:rPr>
        <w:rFonts w:hint="eastAsia"/>
      </w:rPr>
    </w:lvl>
    <w:lvl w:ilvl="1">
      <w:start w:val="1"/>
      <w:numFmt w:val="chineseCountingThousand"/>
      <w:pStyle w:val="ExamTitle1"/>
      <w:suff w:val="nothing"/>
      <w:lvlText w:val="%2、"/>
      <w:lvlJc w:val="left"/>
      <w:pPr>
        <w:ind w:left="992" w:hanging="992"/>
      </w:pPr>
      <w:rPr>
        <w:rFonts w:hint="eastAsia"/>
      </w:rPr>
    </w:lvl>
    <w:lvl w:ilvl="2">
      <w:start w:val="1"/>
      <w:numFmt w:val="chineseCountingThousand"/>
      <w:pStyle w:val="ExamTitle2"/>
      <w:suff w:val="nothing"/>
      <w:lvlText w:val="(%3) 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pStyle w:val="ExamTitle3"/>
      <w:suff w:val="nothing"/>
      <w:lvlText w:val="%4、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1EFB469C"/>
    <w:multiLevelType w:val="multilevel"/>
    <w:tmpl w:val="417A7A46"/>
    <w:numStyleLink w:val="1"/>
  </w:abstractNum>
  <w:abstractNum w:abstractNumId="12">
    <w:nsid w:val="34851B5C"/>
    <w:multiLevelType w:val="hybridMultilevel"/>
    <w:tmpl w:val="4AE47864"/>
    <w:lvl w:ilvl="0" w:tplc="8BE2BD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>
    <w:nsid w:val="38473C78"/>
    <w:multiLevelType w:val="hybridMultilevel"/>
    <w:tmpl w:val="E90AD55A"/>
    <w:lvl w:ilvl="0" w:tplc="7A26899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>
    <w:nsid w:val="391B0665"/>
    <w:multiLevelType w:val="multilevel"/>
    <w:tmpl w:val="417A7A46"/>
    <w:numStyleLink w:val="1"/>
  </w:abstractNum>
  <w:abstractNum w:abstractNumId="15">
    <w:nsid w:val="46062640"/>
    <w:multiLevelType w:val="multilevel"/>
    <w:tmpl w:val="417A7A46"/>
    <w:numStyleLink w:val="1"/>
  </w:abstractNum>
  <w:abstractNum w:abstractNumId="16">
    <w:nsid w:val="59F0080C"/>
    <w:multiLevelType w:val="multilevel"/>
    <w:tmpl w:val="417A7A46"/>
    <w:numStyleLink w:val="1"/>
  </w:abstractNum>
  <w:abstractNum w:abstractNumId="17">
    <w:nsid w:val="62883EB5"/>
    <w:multiLevelType w:val="multilevel"/>
    <w:tmpl w:val="417A7A46"/>
    <w:numStyleLink w:val="1"/>
  </w:abstractNum>
  <w:abstractNum w:abstractNumId="18">
    <w:nsid w:val="64416FB3"/>
    <w:multiLevelType w:val="multilevel"/>
    <w:tmpl w:val="417A7A46"/>
    <w:numStyleLink w:val="1"/>
  </w:abstractNum>
  <w:abstractNum w:abstractNumId="19">
    <w:nsid w:val="68A841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705E0961"/>
    <w:multiLevelType w:val="multilevel"/>
    <w:tmpl w:val="417A7A46"/>
    <w:numStyleLink w:val="1"/>
  </w:abstractNum>
  <w:num w:numId="1">
    <w:abstractNumId w:val="13"/>
  </w:num>
  <w:num w:numId="2">
    <w:abstractNumId w:val="12"/>
  </w:num>
  <w:num w:numId="3">
    <w:abstractNumId w:val="10"/>
  </w:num>
  <w:num w:numId="4">
    <w:abstractNumId w:val="19"/>
  </w:num>
  <w:num w:numId="5">
    <w:abstractNumId w:val="18"/>
  </w:num>
  <w:num w:numId="6">
    <w:abstractNumId w:val="17"/>
  </w:num>
  <w:num w:numId="7">
    <w:abstractNumId w:val="15"/>
  </w:num>
  <w:num w:numId="8">
    <w:abstractNumId w:val="11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16"/>
  </w:num>
  <w:num w:numId="20">
    <w:abstractNumId w:val="20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hideSpellingErrors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oNotHyphenateCaps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708"/>
    <w:rsid w:val="0002645F"/>
    <w:rsid w:val="00026EA9"/>
    <w:rsid w:val="0004419C"/>
    <w:rsid w:val="00054C74"/>
    <w:rsid w:val="000B7849"/>
    <w:rsid w:val="000D218B"/>
    <w:rsid w:val="000D7BFE"/>
    <w:rsid w:val="000F5142"/>
    <w:rsid w:val="00143F9C"/>
    <w:rsid w:val="00144ACB"/>
    <w:rsid w:val="001501FB"/>
    <w:rsid w:val="00180D0C"/>
    <w:rsid w:val="001B1ACB"/>
    <w:rsid w:val="001C78B7"/>
    <w:rsid w:val="00200178"/>
    <w:rsid w:val="0022078B"/>
    <w:rsid w:val="002231D5"/>
    <w:rsid w:val="00243708"/>
    <w:rsid w:val="00247D20"/>
    <w:rsid w:val="00261B43"/>
    <w:rsid w:val="002976E4"/>
    <w:rsid w:val="002A1BC5"/>
    <w:rsid w:val="002C7B32"/>
    <w:rsid w:val="002D5EBD"/>
    <w:rsid w:val="002E3303"/>
    <w:rsid w:val="00334F8E"/>
    <w:rsid w:val="00362A98"/>
    <w:rsid w:val="003640AD"/>
    <w:rsid w:val="003930C2"/>
    <w:rsid w:val="003A5A0D"/>
    <w:rsid w:val="003B2E65"/>
    <w:rsid w:val="003D0EEF"/>
    <w:rsid w:val="003E5A95"/>
    <w:rsid w:val="004268B6"/>
    <w:rsid w:val="00440019"/>
    <w:rsid w:val="00440D71"/>
    <w:rsid w:val="00450281"/>
    <w:rsid w:val="00464F4A"/>
    <w:rsid w:val="00481D83"/>
    <w:rsid w:val="004A7D6F"/>
    <w:rsid w:val="00502F8E"/>
    <w:rsid w:val="00554AE1"/>
    <w:rsid w:val="00562D8D"/>
    <w:rsid w:val="005758C4"/>
    <w:rsid w:val="005821B8"/>
    <w:rsid w:val="005E751D"/>
    <w:rsid w:val="005F10E5"/>
    <w:rsid w:val="00600FDF"/>
    <w:rsid w:val="00620BA8"/>
    <w:rsid w:val="00627288"/>
    <w:rsid w:val="006361B6"/>
    <w:rsid w:val="00667000"/>
    <w:rsid w:val="0067073B"/>
    <w:rsid w:val="00677243"/>
    <w:rsid w:val="006B7A48"/>
    <w:rsid w:val="006F05D0"/>
    <w:rsid w:val="006F3752"/>
    <w:rsid w:val="007231CF"/>
    <w:rsid w:val="0072718F"/>
    <w:rsid w:val="0074085B"/>
    <w:rsid w:val="007807E9"/>
    <w:rsid w:val="00785D13"/>
    <w:rsid w:val="007936FC"/>
    <w:rsid w:val="007D7128"/>
    <w:rsid w:val="007E2C74"/>
    <w:rsid w:val="007E5578"/>
    <w:rsid w:val="007F4F6F"/>
    <w:rsid w:val="008114F7"/>
    <w:rsid w:val="00831DEC"/>
    <w:rsid w:val="00873587"/>
    <w:rsid w:val="008A23E1"/>
    <w:rsid w:val="008B1FA0"/>
    <w:rsid w:val="008B255C"/>
    <w:rsid w:val="008B2B67"/>
    <w:rsid w:val="008B44CF"/>
    <w:rsid w:val="008B56A7"/>
    <w:rsid w:val="008B7BF1"/>
    <w:rsid w:val="008C27C7"/>
    <w:rsid w:val="008E335A"/>
    <w:rsid w:val="008F32F1"/>
    <w:rsid w:val="0090396C"/>
    <w:rsid w:val="00910F01"/>
    <w:rsid w:val="00920351"/>
    <w:rsid w:val="00952FE5"/>
    <w:rsid w:val="0095381A"/>
    <w:rsid w:val="009810DD"/>
    <w:rsid w:val="00986060"/>
    <w:rsid w:val="00997DAC"/>
    <w:rsid w:val="009C6198"/>
    <w:rsid w:val="009D04E3"/>
    <w:rsid w:val="009D4199"/>
    <w:rsid w:val="00A05BF9"/>
    <w:rsid w:val="00A2655B"/>
    <w:rsid w:val="00A26B4E"/>
    <w:rsid w:val="00A32AA2"/>
    <w:rsid w:val="00A47C04"/>
    <w:rsid w:val="00A923DC"/>
    <w:rsid w:val="00AB4C60"/>
    <w:rsid w:val="00AD0D57"/>
    <w:rsid w:val="00AD0E8E"/>
    <w:rsid w:val="00AE2A0C"/>
    <w:rsid w:val="00AF77B2"/>
    <w:rsid w:val="00B01675"/>
    <w:rsid w:val="00B44229"/>
    <w:rsid w:val="00B852C0"/>
    <w:rsid w:val="00B9598E"/>
    <w:rsid w:val="00BA05BB"/>
    <w:rsid w:val="00BD26B9"/>
    <w:rsid w:val="00BF6D7F"/>
    <w:rsid w:val="00C00343"/>
    <w:rsid w:val="00C96833"/>
    <w:rsid w:val="00CA0E65"/>
    <w:rsid w:val="00CA60A5"/>
    <w:rsid w:val="00CA780D"/>
    <w:rsid w:val="00CF0B34"/>
    <w:rsid w:val="00CF23B9"/>
    <w:rsid w:val="00D0426D"/>
    <w:rsid w:val="00D209A9"/>
    <w:rsid w:val="00D35C39"/>
    <w:rsid w:val="00D457EA"/>
    <w:rsid w:val="00D461AA"/>
    <w:rsid w:val="00D55E3B"/>
    <w:rsid w:val="00D82859"/>
    <w:rsid w:val="00D96B3C"/>
    <w:rsid w:val="00DA3C1A"/>
    <w:rsid w:val="00DB5B18"/>
    <w:rsid w:val="00DC146D"/>
    <w:rsid w:val="00DE41EB"/>
    <w:rsid w:val="00E007ED"/>
    <w:rsid w:val="00E233B0"/>
    <w:rsid w:val="00E35A9F"/>
    <w:rsid w:val="00E51E3C"/>
    <w:rsid w:val="00E63DDA"/>
    <w:rsid w:val="00E723CB"/>
    <w:rsid w:val="00E967B0"/>
    <w:rsid w:val="00EA7090"/>
    <w:rsid w:val="00EA7731"/>
    <w:rsid w:val="00ED78ED"/>
    <w:rsid w:val="00EF76A8"/>
    <w:rsid w:val="00F0220D"/>
    <w:rsid w:val="00F13C64"/>
    <w:rsid w:val="00F31B55"/>
    <w:rsid w:val="00F461EF"/>
    <w:rsid w:val="00F52073"/>
    <w:rsid w:val="00F530E1"/>
    <w:rsid w:val="00F6068C"/>
    <w:rsid w:val="00F76126"/>
    <w:rsid w:val="00F76FCF"/>
    <w:rsid w:val="00F836D7"/>
    <w:rsid w:val="00F84DB3"/>
    <w:rsid w:val="00F864EC"/>
    <w:rsid w:val="00F9463D"/>
    <w:rsid w:val="00FB5886"/>
    <w:rsid w:val="00FD54E6"/>
    <w:rsid w:val="00FF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BF513C-2A22-4DC4-9C67-ECBFAA012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3F9C"/>
    <w:pPr>
      <w:widowControl w:val="0"/>
      <w:jc w:val="both"/>
    </w:pPr>
    <w:rPr>
      <w:kern w:val="2"/>
      <w:sz w:val="24"/>
      <w:szCs w:val="24"/>
    </w:rPr>
  </w:style>
  <w:style w:type="paragraph" w:styleId="10">
    <w:name w:val="heading 1"/>
    <w:basedOn w:val="a"/>
    <w:next w:val="a"/>
    <w:link w:val="1Char"/>
    <w:qFormat/>
    <w:rsid w:val="000D7B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Pr>
      <w:rFonts w:cs="Times New Roman"/>
    </w:rPr>
  </w:style>
  <w:style w:type="paragraph" w:styleId="a5">
    <w:name w:val="header"/>
    <w:basedOn w:val="a"/>
    <w:rsid w:val="003B2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rsid w:val="00873587"/>
    <w:pPr>
      <w:tabs>
        <w:tab w:val="right" w:leader="dot" w:pos="9628"/>
      </w:tabs>
      <w:spacing w:line="360" w:lineRule="auto"/>
    </w:pPr>
  </w:style>
  <w:style w:type="character" w:styleId="a6">
    <w:name w:val="Hyperlink"/>
    <w:basedOn w:val="a0"/>
    <w:uiPriority w:val="99"/>
    <w:rsid w:val="00D461AA"/>
    <w:rPr>
      <w:color w:val="0000FF"/>
      <w:u w:val="single"/>
    </w:rPr>
  </w:style>
  <w:style w:type="paragraph" w:customStyle="1" w:styleId="ExamTitle1">
    <w:name w:val="ExamTitle1"/>
    <w:basedOn w:val="a"/>
    <w:qFormat/>
    <w:rsid w:val="00CF23B9"/>
    <w:pPr>
      <w:numPr>
        <w:ilvl w:val="1"/>
        <w:numId w:val="21"/>
      </w:numPr>
      <w:spacing w:before="306"/>
    </w:pPr>
    <w:rPr>
      <w:b/>
    </w:rPr>
  </w:style>
  <w:style w:type="paragraph" w:styleId="2">
    <w:name w:val="toc 2"/>
    <w:basedOn w:val="a"/>
    <w:next w:val="a"/>
    <w:uiPriority w:val="39"/>
    <w:rsid w:val="00873587"/>
    <w:pPr>
      <w:spacing w:line="360" w:lineRule="auto"/>
      <w:ind w:leftChars="200" w:left="200"/>
    </w:pPr>
  </w:style>
  <w:style w:type="paragraph" w:styleId="3">
    <w:name w:val="toc 3"/>
    <w:basedOn w:val="a"/>
    <w:next w:val="a"/>
    <w:semiHidden/>
    <w:rsid w:val="00F76126"/>
    <w:pPr>
      <w:spacing w:line="360" w:lineRule="auto"/>
      <w:ind w:leftChars="400" w:left="400"/>
    </w:pPr>
  </w:style>
  <w:style w:type="paragraph" w:customStyle="1" w:styleId="CaptionTitle">
    <w:name w:val="CaptionTitle"/>
    <w:basedOn w:val="a"/>
    <w:qFormat/>
    <w:rsid w:val="00627288"/>
    <w:pPr>
      <w:spacing w:before="624" w:after="78"/>
      <w:jc w:val="center"/>
    </w:pPr>
    <w:rPr>
      <w:rFonts w:ascii="黑体" w:eastAsia="黑体" w:cs="宋体"/>
      <w:sz w:val="21"/>
      <w:szCs w:val="20"/>
    </w:rPr>
  </w:style>
  <w:style w:type="paragraph" w:customStyle="1" w:styleId="TableContent">
    <w:name w:val="TableContent"/>
    <w:basedOn w:val="a"/>
    <w:qFormat/>
    <w:rsid w:val="00E967B0"/>
    <w:pPr>
      <w:outlineLvl w:val="0"/>
    </w:pPr>
  </w:style>
  <w:style w:type="paragraph" w:customStyle="1" w:styleId="TableContent2">
    <w:name w:val="TableContent2"/>
    <w:basedOn w:val="a"/>
    <w:qFormat/>
    <w:rsid w:val="00627288"/>
    <w:pPr>
      <w:ind w:leftChars="-50" w:left="-120" w:rightChars="-50" w:right="-120"/>
      <w:jc w:val="center"/>
    </w:pPr>
    <w:rPr>
      <w:rFonts w:ascii="黑体" w:eastAsia="黑体" w:hAnsi="宋体" w:cs="宋体"/>
      <w:kern w:val="0"/>
      <w:sz w:val="20"/>
      <w:szCs w:val="20"/>
    </w:rPr>
  </w:style>
  <w:style w:type="paragraph" w:customStyle="1" w:styleId="ExamTitle2">
    <w:name w:val="ExamTitle2"/>
    <w:basedOn w:val="a"/>
    <w:qFormat/>
    <w:rsid w:val="00CF23B9"/>
    <w:pPr>
      <w:numPr>
        <w:ilvl w:val="2"/>
        <w:numId w:val="21"/>
      </w:numPr>
      <w:spacing w:before="468" w:after="156"/>
    </w:pPr>
    <w:rPr>
      <w:rFonts w:ascii="宋体" w:cs="宋体"/>
      <w:szCs w:val="20"/>
    </w:rPr>
  </w:style>
  <w:style w:type="paragraph" w:customStyle="1" w:styleId="ExamTitle3">
    <w:name w:val="ExamTitle3"/>
    <w:basedOn w:val="a"/>
    <w:qFormat/>
    <w:rsid w:val="00CF23B9"/>
    <w:pPr>
      <w:numPr>
        <w:ilvl w:val="3"/>
        <w:numId w:val="21"/>
      </w:numPr>
      <w:spacing w:before="156" w:after="156"/>
    </w:pPr>
    <w:rPr>
      <w:rFonts w:ascii="宋体" w:cs="宋体"/>
      <w:szCs w:val="20"/>
    </w:rPr>
  </w:style>
  <w:style w:type="paragraph" w:customStyle="1" w:styleId="ExamBodyText">
    <w:name w:val="ExamBodyText"/>
    <w:basedOn w:val="a"/>
    <w:qFormat/>
    <w:rsid w:val="00627288"/>
    <w:pPr>
      <w:spacing w:before="156" w:after="156"/>
      <w:ind w:leftChars="200" w:left="480"/>
    </w:pPr>
    <w:rPr>
      <w:rFonts w:ascii="宋体" w:cs="宋体"/>
      <w:sz w:val="21"/>
      <w:szCs w:val="20"/>
    </w:rPr>
  </w:style>
  <w:style w:type="numbering" w:customStyle="1" w:styleId="1">
    <w:name w:val="样式1"/>
    <w:uiPriority w:val="99"/>
    <w:rsid w:val="00CF23B9"/>
    <w:pPr>
      <w:numPr>
        <w:numId w:val="3"/>
      </w:numPr>
    </w:pPr>
  </w:style>
  <w:style w:type="paragraph" w:styleId="a7">
    <w:name w:val="List Paragraph"/>
    <w:basedOn w:val="a"/>
    <w:uiPriority w:val="34"/>
    <w:qFormat/>
    <w:rsid w:val="00BD26B9"/>
    <w:pPr>
      <w:ind w:firstLineChars="200" w:firstLine="420"/>
    </w:pPr>
  </w:style>
  <w:style w:type="paragraph" w:customStyle="1" w:styleId="ExamTitle0">
    <w:name w:val="ExamTitle0"/>
    <w:qFormat/>
    <w:rsid w:val="00CF23B9"/>
    <w:pPr>
      <w:numPr>
        <w:numId w:val="21"/>
      </w:numPr>
    </w:pPr>
    <w:rPr>
      <w:b/>
      <w:kern w:val="2"/>
      <w:sz w:val="28"/>
      <w:szCs w:val="24"/>
    </w:rPr>
  </w:style>
  <w:style w:type="character" w:customStyle="1" w:styleId="1Char">
    <w:name w:val="标题 1 Char"/>
    <w:basedOn w:val="a0"/>
    <w:link w:val="10"/>
    <w:rsid w:val="000D7BFE"/>
    <w:rPr>
      <w:b/>
      <w:bCs/>
      <w:kern w:val="44"/>
      <w:sz w:val="44"/>
      <w:szCs w:val="44"/>
    </w:rPr>
  </w:style>
  <w:style w:type="paragraph" w:styleId="a8">
    <w:name w:val="caption"/>
    <w:basedOn w:val="a"/>
    <w:next w:val="a"/>
    <w:unhideWhenUsed/>
    <w:qFormat/>
    <w:rsid w:val="009C6198"/>
    <w:pPr>
      <w:spacing w:before="240" w:after="240"/>
      <w:jc w:val="center"/>
    </w:pPr>
    <w:rPr>
      <w:rFonts w:eastAsia="黑体" w:cstheme="majorBidi"/>
      <w:spacing w:val="-8"/>
      <w:sz w:val="21"/>
      <w:szCs w:val="20"/>
    </w:rPr>
  </w:style>
  <w:style w:type="table" w:styleId="a9">
    <w:name w:val="Table Grid"/>
    <w:basedOn w:val="a1"/>
    <w:rsid w:val="00143F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table of figures"/>
    <w:basedOn w:val="a"/>
    <w:next w:val="a"/>
    <w:rsid w:val="000F5142"/>
    <w:pPr>
      <w:ind w:leftChars="200" w:left="200" w:hangingChars="200" w:hanging="200"/>
    </w:pPr>
    <w:rPr>
      <w:rFonts w:eastAsia="黑体"/>
      <w:sz w:val="21"/>
    </w:rPr>
  </w:style>
  <w:style w:type="paragraph" w:styleId="4">
    <w:name w:val="toc 4"/>
    <w:basedOn w:val="a"/>
    <w:next w:val="a"/>
    <w:autoRedefine/>
    <w:rsid w:val="00873587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6.bin"/><Relationship Id="rId39" Type="http://schemas.openxmlformats.org/officeDocument/2006/relationships/fontTable" Target="fontTable.xml"/><Relationship Id="rId21" Type="http://schemas.openxmlformats.org/officeDocument/2006/relationships/image" Target="media/image9.wmf"/><Relationship Id="rId34" Type="http://schemas.openxmlformats.org/officeDocument/2006/relationships/oleObject" Target="embeddings/oleObject11.bin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0.bin"/><Relationship Id="rId38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29" Type="http://schemas.openxmlformats.org/officeDocument/2006/relationships/image" Target="media/image13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oleObject" Target="embeddings/oleObject5.bin"/><Relationship Id="rId32" Type="http://schemas.openxmlformats.org/officeDocument/2006/relationships/image" Target="media/image14.wmf"/><Relationship Id="rId37" Type="http://schemas.openxmlformats.org/officeDocument/2006/relationships/image" Target="media/image17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7.bin"/><Relationship Id="rId36" Type="http://schemas.openxmlformats.org/officeDocument/2006/relationships/image" Target="media/image16.png"/><Relationship Id="rId10" Type="http://schemas.openxmlformats.org/officeDocument/2006/relationships/header" Target="header1.xml"/><Relationship Id="rId19" Type="http://schemas.openxmlformats.org/officeDocument/2006/relationships/image" Target="media/image8.wmf"/><Relationship Id="rId31" Type="http://schemas.openxmlformats.org/officeDocument/2006/relationships/oleObject" Target="embeddings/oleObject9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oleObject" Target="embeddings/oleObject4.bin"/><Relationship Id="rId27" Type="http://schemas.openxmlformats.org/officeDocument/2006/relationships/image" Target="media/image12.wmf"/><Relationship Id="rId30" Type="http://schemas.openxmlformats.org/officeDocument/2006/relationships/oleObject" Target="embeddings/oleObject8.bin"/><Relationship Id="rId35" Type="http://schemas.openxmlformats.org/officeDocument/2006/relationships/image" Target="media/image15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\ExamReporterL\ExamReporterL\ExamReport\bin\Debug\template2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69A0D-A303-437B-BAA1-330EC301D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template2.dotx</Template>
  <TotalTime>0</TotalTime>
  <Pages>9</Pages>
  <Words>772</Words>
  <Characters>4407</Characters>
  <Application>Microsoft Office Word</Application>
  <DocSecurity>0</DocSecurity>
  <Lines>36</Lines>
  <Paragraphs>10</Paragraphs>
  <ScaleCrop>false</ScaleCrop>
  <Company>TAEA</Company>
  <LinksUpToDate>false</LinksUpToDate>
  <CharactersWithSpaces>5169</CharactersWithSpaces>
  <SharedDoc>false</SharedDoc>
  <HLinks>
    <vt:vector size="54" baseType="variant">
      <vt:variant>
        <vt:i4>1572922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_Toc361399133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_Toc361399132</vt:lpwstr>
      </vt:variant>
      <vt:variant>
        <vt:i4>1572922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_Toc361399131</vt:lpwstr>
      </vt:variant>
      <vt:variant>
        <vt:i4>1572922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_Toc361399130</vt:lpwstr>
      </vt:variant>
      <vt:variant>
        <vt:i4>1638458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_Toc361399129</vt:lpwstr>
      </vt:variant>
      <vt:variant>
        <vt:i4>1638458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_Toc361399128</vt:lpwstr>
      </vt:variant>
      <vt:variant>
        <vt:i4>1638458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_Toc361399127</vt:lpwstr>
      </vt:variant>
      <vt:variant>
        <vt:i4>1638458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_Toc361399126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_Toc361399125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实测考试数据统计分析报告</dc:title>
  <dc:subject/>
  <dc:creator>sooner</dc:creator>
  <cp:keywords/>
  <dc:description/>
  <cp:lastModifiedBy>sooner</cp:lastModifiedBy>
  <cp:revision>1</cp:revision>
  <dcterms:created xsi:type="dcterms:W3CDTF">2014-12-11T07:05:00Z</dcterms:created>
  <dcterms:modified xsi:type="dcterms:W3CDTF">2014-12-11T07:05:00Z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