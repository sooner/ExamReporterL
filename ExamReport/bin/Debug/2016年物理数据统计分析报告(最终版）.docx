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F27587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F27587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F27587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F27587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2016年7月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F27587" w:rsidRDefault="00F2758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55651146" w:history="1">
        <w:r w:rsidRPr="005E4940">
          <w:rPr>
            <w:rStyle w:val="a6"/>
            <w:rFonts w:hint="eastAsia"/>
            <w:noProof/>
          </w:rPr>
          <w:t>第一部分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47" w:history="1">
        <w:r w:rsidRPr="005E4940">
          <w:rPr>
            <w:rStyle w:val="a6"/>
            <w:rFonts w:hint="eastAsia"/>
            <w:noProof/>
          </w:rPr>
          <w:t>一、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48" w:history="1">
        <w:r w:rsidRPr="005E4940">
          <w:rPr>
            <w:rStyle w:val="a6"/>
            <w:rFonts w:hint="eastAsia"/>
            <w:noProof/>
          </w:rPr>
          <w:t>二、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49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一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0" w:history="1">
        <w:r w:rsidRPr="005E4940">
          <w:rPr>
            <w:rStyle w:val="a6"/>
            <w:rFonts w:hint="eastAsia"/>
            <w:noProof/>
          </w:rPr>
          <w:t>第二部分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物理统计分析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1" w:history="1">
        <w:r w:rsidRPr="005E4940">
          <w:rPr>
            <w:rStyle w:val="a6"/>
            <w:rFonts w:hint="eastAsia"/>
            <w:noProof/>
          </w:rPr>
          <w:t>一、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2" w:history="1">
        <w:r w:rsidRPr="005E4940">
          <w:rPr>
            <w:rStyle w:val="a6"/>
            <w:rFonts w:hint="eastAsia"/>
            <w:noProof/>
          </w:rPr>
          <w:t>二、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3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一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4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二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能力组块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5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三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6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四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基础、发展组块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7" w:history="1">
        <w:r w:rsidRPr="005E4940">
          <w:rPr>
            <w:rStyle w:val="a6"/>
            <w:rFonts w:hint="eastAsia"/>
            <w:noProof/>
          </w:rPr>
          <w:t>(</w:t>
        </w:r>
        <w:r w:rsidRPr="005E4940">
          <w:rPr>
            <w:rStyle w:val="a6"/>
            <w:rFonts w:hint="eastAsia"/>
            <w:noProof/>
          </w:rPr>
          <w:t>五</w:t>
        </w:r>
        <w:r w:rsidRPr="005E4940">
          <w:rPr>
            <w:rStyle w:val="a6"/>
            <w:rFonts w:hint="eastAsia"/>
            <w:noProof/>
          </w:rPr>
          <w:t xml:space="preserve">) </w:t>
        </w:r>
        <w:r w:rsidRPr="005E4940">
          <w:rPr>
            <w:rStyle w:val="a6"/>
            <w:rFonts w:hint="eastAsia"/>
            <w:noProof/>
          </w:rPr>
          <w:t>主观题部分论证和非论证性组块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8" w:history="1">
        <w:r w:rsidRPr="005E4940">
          <w:rPr>
            <w:rStyle w:val="a6"/>
            <w:rFonts w:hint="eastAsia"/>
            <w:noProof/>
          </w:rPr>
          <w:t>三、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59" w:history="1">
        <w:r w:rsidRPr="005E4940">
          <w:rPr>
            <w:rStyle w:val="a6"/>
            <w:rFonts w:hint="eastAsia"/>
            <w:noProof/>
          </w:rPr>
          <w:t>四、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F27587" w:rsidRDefault="00F2758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651160" w:history="1">
        <w:r w:rsidRPr="005E4940">
          <w:rPr>
            <w:rStyle w:val="a6"/>
            <w:rFonts w:hint="eastAsia"/>
            <w:noProof/>
          </w:rPr>
          <w:t>第三部分</w:t>
        </w:r>
        <w:r w:rsidRPr="005E4940">
          <w:rPr>
            <w:rStyle w:val="a6"/>
            <w:rFonts w:hint="eastAsia"/>
            <w:noProof/>
          </w:rPr>
          <w:t xml:space="preserve"> </w:t>
        </w:r>
        <w:r w:rsidRPr="005E4940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90396C" w:rsidRDefault="00F2758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F27587" w:rsidRDefault="00F27587" w:rsidP="00F27587">
      <w:pPr>
        <w:pStyle w:val="ExamTitle0"/>
        <w:rPr>
          <w:rFonts w:hint="eastAsia"/>
        </w:rPr>
      </w:pPr>
      <w:bookmarkStart w:id="3" w:name="_Toc455651146"/>
      <w:r>
        <w:rPr>
          <w:rFonts w:hint="eastAsia"/>
        </w:rPr>
        <w:t>整体统计分析</w:t>
      </w:r>
      <w:bookmarkEnd w:id="3"/>
    </w:p>
    <w:p w:rsidR="00F27587" w:rsidRDefault="00F27587" w:rsidP="00F27587">
      <w:pPr>
        <w:pStyle w:val="ExamTitle1"/>
        <w:rPr>
          <w:rFonts w:hint="eastAsia"/>
        </w:rPr>
      </w:pPr>
      <w:bookmarkStart w:id="4" w:name="_Toc455651147"/>
      <w:r>
        <w:rPr>
          <w:rFonts w:hint="eastAsia"/>
        </w:rPr>
        <w:t>总体分析</w:t>
      </w:r>
      <w:bookmarkEnd w:id="4"/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39.02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210.27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-0.75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</w:tr>
    </w:tbl>
    <w:p w:rsidR="004268B6" w:rsidRDefault="004268B6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64AE84C" wp14:editId="34E3DDFD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科目整体分析表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55.94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9.37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66.96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14.75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81.05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19.02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7172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14850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21581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22868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76.81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26482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26672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27068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27443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28097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28248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28536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28843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28972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29229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29359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29516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29640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29763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30443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30648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30921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31168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31251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32364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32524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32558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32642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32681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33184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33265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33286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33299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33360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综合总体分组分析表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组别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分值范围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10.0～161.0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161.0～185.0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185.0～203.0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203.0～217.0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217.0～230.0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230.0～244.0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244.0～287.0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133.9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174.1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194.6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223.6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236.7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ExamTitle1"/>
        <w:rPr>
          <w:rFonts w:hint="eastAsia"/>
        </w:rPr>
      </w:pPr>
      <w:bookmarkStart w:id="5" w:name="_Toc455651148"/>
      <w:r>
        <w:rPr>
          <w:rFonts w:hint="eastAsia"/>
        </w:rPr>
        <w:t>题组分析</w:t>
      </w:r>
      <w:bookmarkEnd w:id="5"/>
    </w:p>
    <w:p w:rsidR="00F27587" w:rsidRDefault="00F27587" w:rsidP="00F27587">
      <w:pPr>
        <w:pStyle w:val="ExamTitle2"/>
        <w:rPr>
          <w:rFonts w:hint="eastAsia"/>
        </w:rPr>
      </w:pPr>
      <w:bookmarkStart w:id="6" w:name="_Toc455651149"/>
      <w:r>
        <w:rPr>
          <w:rFonts w:hint="eastAsia"/>
        </w:rPr>
        <w:t>理综主客观题组</w:t>
      </w:r>
      <w:bookmarkEnd w:id="6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20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20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14.56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8940C09" wp14:editId="052D5625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44A1751" wp14:editId="5BEF8A4C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14.86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31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108.53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43E36B6" wp14:editId="59FE32B6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3C9F61F" wp14:editId="43DE2980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228.44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271.32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273.84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0"/>
        <w:rPr>
          <w:rFonts w:hint="eastAsia"/>
        </w:rPr>
      </w:pPr>
      <w:bookmarkStart w:id="7" w:name="_Toc455651150"/>
      <w:r>
        <w:rPr>
          <w:rFonts w:hint="eastAsia"/>
        </w:rPr>
        <w:t>物理统计分析</w:t>
      </w:r>
      <w:bookmarkEnd w:id="7"/>
    </w:p>
    <w:p w:rsidR="00F27587" w:rsidRDefault="00F27587" w:rsidP="00F27587">
      <w:pPr>
        <w:pStyle w:val="ExamTitle1"/>
        <w:rPr>
          <w:rFonts w:hint="eastAsia"/>
        </w:rPr>
      </w:pPr>
      <w:bookmarkStart w:id="8" w:name="_Toc455651151"/>
      <w:r>
        <w:rPr>
          <w:rFonts w:hint="eastAsia"/>
        </w:rPr>
        <w:t>总体分析</w:t>
      </w:r>
      <w:bookmarkEnd w:id="8"/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81.05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19.02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83.45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-0.62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C4286D0" wp14:editId="30A9DB67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C398D76" wp14:editId="5284FECB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4.76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21_1_1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21_1_2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21_2_3_1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21_2_3_2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21_2_3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21_2_4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21_2_5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9.87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9.33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14.78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23_1_1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23_1_2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23_3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10.58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24_1_1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24_1_2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24_2_1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24_2_2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24_2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5.13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5.10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9.07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43.87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推理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14.07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实验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应用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21.48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9.56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25.47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9.70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42.08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基础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63.84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11.24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发展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17.21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非论证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36.69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7.91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论证</w:t>
            </w:r>
          </w:p>
        </w:tc>
        <w:tc>
          <w:tcPr>
            <w:tcW w:w="963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7.18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5.92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8059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34.79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21265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22961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23456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25031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25427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78.69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27121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28217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28515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28852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29476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29724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30458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30625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31240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31387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31694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31851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32370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96.79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32488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32555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32873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32918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32998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33083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33153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33174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33268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33278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33324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33362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33367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33407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33420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33432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33436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33444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92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1928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总体分组分析表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组别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分值范围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4.0～60.0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60.0～72.0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72.0～80.0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80.0～87.0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87.0～93.0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93.0～101.0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101.0～120.0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47.6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66.4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83.4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96.9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107.0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1205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1"/>
        <w:rPr>
          <w:rFonts w:hint="eastAsia"/>
        </w:rPr>
      </w:pPr>
      <w:bookmarkStart w:id="9" w:name="_Toc455651152"/>
      <w:r>
        <w:rPr>
          <w:rFonts w:hint="eastAsia"/>
        </w:rPr>
        <w:t>题组分析</w:t>
      </w:r>
      <w:bookmarkEnd w:id="9"/>
    </w:p>
    <w:p w:rsidR="00F27587" w:rsidRDefault="00F27587" w:rsidP="00F27587">
      <w:pPr>
        <w:pStyle w:val="ExamTitle2"/>
        <w:rPr>
          <w:rFonts w:hint="eastAsia"/>
        </w:rPr>
      </w:pPr>
      <w:bookmarkStart w:id="10" w:name="_Toc455651153"/>
      <w:r>
        <w:rPr>
          <w:rFonts w:hint="eastAsia"/>
        </w:rPr>
        <w:t>主客观题组</w:t>
      </w:r>
      <w:bookmarkEnd w:id="10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20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9.07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F230DE2" wp14:editId="6D63C266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404EC77" wp14:editId="5A831CB1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26.91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24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43.87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E1E10EE" wp14:editId="74FD53B0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EAC454A" wp14:editId="13D29829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92.79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129.69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209.81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2"/>
        <w:rPr>
          <w:rFonts w:hint="eastAsia"/>
        </w:rPr>
      </w:pPr>
      <w:bookmarkStart w:id="11" w:name="_Toc455651154"/>
      <w:r>
        <w:rPr>
          <w:rFonts w:hint="eastAsia"/>
        </w:rPr>
        <w:t>能力组块</w:t>
      </w:r>
      <w:bookmarkEnd w:id="11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理解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14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17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2466926" wp14:editId="213CAE7B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FB29703" wp14:editId="7C2EFC15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215.69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推理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18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14.07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FD680FF" wp14:editId="407FE168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28FF480" wp14:editId="4D3F9577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实验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21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9251D65" wp14:editId="5DA9047B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37AB5DB" wp14:editId="11BD8368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应用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22</w:t>
      </w:r>
      <w:r>
        <w:rPr>
          <w:rFonts w:hint="eastAsia"/>
        </w:rPr>
        <w:t>、</w:t>
      </w:r>
      <w:r>
        <w:t>23_1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21.48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E82470E" wp14:editId="654D071A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DAC81C7" wp14:editId="4289F466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探究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9.56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5B65B36" wp14:editId="71E1C2E5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9150FBC" wp14:editId="2DAFCE71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257.20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2"/>
        <w:rPr>
          <w:rFonts w:hint="eastAsia"/>
        </w:rPr>
      </w:pPr>
      <w:bookmarkStart w:id="12" w:name="_Toc455651155"/>
      <w:r>
        <w:rPr>
          <w:rFonts w:hint="eastAsia"/>
        </w:rPr>
        <w:t>知识组块</w:t>
      </w:r>
      <w:bookmarkEnd w:id="12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力学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21_2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DBC9811" wp14:editId="41AE03D2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48995E1" wp14:editId="7072C244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228.68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电学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16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21_1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  <w:r>
        <w:rPr>
          <w:rFonts w:hint="eastAsia"/>
        </w:rPr>
        <w:t>、</w:t>
      </w:r>
      <w:r>
        <w:t>23_2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42.08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05394EE" wp14:editId="720DF9D0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2B89B12" wp14:editId="34006659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148.81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215.69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237.54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热学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20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B822701" wp14:editId="427C2196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BD34449" wp14:editId="043D75BC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光学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14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149F58A" wp14:editId="74463933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9B83832" wp14:editId="6B1F115C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原子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6F1EDA2" wp14:editId="2D2D8E87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8F46CD9" wp14:editId="26E70266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31111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2"/>
        <w:rPr>
          <w:rFonts w:hint="eastAsia"/>
        </w:rPr>
      </w:pPr>
      <w:bookmarkStart w:id="13" w:name="_Toc455651156"/>
      <w:r>
        <w:rPr>
          <w:rFonts w:hint="eastAsia"/>
        </w:rPr>
        <w:t>基础、发展组块</w:t>
      </w:r>
      <w:bookmarkEnd w:id="13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基础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13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18</w:t>
      </w:r>
      <w:r>
        <w:rPr>
          <w:rFonts w:hint="eastAsia"/>
        </w:rPr>
        <w:t>、</w:t>
      </w:r>
      <w:r>
        <w:t>21_1</w:t>
      </w:r>
      <w:r>
        <w:rPr>
          <w:rFonts w:hint="eastAsia"/>
        </w:rPr>
        <w:t>、</w:t>
      </w:r>
      <w:r>
        <w:t>21_2_1</w:t>
      </w:r>
      <w:r>
        <w:rPr>
          <w:rFonts w:hint="eastAsia"/>
        </w:rPr>
        <w:t>、</w:t>
      </w:r>
      <w:r>
        <w:t>21_2_2</w:t>
      </w:r>
      <w:r>
        <w:rPr>
          <w:rFonts w:hint="eastAsia"/>
        </w:rPr>
        <w:t>、</w:t>
      </w:r>
      <w:r>
        <w:t>21_2_3</w:t>
      </w:r>
      <w:r>
        <w:rPr>
          <w:rFonts w:hint="eastAsia"/>
        </w:rPr>
        <w:t>、</w:t>
      </w:r>
      <w:r>
        <w:t>21_2_4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23D0008" wp14:editId="7DD4655E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60103E6" wp14:editId="05B08CB8">
            <wp:extent cx="5057143" cy="25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基础分组分析表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142.65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155.34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169.35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189.10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发展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21_2_5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17.21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D232E9D" wp14:editId="4A14D738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6688403" wp14:editId="35A59E13">
            <wp:extent cx="5057143" cy="258095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发展分组分析表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192.49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255.63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270.86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2"/>
        <w:rPr>
          <w:rFonts w:hint="eastAsia"/>
        </w:rPr>
      </w:pPr>
      <w:bookmarkStart w:id="14" w:name="_Toc455651157"/>
      <w:r>
        <w:rPr>
          <w:rFonts w:hint="eastAsia"/>
        </w:rPr>
        <w:t>主观题部分论证和非论证性组块</w:t>
      </w:r>
      <w:bookmarkEnd w:id="14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非论证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21_1</w:t>
      </w:r>
      <w:r>
        <w:rPr>
          <w:rFonts w:hint="eastAsia"/>
        </w:rPr>
        <w:t>、</w:t>
      </w:r>
      <w:r>
        <w:t>21_2_1</w:t>
      </w:r>
      <w:r>
        <w:rPr>
          <w:rFonts w:hint="eastAsia"/>
        </w:rPr>
        <w:t>、</w:t>
      </w:r>
      <w:r>
        <w:t>21_2_2</w:t>
      </w:r>
      <w:r>
        <w:rPr>
          <w:rFonts w:hint="eastAsia"/>
        </w:rPr>
        <w:t>、</w:t>
      </w:r>
      <w:r>
        <w:t>21_2_3</w:t>
      </w:r>
      <w:r>
        <w:rPr>
          <w:rFonts w:hint="eastAsia"/>
        </w:rPr>
        <w:t>、</w:t>
      </w:r>
      <w:r>
        <w:t>21_2_4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23_1</w:t>
      </w:r>
      <w:r>
        <w:rPr>
          <w:rFonts w:hint="eastAsia"/>
        </w:rPr>
        <w:t>、</w:t>
      </w:r>
      <w:r>
        <w:t>24_1_1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36.69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7.91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D444E76" wp14:editId="26CC2142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F7CC7A6" wp14:editId="2611C267">
            <wp:extent cx="5057143" cy="258095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非论证分组分析表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97.64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230.96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论证</w:t>
      </w:r>
    </w:p>
    <w:p w:rsidR="00F27587" w:rsidRDefault="00F27587" w:rsidP="00F27587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21_2_5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24_1_2</w:t>
      </w:r>
      <w:r>
        <w:rPr>
          <w:rFonts w:hint="eastAsia"/>
        </w:rPr>
        <w:t>、</w:t>
      </w:r>
      <w:r>
        <w:t>24_2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5.92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论证分数分布图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522E255" wp14:editId="0700D401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470E7F0" wp14:editId="74DEB0D3">
            <wp:extent cx="5057143" cy="2580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200.50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217.77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248.71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1"/>
        <w:rPr>
          <w:rFonts w:hint="eastAsia"/>
        </w:rPr>
      </w:pPr>
      <w:bookmarkStart w:id="15" w:name="_Toc455651158"/>
      <w:r>
        <w:rPr>
          <w:rFonts w:hint="eastAsia"/>
        </w:rPr>
        <w:t>题目分析</w:t>
      </w:r>
      <w:bookmarkEnd w:id="15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3C6B99A" wp14:editId="1D92B244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4195C6E" wp14:editId="5C9E3F58">
            <wp:extent cx="5057143" cy="277142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31111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3D10F7A" wp14:editId="1151E1D8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B38D0EF" wp14:editId="57A2AD43">
            <wp:extent cx="5057143" cy="27714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9EDC455" wp14:editId="328D95D5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2A709C9" wp14:editId="74BBDCC1">
            <wp:extent cx="5057143" cy="27714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4.76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6901AD7" wp14:editId="5A2ABB12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1E106DE" wp14:editId="4C4CFC98">
            <wp:extent cx="5057143" cy="277142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51F5D46" wp14:editId="494C0E2B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82E292F" wp14:editId="60C159C4">
            <wp:extent cx="5057143" cy="277142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788CBFF" wp14:editId="40661511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7D9CF30" wp14:editId="3439B712">
            <wp:extent cx="5057143" cy="2771429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19.17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-0.37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02DD364" wp14:editId="75C7F093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7A814F1" wp14:editId="048DB10D">
            <wp:extent cx="5057143" cy="2771429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BA9C9AA" wp14:editId="168DA6A9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822BC2A" wp14:editId="4407C417">
            <wp:extent cx="5057143" cy="277142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-0.14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19.52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Pr="00F27587" w:rsidRDefault="00F27587" w:rsidP="00F27587">
            <w:pPr>
              <w:pStyle w:val="TableContent2"/>
              <w:rPr>
                <w:sz w:val="18"/>
              </w:rPr>
            </w:pPr>
            <w:r w:rsidRPr="00F2758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-0.04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第21_1_1题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474B0FA" wp14:editId="76D627DA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3DEEDF5" wp14:editId="658D634F">
            <wp:extent cx="5057143" cy="277142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177.72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80.33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第21_1_2题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C01032F" wp14:editId="7F46C609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E1183D6" wp14:editId="542D979D">
            <wp:extent cx="5057143" cy="277142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95.19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1A8FD9F" wp14:editId="36BFE721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CBD80CF" wp14:editId="04DD9A42">
            <wp:extent cx="5057143" cy="277142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25786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8633431" wp14:editId="63789EAD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AEA4266" wp14:editId="5B8D1945">
            <wp:extent cx="5057143" cy="2771429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28711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207.88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36B7989" wp14:editId="0CFF06B4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A32ED71" wp14:editId="0F7A6FEF">
            <wp:extent cx="5057143" cy="277142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160.73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206.53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第21_2_3_1题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B77AA55" wp14:editId="66D6C463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715AA35" wp14:editId="616088B2">
            <wp:extent cx="5057143" cy="277142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140.11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93.63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208.29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第21_2_3_2题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6FB6C64" wp14:editId="52040538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B07495E" wp14:editId="6C2B3AA0">
            <wp:extent cx="5057143" cy="27714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22.13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169.48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第21_2_3题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8F092B5" wp14:editId="02C803E0">
            <wp:extent cx="5057143" cy="258095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880C51F" wp14:editId="3BAD595E">
            <wp:extent cx="5057143" cy="2771429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第21_2_4题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66A479C" wp14:editId="4DE2655E">
            <wp:extent cx="5057143" cy="2580952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1C0301E" wp14:editId="09684F21">
            <wp:extent cx="5057143" cy="2771429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15.01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171.94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84.99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第21_2_5题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1C3E506" wp14:editId="39F8A122">
            <wp:extent cx="5057143" cy="258095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123D35D" wp14:editId="3E6D4C09">
            <wp:extent cx="5057143" cy="2771429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57.92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198.02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199.25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9.87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0.27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50C08AF" wp14:editId="79F5CF93">
            <wp:extent cx="5057143" cy="2580952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AE2076B" wp14:editId="23E598FF">
            <wp:extent cx="5057143" cy="277142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138.16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41.25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A7F6C2B" wp14:editId="153DF232">
            <wp:extent cx="5057143" cy="2580952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9121904" wp14:editId="2DFA167A">
            <wp:extent cx="5057143" cy="2771429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112.04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214.23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3547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9.33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5B2B241" wp14:editId="50977AC5">
            <wp:extent cx="5057143" cy="2580952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36534B6" wp14:editId="6E7FF9E9">
            <wp:extent cx="5057143" cy="2771429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127.44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156.39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165.91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181.03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27908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3B164E9" wp14:editId="0127DFB0">
            <wp:extent cx="5057143" cy="2580952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2F8C23A" wp14:editId="43AC5AE8">
            <wp:extent cx="5057143" cy="2771429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14.78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53115A3" wp14:editId="756B9519">
            <wp:extent cx="5057143" cy="2580952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A190300" wp14:editId="5C3833A0">
            <wp:extent cx="5057143" cy="2771429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104.25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第23_1_1题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89F84E4" wp14:editId="0774F89D">
            <wp:extent cx="5057143" cy="2580952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343D246" wp14:editId="5461E3D0">
            <wp:extent cx="5057143" cy="2771429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148.89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第23_1_2题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4809143" wp14:editId="163F1CCE">
            <wp:extent cx="5057143" cy="2580952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20AFB23" wp14:editId="6BF93B55">
            <wp:extent cx="5057143" cy="2771429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126.61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153.57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172.47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16.97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197.36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64.14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219.68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6.70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68E8D1E" wp14:editId="1724D885">
            <wp:extent cx="5057143" cy="2580952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79C197D" wp14:editId="22FA5EB6">
            <wp:extent cx="5057143" cy="2771429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137.27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158.56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183.99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57.64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1BC3E46" wp14:editId="1CAAAFD1">
            <wp:extent cx="5057143" cy="2580952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29763FA" wp14:editId="6DFBF32B">
            <wp:extent cx="5057143" cy="2771429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25.63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163.93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186.58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198.41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212.45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18303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54.73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9C0AFC1" wp14:editId="226110A2">
            <wp:extent cx="5057143" cy="2580952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CC92001" wp14:editId="3CDD272F">
            <wp:extent cx="5057143" cy="2771429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5248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15.69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232.59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248.85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10.58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0.48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D390B92" wp14:editId="37A900ED">
            <wp:extent cx="5057143" cy="2580952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765A0349" wp14:editId="1C169022">
            <wp:extent cx="5057143" cy="2771429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116.06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135.39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149.52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3.18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157.18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192.62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5.60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200.26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3477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209.74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20.71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218.78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225.60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3.61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第24_1_1题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0.78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0C2D118" wp14:editId="39FDA8A5">
            <wp:extent cx="5057143" cy="2580952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9216A5F" wp14:editId="4B6204EE">
            <wp:extent cx="5057143" cy="2771429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169.76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8812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26.35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36.27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231.05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第24_1_2题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1A35F817" wp14:editId="4EA310A3">
            <wp:extent cx="5057143" cy="2580952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AEDD3FD" wp14:editId="7FCE2E4C">
            <wp:extent cx="5057143" cy="2771429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19151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185.28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6040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18.06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8254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24.68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240.46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4.32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3.76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70F5668" wp14:editId="07052136">
            <wp:extent cx="5057143" cy="2580952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DA76C74" wp14:editId="51B39F57">
            <wp:extent cx="5057143" cy="2771429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11231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33.58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167.93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182.67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4292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202.95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217.97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6.12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215.17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236.30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2841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8.49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224.31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5662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242.76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第24_2_1题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2.69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0.29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CB5F0B6" wp14:editId="78F28C7C">
            <wp:extent cx="5057143" cy="2580952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37313EBE" wp14:editId="0BE0DE13">
            <wp:extent cx="5057143" cy="2771429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28037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195.98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235.58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245.12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252.79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第24_2_2题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3.28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2E5D3C2" wp14:editId="73A0B011">
            <wp:extent cx="5057143" cy="2580952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60E57CBB" wp14:editId="0EB83E07">
            <wp:extent cx="5057143" cy="2771429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4768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30101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198.76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624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1.87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238.90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244.40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第24_2题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2.74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039C7AA7" wp14:editId="723CC587">
            <wp:extent cx="5057143" cy="2580952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4F157610" wp14:editId="2D579D76">
            <wp:extent cx="5057143" cy="2771429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4672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27701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82.83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195.45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1298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232.08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656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236.17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240.60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245.38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247.92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249.32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253.29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254.51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256.88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795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259.76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5.13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5.10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5780EA16" wp14:editId="4CF20302">
            <wp:extent cx="5057143" cy="2580952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F27587" w:rsidRDefault="00F27587" w:rsidP="00F27587">
      <w:pPr>
        <w:pStyle w:val="ExamBodyText"/>
        <w:jc w:val="center"/>
      </w:pPr>
      <w:r>
        <w:rPr>
          <w:noProof/>
        </w:rPr>
        <w:drawing>
          <wp:inline distT="0" distB="0" distL="0" distR="0" wp14:anchorId="2FA2D529" wp14:editId="4787F2E3">
            <wp:extent cx="5057143" cy="2771429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11145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33.32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167.72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188.55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181.87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4046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12.10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201.19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217.07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1870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5.59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213.24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682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3188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9.53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214.66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579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1603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4.79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229.09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8.02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223.07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234.42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617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1135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908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2985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8.93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234.25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2.22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241.29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457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243.43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478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246.31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372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249.15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250.00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382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254.33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421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256.57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131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255.75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276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258.80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261.22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4778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4777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33445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  <w:jc w:val="center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1"/>
        <w:rPr>
          <w:rFonts w:hint="eastAsia"/>
        </w:rPr>
      </w:pPr>
      <w:bookmarkStart w:id="16" w:name="_Toc455651159"/>
      <w:r>
        <w:rPr>
          <w:rFonts w:hint="eastAsia"/>
        </w:rPr>
        <w:t>相关分析</w:t>
      </w:r>
      <w:bookmarkEnd w:id="16"/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主客观题组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>主客观题组相关分析表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0.58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0.90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能力组块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>能力组块相关分析表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推理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实验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应用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推理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实验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应用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0.37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0.49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0.66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知识组块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>知识组块相关分析表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0.62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0.19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0.10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0.84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0.31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0.40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0.28</w:t>
            </w:r>
          </w:p>
        </w:tc>
        <w:tc>
          <w:tcPr>
            <w:tcW w:w="1377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基础、发展组块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>基础、发展组块相关分析表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基础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发展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基础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发展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0.60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0.86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0.82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 w:rsidP="00F27587">
      <w:pPr>
        <w:pStyle w:val="ExamTitle3"/>
        <w:rPr>
          <w:rFonts w:hint="eastAsia"/>
        </w:rPr>
      </w:pPr>
      <w:r>
        <w:rPr>
          <w:rFonts w:hint="eastAsia"/>
        </w:rPr>
        <w:t>主观题部分论证和非论证性组块</w:t>
      </w:r>
    </w:p>
    <w:p w:rsidR="00F27587" w:rsidRDefault="00F27587" w:rsidP="00F2758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>主观题部分论证和非论证性组块相关分析表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F27587" w:rsidTr="00F275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非论证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论证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非论证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论证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0.56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</w:tr>
      <w:tr w:rsidR="00F27587" w:rsidTr="00F2758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0.83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0.75</w:t>
            </w:r>
          </w:p>
        </w:tc>
        <w:tc>
          <w:tcPr>
            <w:tcW w:w="2410" w:type="dxa"/>
            <w:shd w:val="clear" w:color="auto" w:fill="auto"/>
          </w:tcPr>
          <w:p w:rsidR="00F27587" w:rsidRDefault="00F27587" w:rsidP="00F27587">
            <w:pPr>
              <w:pStyle w:val="TableContent2"/>
            </w:pPr>
            <w:r>
              <w:t>-</w:t>
            </w:r>
          </w:p>
        </w:tc>
      </w:tr>
    </w:tbl>
    <w:p w:rsidR="00F27587" w:rsidRDefault="00F27587" w:rsidP="00F27587">
      <w:pPr>
        <w:pStyle w:val="ExamBodyText"/>
      </w:pP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27587" w:rsidRDefault="00F27587" w:rsidP="00F27587">
      <w:pPr>
        <w:pStyle w:val="ExamTitle0"/>
        <w:rPr>
          <w:rFonts w:hint="eastAsia"/>
        </w:rPr>
      </w:pPr>
      <w:bookmarkStart w:id="17" w:name="_Toc455651160"/>
      <w:r>
        <w:rPr>
          <w:rFonts w:hint="eastAsia"/>
        </w:rPr>
        <w:t>附录</w:t>
      </w:r>
      <w:bookmarkEnd w:id="17"/>
    </w:p>
    <w:p w:rsidR="00F27587" w:rsidRPr="00F07F86" w:rsidRDefault="00F27587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8" w:name="_GoBack"/>
      <w:bookmarkEnd w:id="18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F27587" w:rsidRPr="00F07F86" w:rsidRDefault="00F2758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F27587" w:rsidRPr="00F07F86" w:rsidRDefault="00F27587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6.8pt" o:ole="" fillcolor="window">
            <v:imagedata r:id="rId120" o:title=""/>
          </v:shape>
          <o:OLEObject Type="Embed" ProgID="Equation.3" ShapeID="_x0000_i1025" DrawAspect="Content" ObjectID="_1529392967" r:id="rId121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9pt;height:31.35pt" o:ole="" fillcolor="window">
            <v:imagedata r:id="rId122" o:title=""/>
          </v:shape>
          <o:OLEObject Type="Embed" ProgID="Equation.3" ShapeID="_x0000_i1026" DrawAspect="Content" ObjectID="_1529392968" r:id="rId123"/>
        </w:object>
      </w:r>
    </w:p>
    <w:p w:rsidR="00F27587" w:rsidRPr="00F07F86" w:rsidRDefault="00F27587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8pt;height:36.2pt" o:ole="" fillcolor="window">
            <v:imagedata r:id="rId124" o:title=""/>
          </v:shape>
          <o:OLEObject Type="Embed" ProgID="Equation.3" ShapeID="_x0000_i1027" DrawAspect="Content" ObjectID="_1529392969" r:id="rId125"/>
        </w:object>
      </w:r>
    </w:p>
    <w:p w:rsidR="00F27587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F27587" w:rsidRPr="00F07F86" w:rsidRDefault="00F27587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F27587" w:rsidRPr="00F07F86" w:rsidRDefault="00F2758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1pt;height:37.1pt" o:ole="" fillcolor="window">
            <v:imagedata r:id="rId126" o:title=""/>
          </v:shape>
          <o:OLEObject Type="Embed" ProgID="Equation.3" ShapeID="_x0000_i1028" DrawAspect="Content" ObjectID="_1529392970" r:id="rId127"/>
        </w:object>
      </w:r>
    </w:p>
    <w:p w:rsidR="00F27587" w:rsidRPr="00F07F86" w:rsidRDefault="00F2758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8pt;height:52.1pt" o:ole="" fillcolor="window">
            <v:imagedata r:id="rId128" o:title=""/>
          </v:shape>
          <o:OLEObject Type="Embed" ProgID="Equation.3" ShapeID="_x0000_i1029" DrawAspect="Content" ObjectID="_1529392971" r:id="rId129"/>
        </w:object>
      </w:r>
    </w:p>
    <w:p w:rsidR="00F27587" w:rsidRPr="00F07F86" w:rsidRDefault="00F27587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F27587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27587" w:rsidRPr="00F07F86" w:rsidRDefault="00F2758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F2758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587" w:rsidRPr="00F07F86" w:rsidRDefault="00F2758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F2758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587" w:rsidRPr="00F07F86" w:rsidRDefault="00F2758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F2758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27587" w:rsidRPr="00F07F86" w:rsidRDefault="00F2758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F27587" w:rsidRPr="00F07F86" w:rsidRDefault="00F27587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F27587" w:rsidRPr="00DD0F5C" w:rsidRDefault="00F27587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F27587" w:rsidRDefault="00F27587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F27587" w:rsidRDefault="00F27587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F27587" w:rsidRDefault="00F27587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F27587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27587" w:rsidRPr="00011FDD" w:rsidRDefault="00F2758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F2758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587" w:rsidRPr="00011FDD" w:rsidRDefault="00F2758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F2758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587" w:rsidRPr="00011FDD" w:rsidRDefault="00F2758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F2758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587" w:rsidRPr="00011FDD" w:rsidRDefault="00F2758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F2758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27587" w:rsidRPr="00011FDD" w:rsidRDefault="00F2758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F27587" w:rsidRPr="00F07F86" w:rsidRDefault="00F27587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F27587" w:rsidRPr="00F07F86" w:rsidRDefault="00F27587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F27587" w:rsidRPr="00F07F86" w:rsidRDefault="00F27587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15pt" o:ole="" fillcolor="window">
            <v:imagedata r:id="rId130" o:title=""/>
          </v:shape>
          <o:OLEObject Type="Embed" ProgID="Equation.3" ShapeID="_x0000_i1030" DrawAspect="Content" ObjectID="_1529392972" r:id="rId131"/>
        </w:object>
      </w:r>
      <w:r w:rsidRPr="00F07F86">
        <w:rPr>
          <w:rFonts w:ascii="宋体" w:hAnsi="宋体" w:hint="eastAsia"/>
        </w:rPr>
        <w:t xml:space="preserve">    </w:t>
      </w:r>
    </w:p>
    <w:p w:rsidR="00F27587" w:rsidRPr="00F07F86" w:rsidRDefault="00F27587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F27587" w:rsidRPr="00F07F86" w:rsidRDefault="00F27587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15pt;height:58.75pt" o:ole="" fillcolor="window">
            <v:imagedata r:id="rId132" o:title=""/>
          </v:shape>
          <o:OLEObject Type="Embed" ProgID="Equation.3" ShapeID="_x0000_i1031" DrawAspect="Content" ObjectID="_1529392973" r:id="rId133"/>
        </w:object>
      </w:r>
    </w:p>
    <w:p w:rsidR="00F27587" w:rsidRPr="00F07F86" w:rsidRDefault="00F27587" w:rsidP="00917B5A">
      <w:pPr>
        <w:spacing w:line="360" w:lineRule="auto"/>
        <w:ind w:leftChars="442" w:left="1061"/>
        <w:rPr>
          <w:rFonts w:ascii="宋体" w:hAnsi="宋体"/>
        </w:rPr>
      </w:pP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F27587" w:rsidRPr="00F07F86" w:rsidRDefault="00F27587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3.95pt;height:31.35pt" o:ole="" fillcolor="window">
            <v:imagedata r:id="rId134" o:title=""/>
          </v:shape>
          <o:OLEObject Type="Embed" ProgID="Equation.3" ShapeID="_x0000_i1032" DrawAspect="Content" ObjectID="_1529392974" r:id="rId135"/>
        </w:object>
      </w:r>
    </w:p>
    <w:p w:rsidR="00F27587" w:rsidRPr="00F07F86" w:rsidRDefault="00F27587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F27587" w:rsidRDefault="00F27587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F27587" w:rsidRPr="00F07F86" w:rsidRDefault="00F27587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8pt;height:52.1pt" o:ole="" fillcolor="window">
            <v:imagedata r:id="rId128" o:title=""/>
          </v:shape>
          <o:OLEObject Type="Embed" ProgID="Equation.3" ShapeID="_x0000_i1033" DrawAspect="Content" ObjectID="_1529392975" r:id="rId136"/>
        </w:object>
      </w:r>
    </w:p>
    <w:p w:rsidR="00F27587" w:rsidRDefault="00F27587" w:rsidP="00917B5A">
      <w:pPr>
        <w:spacing w:line="360" w:lineRule="auto"/>
        <w:ind w:leftChars="175" w:left="420"/>
        <w:rPr>
          <w:rFonts w:ascii="宋体" w:hAnsi="宋体"/>
        </w:rPr>
      </w:pPr>
    </w:p>
    <w:p w:rsidR="00F27587" w:rsidRDefault="00F27587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1.95pt;height:10.6pt" o:ole="">
            <v:imagedata r:id="rId137" o:title=""/>
          </v:shape>
          <o:OLEObject Type="Embed" ProgID="Equation.DSMT4" ShapeID="_x0000_i1034" DrawAspect="Content" ObjectID="_1529392976" r:id="rId138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F27587" w:rsidRDefault="00F27587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1.95pt;height:10.6pt" o:ole="">
            <v:imagedata r:id="rId137" o:title=""/>
          </v:shape>
          <o:OLEObject Type="Embed" ProgID="Equation.DSMT4" ShapeID="_x0000_i1035" DrawAspect="Content" ObjectID="_1529392977" r:id="rId139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F27587" w:rsidRDefault="00F27587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F27587" w:rsidRPr="00F024D6" w:rsidRDefault="00F27587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F27587" w:rsidRPr="00512732" w:rsidRDefault="00F27587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F27587" w:rsidRPr="00F07F86" w:rsidRDefault="00F27587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F27587" w:rsidRPr="00F07F86" w:rsidRDefault="00F27587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6pt;height:15.45pt;visibility:visible">
            <v:imagedata r:id="rId143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F27587" w:rsidRDefault="00F27587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F27587" w:rsidRPr="00F07F86" w:rsidRDefault="00F27587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F27587" w:rsidRPr="00F07F86" w:rsidRDefault="00F27587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F27587" w:rsidRPr="00B22B4D" w:rsidRDefault="00F27587" w:rsidP="00917B5A"/>
    <w:p w:rsidR="00F27587" w:rsidRPr="000B6F41" w:rsidRDefault="00F27587" w:rsidP="00917B5A">
      <w:pPr>
        <w:rPr>
          <w:rFonts w:ascii="宋体" w:hAnsi="宋体" w:hint="eastAsia"/>
          <w:szCs w:val="21"/>
        </w:rPr>
      </w:pPr>
    </w:p>
    <w:p w:rsidR="00F27587" w:rsidRPr="00917B5A" w:rsidRDefault="00F27587"/>
    <w:p w:rsidR="00F27587" w:rsidRDefault="00F27587" w:rsidP="00F27587">
      <w:pPr>
        <w:pStyle w:val="ExamBodyText"/>
      </w:pPr>
    </w:p>
    <w:sectPr w:rsidR="00F27587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87" w:rsidRDefault="00F27587">
      <w:r>
        <w:separator/>
      </w:r>
    </w:p>
  </w:endnote>
  <w:endnote w:type="continuationSeparator" w:id="0">
    <w:p w:rsidR="00F27587" w:rsidRDefault="00F2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F27587">
      <w:rPr>
        <w:rStyle w:val="a4"/>
        <w:noProof/>
        <w:sz w:val="21"/>
        <w:szCs w:val="21"/>
      </w:rPr>
      <w:t>137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87" w:rsidRDefault="00F27587">
      <w:r>
        <w:separator/>
      </w:r>
    </w:p>
  </w:footnote>
  <w:footnote w:type="continuationSeparator" w:id="0">
    <w:p w:rsidR="00F27587" w:rsidRDefault="00F27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31772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EFB469C"/>
    <w:multiLevelType w:val="multilevel"/>
    <w:tmpl w:val="417A7A46"/>
    <w:numStyleLink w:val="1"/>
  </w:abstractNum>
  <w:abstractNum w:abstractNumId="12" w15:restartNumberingAfterBreak="0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91B0665"/>
    <w:multiLevelType w:val="multilevel"/>
    <w:tmpl w:val="417A7A46"/>
    <w:numStyleLink w:val="1"/>
  </w:abstractNum>
  <w:abstractNum w:abstractNumId="15" w15:restartNumberingAfterBreak="0">
    <w:nsid w:val="46062640"/>
    <w:multiLevelType w:val="multilevel"/>
    <w:tmpl w:val="417A7A46"/>
    <w:numStyleLink w:val="1"/>
  </w:abstractNum>
  <w:abstractNum w:abstractNumId="16" w15:restartNumberingAfterBreak="0">
    <w:nsid w:val="59F0080C"/>
    <w:multiLevelType w:val="multilevel"/>
    <w:tmpl w:val="417A7A46"/>
    <w:numStyleLink w:val="1"/>
  </w:abstractNum>
  <w:abstractNum w:abstractNumId="17" w15:restartNumberingAfterBreak="0">
    <w:nsid w:val="62883EB5"/>
    <w:multiLevelType w:val="multilevel"/>
    <w:tmpl w:val="417A7A46"/>
    <w:numStyleLink w:val="1"/>
  </w:abstractNum>
  <w:abstractNum w:abstractNumId="18" w15:restartNumberingAfterBreak="0">
    <w:nsid w:val="64416FB3"/>
    <w:multiLevelType w:val="multilevel"/>
    <w:tmpl w:val="417A7A46"/>
    <w:numStyleLink w:val="1"/>
  </w:abstractNum>
  <w:abstractNum w:abstractNumId="19" w15:restartNumberingAfterBreak="0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87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27587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3D3AA-AC5A-44B5-A2D7-871FC88D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oleObject" Target="embeddings/oleObject7.bin"/><Relationship Id="rId138" Type="http://schemas.openxmlformats.org/officeDocument/2006/relationships/oleObject" Target="embeddings/oleObject10.bin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oleObject" Target="embeddings/oleObject2.bin"/><Relationship Id="rId128" Type="http://schemas.openxmlformats.org/officeDocument/2006/relationships/image" Target="media/image115.wmf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18.wmf"/><Relationship Id="rId139" Type="http://schemas.openxmlformats.org/officeDocument/2006/relationships/oleObject" Target="embeddings/oleObject11.bin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124" Type="http://schemas.openxmlformats.org/officeDocument/2006/relationships/image" Target="media/image113.wmf"/><Relationship Id="rId129" Type="http://schemas.openxmlformats.org/officeDocument/2006/relationships/oleObject" Target="embeddings/oleObject5.bin"/><Relationship Id="rId137" Type="http://schemas.openxmlformats.org/officeDocument/2006/relationships/image" Target="media/image119.wmf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32" Type="http://schemas.openxmlformats.org/officeDocument/2006/relationships/image" Target="media/image117.wmf"/><Relationship Id="rId140" Type="http://schemas.openxmlformats.org/officeDocument/2006/relationships/image" Target="media/image120.png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127" Type="http://schemas.openxmlformats.org/officeDocument/2006/relationships/oleObject" Target="embeddings/oleObject4.bin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2.wmf"/><Relationship Id="rId130" Type="http://schemas.openxmlformats.org/officeDocument/2006/relationships/image" Target="media/image116.wmf"/><Relationship Id="rId135" Type="http://schemas.openxmlformats.org/officeDocument/2006/relationships/oleObject" Target="embeddings/oleObject8.bin"/><Relationship Id="rId143" Type="http://schemas.openxmlformats.org/officeDocument/2006/relationships/image" Target="media/image1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wmf"/><Relationship Id="rId125" Type="http://schemas.openxmlformats.org/officeDocument/2006/relationships/oleObject" Target="embeddings/oleObject3.bin"/><Relationship Id="rId141" Type="http://schemas.openxmlformats.org/officeDocument/2006/relationships/image" Target="media/image121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oleObject" Target="embeddings/oleObject6.bin"/><Relationship Id="rId136" Type="http://schemas.openxmlformats.org/officeDocument/2006/relationships/oleObject" Target="embeddings/oleObject9.bin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4.wmf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oleObject" Target="embeddings/oleObject1.bin"/><Relationship Id="rId142" Type="http://schemas.openxmlformats.org/officeDocument/2006/relationships/image" Target="media/image1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angsa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DCCB4-B2C7-4EFE-BFA4-CF62CA32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</Template>
  <TotalTime>7</TotalTime>
  <Pages>140</Pages>
  <Words>11041</Words>
  <Characters>62937</Characters>
  <Application>Microsoft Office Word</Application>
  <DocSecurity>0</DocSecurity>
  <Lines>524</Lines>
  <Paragraphs>147</Paragraphs>
  <ScaleCrop>false</ScaleCrop>
  <Company>TAEA</Company>
  <LinksUpToDate>false</LinksUpToDate>
  <CharactersWithSpaces>73831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123</dc:creator>
  <cp:keywords/>
  <dc:description/>
  <cp:lastModifiedBy>123</cp:lastModifiedBy>
  <cp:revision>1</cp:revision>
  <dcterms:created xsi:type="dcterms:W3CDTF">2016-07-07T02:29:00Z</dcterms:created>
  <dcterms:modified xsi:type="dcterms:W3CDTF">2016-07-07T02:36:00Z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