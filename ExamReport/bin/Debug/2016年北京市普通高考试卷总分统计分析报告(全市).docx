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51D" w:rsidRPr="00557C73" w:rsidRDefault="00B01648" w:rsidP="00557C73">
      <w:pPr>
        <w:spacing w:beforeLines="600" w:before="1872"/>
        <w:jc w:val="center"/>
        <w:rPr>
          <w:rFonts w:ascii="楷体_GB2312" w:eastAsia="楷体_GB2312" w:hAnsi="宋体"/>
          <w:sz w:val="56"/>
          <w:szCs w:val="56"/>
        </w:rPr>
      </w:pPr>
      <w:bookmarkStart w:id="0" w:name="HK_title_1"/>
      <w:r>
        <w:rPr>
          <w:rFonts w:ascii="楷体_GB2312" w:eastAsia="楷体_GB2312" w:hAnsi="宋体"/>
          <w:sz w:val="56"/>
          <w:szCs w:val="56"/>
        </w:rPr>
        <w:t>2016年北京市普通高考</w:t>
      </w:r>
    </w:p>
    <w:bookmarkEnd w:id="0"/>
    <w:p w:rsidR="00562D8D" w:rsidRPr="00200178" w:rsidRDefault="00B01648" w:rsidP="00677243">
      <w:pPr>
        <w:spacing w:beforeLines="50" w:before="156" w:afterLines="50" w:after="156"/>
        <w:jc w:val="center"/>
        <w:rPr>
          <w:rFonts w:ascii="华文中宋" w:eastAsia="华文中宋" w:hAnsi="华文中宋"/>
          <w:spacing w:val="-20"/>
          <w:sz w:val="84"/>
          <w:szCs w:val="84"/>
        </w:rPr>
      </w:pPr>
      <w:r>
        <w:rPr>
          <w:rFonts w:ascii="华文中宋" w:eastAsia="华文中宋" w:hAnsi="华文中宋" w:hint="eastAsia"/>
          <w:spacing w:val="-20"/>
          <w:sz w:val="84"/>
          <w:szCs w:val="84"/>
        </w:rPr>
        <w:t>试卷总分统计分析报告</w:t>
      </w:r>
    </w:p>
    <w:p w:rsidR="00A32AA2" w:rsidRPr="00997DAC" w:rsidRDefault="00B01648" w:rsidP="00677243">
      <w:pPr>
        <w:spacing w:afterLines="1700" w:after="5304"/>
        <w:jc w:val="center"/>
        <w:rPr>
          <w:rFonts w:ascii="楷体_GB2312" w:eastAsia="楷体_GB2312" w:hAnsi="宋体"/>
          <w:sz w:val="56"/>
          <w:szCs w:val="56"/>
        </w:rPr>
      </w:pPr>
      <w:r>
        <w:rPr>
          <w:rFonts w:ascii="楷体_GB2312" w:eastAsia="楷体_GB2312" w:hAnsi="宋体" w:hint="eastAsia"/>
          <w:sz w:val="52"/>
          <w:szCs w:val="52"/>
        </w:rPr>
        <w:t>全市</w:t>
      </w:r>
    </w:p>
    <w:p w:rsidR="00EF76A8" w:rsidRPr="00EF76A8" w:rsidRDefault="00627288" w:rsidP="00EF76A8">
      <w:pPr>
        <w:jc w:val="center"/>
        <w:textAlignment w:val="center"/>
        <w:rPr>
          <w:rFonts w:ascii="楷体_GB2312" w:eastAsia="楷体_GB2312"/>
          <w:sz w:val="40"/>
          <w:szCs w:val="40"/>
        </w:rPr>
      </w:pPr>
      <w:r>
        <w:rPr>
          <w:noProof/>
        </w:rPr>
        <w:drawing>
          <wp:inline distT="0" distB="0" distL="0" distR="0">
            <wp:extent cx="685800" cy="695325"/>
            <wp:effectExtent l="0" t="0" r="0" b="9525"/>
            <wp:docPr id="5" name="图片 1" descr="LOGO_BE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EA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7ED">
        <w:rPr>
          <w:rFonts w:hint="eastAsia"/>
        </w:rPr>
        <w:t xml:space="preserve"> </w:t>
      </w:r>
      <w:r w:rsidR="00366CD2">
        <w:rPr>
          <w:rFonts w:hint="eastAsia"/>
          <w:noProof/>
        </w:rPr>
        <w:drawing>
          <wp:inline distT="0" distB="0" distL="0" distR="0">
            <wp:extent cx="1835148" cy="323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367" cy="32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4E" w:rsidRPr="00A26B4E" w:rsidRDefault="00B01648" w:rsidP="00677243">
      <w:pPr>
        <w:jc w:val="center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2016年7月</w:t>
      </w:r>
    </w:p>
    <w:p w:rsidR="00A32AA2" w:rsidRDefault="00A47C04" w:rsidP="00A32AA2">
      <w:r>
        <w:br w:type="page"/>
      </w:r>
    </w:p>
    <w:p w:rsidR="00A32AA2" w:rsidRPr="00BD26B9" w:rsidRDefault="00A32AA2" w:rsidP="00D457EA">
      <w:pPr>
        <w:pStyle w:val="a7"/>
        <w:spacing w:beforeLines="300" w:before="936"/>
        <w:ind w:left="425" w:firstLineChars="0" w:firstLine="0"/>
        <w:jc w:val="center"/>
        <w:rPr>
          <w:b/>
          <w:sz w:val="44"/>
          <w:szCs w:val="44"/>
        </w:rPr>
      </w:pPr>
      <w:r w:rsidRPr="00BD26B9">
        <w:rPr>
          <w:rFonts w:hint="eastAsia"/>
          <w:b/>
          <w:sz w:val="44"/>
          <w:szCs w:val="44"/>
        </w:rPr>
        <w:lastRenderedPageBreak/>
        <w:t>目</w:t>
      </w:r>
      <w:r w:rsidRPr="00BD26B9">
        <w:rPr>
          <w:rFonts w:hint="eastAsia"/>
          <w:b/>
          <w:sz w:val="44"/>
          <w:szCs w:val="44"/>
        </w:rPr>
        <w:t xml:space="preserve">  </w:t>
      </w:r>
      <w:r w:rsidRPr="00BD26B9">
        <w:rPr>
          <w:rFonts w:hint="eastAsia"/>
          <w:b/>
          <w:sz w:val="44"/>
          <w:szCs w:val="44"/>
        </w:rPr>
        <w:t>录</w:t>
      </w:r>
    </w:p>
    <w:p w:rsidR="00A32AA2" w:rsidRDefault="00A32AA2" w:rsidP="003A5A0D">
      <w:pPr>
        <w:spacing w:line="360" w:lineRule="auto"/>
      </w:pPr>
    </w:p>
    <w:p w:rsidR="00B01648" w:rsidRDefault="007F58C7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"2-3" \h \z \t "</w:instrText>
      </w:r>
      <w:r>
        <w:instrText>标题</w:instrText>
      </w:r>
      <w:r>
        <w:instrText xml:space="preserve"> 1,1,ExamTitle1,1,ExamTitle2,2" </w:instrText>
      </w:r>
      <w:r>
        <w:fldChar w:fldCharType="separate"/>
      </w:r>
      <w:hyperlink w:anchor="_Toc455740740" w:history="1">
        <w:r w:rsidR="00B01648" w:rsidRPr="004D252F">
          <w:rPr>
            <w:rStyle w:val="a6"/>
            <w:rFonts w:hint="eastAsia"/>
            <w:noProof/>
          </w:rPr>
          <w:t>一、</w:t>
        </w:r>
        <w:r w:rsidR="00B01648" w:rsidRPr="004D252F">
          <w:rPr>
            <w:rStyle w:val="a6"/>
            <w:rFonts w:hint="eastAsia"/>
            <w:noProof/>
          </w:rPr>
          <w:t xml:space="preserve"> </w:t>
        </w:r>
        <w:r w:rsidR="00B01648" w:rsidRPr="004D252F">
          <w:rPr>
            <w:rStyle w:val="a6"/>
            <w:rFonts w:hint="eastAsia"/>
            <w:noProof/>
          </w:rPr>
          <w:t>试卷整体分析</w:t>
        </w:r>
        <w:r w:rsidR="00B01648">
          <w:rPr>
            <w:noProof/>
            <w:webHidden/>
          </w:rPr>
          <w:tab/>
        </w:r>
        <w:r w:rsidR="00B01648">
          <w:rPr>
            <w:noProof/>
            <w:webHidden/>
          </w:rPr>
          <w:fldChar w:fldCharType="begin"/>
        </w:r>
        <w:r w:rsidR="00B01648">
          <w:rPr>
            <w:noProof/>
            <w:webHidden/>
          </w:rPr>
          <w:instrText xml:space="preserve"> PAGEREF _Toc455740740 \h </w:instrText>
        </w:r>
        <w:r w:rsidR="00B01648">
          <w:rPr>
            <w:noProof/>
            <w:webHidden/>
          </w:rPr>
        </w:r>
        <w:r w:rsidR="00B01648">
          <w:rPr>
            <w:noProof/>
            <w:webHidden/>
          </w:rPr>
          <w:fldChar w:fldCharType="separate"/>
        </w:r>
        <w:r w:rsidR="00B01648">
          <w:rPr>
            <w:noProof/>
            <w:webHidden/>
          </w:rPr>
          <w:t>1</w:t>
        </w:r>
        <w:r w:rsidR="00B01648">
          <w:rPr>
            <w:noProof/>
            <w:webHidden/>
          </w:rPr>
          <w:fldChar w:fldCharType="end"/>
        </w:r>
      </w:hyperlink>
    </w:p>
    <w:p w:rsidR="00B01648" w:rsidRDefault="00B01648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5740741" w:history="1">
        <w:r w:rsidRPr="004D252F">
          <w:rPr>
            <w:rStyle w:val="a6"/>
            <w:rFonts w:hint="eastAsia"/>
            <w:noProof/>
          </w:rPr>
          <w:t>二、</w:t>
        </w:r>
        <w:r w:rsidRPr="004D252F">
          <w:rPr>
            <w:rStyle w:val="a6"/>
            <w:rFonts w:hint="eastAsia"/>
            <w:noProof/>
          </w:rPr>
          <w:t xml:space="preserve"> </w:t>
        </w:r>
        <w:r w:rsidRPr="004D252F">
          <w:rPr>
            <w:rStyle w:val="a6"/>
            <w:rFonts w:hint="eastAsia"/>
            <w:noProof/>
          </w:rPr>
          <w:t>总分分布曲线图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_Toc455740741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01648" w:rsidRDefault="00B01648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5740742" w:history="1">
        <w:r w:rsidRPr="004D252F">
          <w:rPr>
            <w:rStyle w:val="a6"/>
            <w:rFonts w:hint="eastAsia"/>
            <w:noProof/>
          </w:rPr>
          <w:t>三、</w:t>
        </w:r>
        <w:r w:rsidRPr="004D252F">
          <w:rPr>
            <w:rStyle w:val="a6"/>
            <w:rFonts w:hint="eastAsia"/>
            <w:noProof/>
          </w:rPr>
          <w:t xml:space="preserve"> </w:t>
        </w:r>
        <w:r w:rsidRPr="004D252F">
          <w:rPr>
            <w:rStyle w:val="a6"/>
            <w:rFonts w:hint="eastAsia"/>
            <w:noProof/>
          </w:rPr>
          <w:t>各科目难度曲线图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_Toc455740742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01648" w:rsidRDefault="00B01648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5740743" w:history="1">
        <w:r w:rsidRPr="004D252F">
          <w:rPr>
            <w:rStyle w:val="a6"/>
            <w:rFonts w:hint="eastAsia"/>
            <w:noProof/>
          </w:rPr>
          <w:t>四、</w:t>
        </w:r>
        <w:r w:rsidRPr="004D252F">
          <w:rPr>
            <w:rStyle w:val="a6"/>
            <w:rFonts w:hint="eastAsia"/>
            <w:noProof/>
          </w:rPr>
          <w:t xml:space="preserve"> </w:t>
        </w:r>
        <w:r w:rsidRPr="004D252F">
          <w:rPr>
            <w:rStyle w:val="a6"/>
            <w:rFonts w:hint="eastAsia"/>
            <w:noProof/>
          </w:rPr>
          <w:t>总分分数表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_Toc455740743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1648" w:rsidRDefault="00B01648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5740744" w:history="1">
        <w:r w:rsidRPr="004D252F">
          <w:rPr>
            <w:rStyle w:val="a6"/>
            <w:rFonts w:hint="eastAsia"/>
            <w:noProof/>
          </w:rPr>
          <w:t>五、</w:t>
        </w:r>
        <w:r w:rsidRPr="004D252F">
          <w:rPr>
            <w:rStyle w:val="a6"/>
            <w:rFonts w:hint="eastAsia"/>
            <w:noProof/>
          </w:rPr>
          <w:t xml:space="preserve"> </w:t>
        </w:r>
        <w:r w:rsidRPr="004D252F">
          <w:rPr>
            <w:rStyle w:val="a6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_Toc455740744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0396C" w:rsidRDefault="007F58C7" w:rsidP="00677243">
      <w:pPr>
        <w:tabs>
          <w:tab w:val="right" w:leader="dot" w:pos="9180"/>
        </w:tabs>
        <w:spacing w:beforeLines="25" w:before="78" w:afterLines="25" w:after="78" w:line="360" w:lineRule="auto"/>
        <w:ind w:rightChars="200" w:right="480"/>
      </w:pPr>
      <w:r>
        <w:fldChar w:fldCharType="end"/>
      </w:r>
    </w:p>
    <w:p w:rsidR="00E51E3C" w:rsidRDefault="00E51E3C" w:rsidP="00E51E3C">
      <w:pPr>
        <w:tabs>
          <w:tab w:val="right" w:leader="dot" w:pos="9540"/>
        </w:tabs>
        <w:spacing w:beforeLines="25" w:before="78" w:afterLines="25" w:after="78" w:line="360" w:lineRule="auto"/>
        <w:ind w:rightChars="200" w:right="480"/>
      </w:pPr>
    </w:p>
    <w:p w:rsidR="00E51E3C" w:rsidRDefault="00E51E3C" w:rsidP="00B46CA2">
      <w:pPr>
        <w:pStyle w:val="ExamTitle1"/>
        <w:sectPr w:rsidR="00E51E3C" w:rsidSect="00E51E3C">
          <w:headerReference w:type="default" r:id="rId10"/>
          <w:footerReference w:type="default" r:id="rId11"/>
          <w:headerReference w:type="first" r:id="rId12"/>
          <w:pgSz w:w="11906" w:h="16838" w:code="9"/>
          <w:pgMar w:top="1418" w:right="1134" w:bottom="1134" w:left="1134" w:header="680" w:footer="680" w:gutter="0"/>
          <w:pgNumType w:start="0"/>
          <w:cols w:space="425"/>
          <w:titlePg/>
          <w:docGrid w:type="lines" w:linePitch="312"/>
        </w:sectPr>
      </w:pPr>
    </w:p>
    <w:p w:rsidR="00B01648" w:rsidRDefault="00B01648" w:rsidP="00B01648">
      <w:pPr>
        <w:pStyle w:val="ExamTitle1"/>
        <w:rPr>
          <w:rFonts w:hint="eastAsia"/>
        </w:rPr>
      </w:pPr>
      <w:bookmarkStart w:id="1" w:name="_Toc455740740"/>
      <w:r>
        <w:rPr>
          <w:rFonts w:hint="eastAsia"/>
        </w:rPr>
        <w:lastRenderedPageBreak/>
        <w:t>试卷整体分析</w:t>
      </w:r>
      <w:bookmarkEnd w:id="1"/>
    </w:p>
    <w:p w:rsidR="00B01648" w:rsidRDefault="00B01648" w:rsidP="00B01648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试卷总分分析表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B01648" w:rsidTr="00B0164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94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95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95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文科</w:t>
            </w:r>
          </w:p>
        </w:tc>
        <w:tc>
          <w:tcPr>
            <w:tcW w:w="1095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15550</w:t>
            </w:r>
          </w:p>
        </w:tc>
        <w:tc>
          <w:tcPr>
            <w:tcW w:w="1095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750.0</w:t>
            </w:r>
          </w:p>
        </w:tc>
        <w:tc>
          <w:tcPr>
            <w:tcW w:w="1095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699.0</w:t>
            </w:r>
          </w:p>
        </w:tc>
        <w:tc>
          <w:tcPr>
            <w:tcW w:w="1095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77.0</w:t>
            </w:r>
          </w:p>
        </w:tc>
        <w:tc>
          <w:tcPr>
            <w:tcW w:w="1095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515.8</w:t>
            </w:r>
          </w:p>
        </w:tc>
        <w:tc>
          <w:tcPr>
            <w:tcW w:w="1095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92.78</w:t>
            </w:r>
          </w:p>
        </w:tc>
        <w:tc>
          <w:tcPr>
            <w:tcW w:w="1095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0.18</w:t>
            </w:r>
          </w:p>
        </w:tc>
        <w:tc>
          <w:tcPr>
            <w:tcW w:w="1095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0.69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理科</w:t>
            </w:r>
          </w:p>
        </w:tc>
        <w:tc>
          <w:tcPr>
            <w:tcW w:w="1095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33378</w:t>
            </w:r>
          </w:p>
        </w:tc>
        <w:tc>
          <w:tcPr>
            <w:tcW w:w="1095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750.0</w:t>
            </w:r>
          </w:p>
        </w:tc>
        <w:tc>
          <w:tcPr>
            <w:tcW w:w="1095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715.0</w:t>
            </w:r>
          </w:p>
        </w:tc>
        <w:tc>
          <w:tcPr>
            <w:tcW w:w="1095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125.0</w:t>
            </w:r>
          </w:p>
        </w:tc>
        <w:tc>
          <w:tcPr>
            <w:tcW w:w="1095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535.5</w:t>
            </w:r>
          </w:p>
        </w:tc>
        <w:tc>
          <w:tcPr>
            <w:tcW w:w="1095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86.40</w:t>
            </w:r>
          </w:p>
        </w:tc>
        <w:tc>
          <w:tcPr>
            <w:tcW w:w="1095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0.16</w:t>
            </w:r>
          </w:p>
        </w:tc>
        <w:tc>
          <w:tcPr>
            <w:tcW w:w="1095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0.71</w:t>
            </w:r>
          </w:p>
        </w:tc>
      </w:tr>
    </w:tbl>
    <w:p w:rsidR="008F0DD2" w:rsidRDefault="008F0DD2" w:rsidP="00B01648">
      <w:pPr>
        <w:pStyle w:val="ExamBodyText"/>
      </w:pPr>
    </w:p>
    <w:p w:rsidR="00B01648" w:rsidRDefault="00B01648" w:rsidP="00B01648">
      <w:pPr>
        <w:pStyle w:val="ExamTitle1"/>
        <w:rPr>
          <w:rFonts w:hint="eastAsia"/>
        </w:rPr>
      </w:pPr>
      <w:bookmarkStart w:id="2" w:name="_Toc455740741"/>
      <w:r>
        <w:rPr>
          <w:rFonts w:hint="eastAsia"/>
        </w:rPr>
        <w:t>总分分布曲线图</w:t>
      </w:r>
      <w:bookmarkEnd w:id="2"/>
    </w:p>
    <w:p w:rsidR="00B01648" w:rsidRDefault="00B01648" w:rsidP="00B01648">
      <w:pPr>
        <w:pStyle w:val="ExamBodyText"/>
        <w:jc w:val="center"/>
      </w:pPr>
      <w:r>
        <w:rPr>
          <w:noProof/>
        </w:rPr>
        <w:drawing>
          <wp:inline distT="0" distB="0" distL="0" distR="0" wp14:anchorId="52BCFC80" wp14:editId="61EE80F7">
            <wp:extent cx="6120130" cy="374713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48" w:rsidRDefault="00B01648" w:rsidP="00B01648">
      <w:pPr>
        <w:pStyle w:val="ExamTitle1"/>
        <w:rPr>
          <w:rFonts w:hint="eastAsia"/>
        </w:rPr>
      </w:pPr>
      <w:bookmarkStart w:id="3" w:name="_Toc455740742"/>
      <w:r>
        <w:rPr>
          <w:rFonts w:hint="eastAsia"/>
        </w:rPr>
        <w:t>各科目难度曲线图</w:t>
      </w:r>
      <w:bookmarkEnd w:id="3"/>
    </w:p>
    <w:p w:rsidR="00B01648" w:rsidRDefault="00B01648" w:rsidP="00B01648">
      <w:pPr>
        <w:pStyle w:val="ExamTitle3"/>
        <w:rPr>
          <w:rFonts w:hint="eastAsia"/>
        </w:rPr>
      </w:pPr>
      <w:r>
        <w:rPr>
          <w:rFonts w:hint="eastAsia"/>
        </w:rPr>
        <w:t>语文学科</w:t>
      </w:r>
    </w:p>
    <w:p w:rsidR="00B01648" w:rsidRDefault="00B01648" w:rsidP="00B01648">
      <w:pPr>
        <w:pStyle w:val="ExamBodyText"/>
        <w:jc w:val="center"/>
      </w:pPr>
      <w:r>
        <w:rPr>
          <w:noProof/>
        </w:rPr>
        <w:lastRenderedPageBreak/>
        <w:drawing>
          <wp:inline distT="0" distB="0" distL="0" distR="0" wp14:anchorId="7AC522C4" wp14:editId="1162922F">
            <wp:extent cx="5057143" cy="25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48" w:rsidRDefault="00B01648" w:rsidP="00B01648">
      <w:pPr>
        <w:pStyle w:val="ExamTitle3"/>
        <w:rPr>
          <w:rFonts w:hint="eastAsia"/>
        </w:rPr>
      </w:pPr>
      <w:r>
        <w:rPr>
          <w:rFonts w:hint="eastAsia"/>
        </w:rPr>
        <w:t>数学文科</w:t>
      </w:r>
    </w:p>
    <w:p w:rsidR="00B01648" w:rsidRDefault="00B01648" w:rsidP="00B01648">
      <w:pPr>
        <w:pStyle w:val="ExamBodyText"/>
        <w:jc w:val="center"/>
      </w:pPr>
      <w:r>
        <w:rPr>
          <w:noProof/>
        </w:rPr>
        <w:drawing>
          <wp:inline distT="0" distB="0" distL="0" distR="0" wp14:anchorId="5F190A5F" wp14:editId="18E687D9">
            <wp:extent cx="5057143" cy="25809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48" w:rsidRDefault="00B01648" w:rsidP="00B01648">
      <w:pPr>
        <w:pStyle w:val="ExamTitle3"/>
        <w:rPr>
          <w:rFonts w:hint="eastAsia"/>
        </w:rPr>
      </w:pPr>
      <w:r>
        <w:rPr>
          <w:rFonts w:hint="eastAsia"/>
        </w:rPr>
        <w:t>数学理科</w:t>
      </w:r>
    </w:p>
    <w:p w:rsidR="00B01648" w:rsidRDefault="00B01648" w:rsidP="00B01648">
      <w:pPr>
        <w:pStyle w:val="ExamBodyText"/>
        <w:jc w:val="center"/>
      </w:pPr>
      <w:r>
        <w:rPr>
          <w:noProof/>
        </w:rPr>
        <w:drawing>
          <wp:inline distT="0" distB="0" distL="0" distR="0" wp14:anchorId="76DD663E" wp14:editId="21B17CB8">
            <wp:extent cx="5057143" cy="258095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48" w:rsidRDefault="00B01648" w:rsidP="00B01648">
      <w:pPr>
        <w:pStyle w:val="ExamTitle3"/>
        <w:rPr>
          <w:rFonts w:hint="eastAsia"/>
        </w:rPr>
      </w:pPr>
      <w:r>
        <w:rPr>
          <w:rFonts w:hint="eastAsia"/>
        </w:rPr>
        <w:lastRenderedPageBreak/>
        <w:t>英语学科</w:t>
      </w:r>
    </w:p>
    <w:p w:rsidR="00B01648" w:rsidRDefault="00B01648" w:rsidP="00B01648">
      <w:pPr>
        <w:pStyle w:val="ExamBodyText"/>
        <w:jc w:val="center"/>
      </w:pPr>
      <w:r>
        <w:rPr>
          <w:noProof/>
        </w:rPr>
        <w:drawing>
          <wp:inline distT="0" distB="0" distL="0" distR="0" wp14:anchorId="6B8054C0" wp14:editId="7C95FC13">
            <wp:extent cx="5057143" cy="258095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48" w:rsidRDefault="00B01648" w:rsidP="00B01648">
      <w:pPr>
        <w:pStyle w:val="ExamTitle3"/>
        <w:rPr>
          <w:rFonts w:hint="eastAsia"/>
        </w:rPr>
      </w:pPr>
      <w:r>
        <w:rPr>
          <w:rFonts w:hint="eastAsia"/>
        </w:rPr>
        <w:t>文科综合</w:t>
      </w:r>
    </w:p>
    <w:p w:rsidR="00B01648" w:rsidRDefault="00B01648" w:rsidP="00B01648">
      <w:pPr>
        <w:pStyle w:val="ExamBodyText"/>
        <w:jc w:val="center"/>
      </w:pPr>
      <w:r>
        <w:rPr>
          <w:noProof/>
        </w:rPr>
        <w:drawing>
          <wp:inline distT="0" distB="0" distL="0" distR="0" wp14:anchorId="3B4B7604" wp14:editId="3B95C57D">
            <wp:extent cx="5057143" cy="258095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48" w:rsidRDefault="00B01648" w:rsidP="00B01648">
      <w:pPr>
        <w:pStyle w:val="ExamTitle3"/>
        <w:rPr>
          <w:rFonts w:hint="eastAsia"/>
        </w:rPr>
      </w:pPr>
      <w:r>
        <w:rPr>
          <w:rFonts w:hint="eastAsia"/>
        </w:rPr>
        <w:t>理科综合</w:t>
      </w:r>
    </w:p>
    <w:p w:rsidR="00B01648" w:rsidRDefault="00B01648" w:rsidP="00B01648">
      <w:pPr>
        <w:pStyle w:val="ExamBodyText"/>
        <w:jc w:val="center"/>
      </w:pPr>
      <w:r>
        <w:rPr>
          <w:noProof/>
        </w:rPr>
        <w:lastRenderedPageBreak/>
        <w:drawing>
          <wp:inline distT="0" distB="0" distL="0" distR="0" wp14:anchorId="2C29B42E" wp14:editId="1F7B0B8C">
            <wp:extent cx="5057143" cy="25809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48" w:rsidRDefault="00B01648" w:rsidP="00B01648">
      <w:pPr>
        <w:pStyle w:val="ExamTitle1"/>
        <w:rPr>
          <w:rFonts w:hint="eastAsia"/>
        </w:rPr>
      </w:pPr>
      <w:bookmarkStart w:id="4" w:name="_Toc455740743"/>
      <w:r>
        <w:rPr>
          <w:rFonts w:hint="eastAsia"/>
        </w:rPr>
        <w:t>总分分数表</w:t>
      </w:r>
      <w:bookmarkEnd w:id="4"/>
    </w:p>
    <w:p w:rsidR="00B01648" w:rsidRDefault="00B01648" w:rsidP="00B01648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文科总分分数分布表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0"/>
        <w:gridCol w:w="1971"/>
        <w:gridCol w:w="1971"/>
        <w:gridCol w:w="1971"/>
        <w:gridCol w:w="1971"/>
      </w:tblGrid>
      <w:tr w:rsidR="00B01648" w:rsidTr="00B0164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累计人数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累计比率(%)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699～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698～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697～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694～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690～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689～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688～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685～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684～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683～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682～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681～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680～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679～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678～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677～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676～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675～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674～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0.53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673～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0.60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672～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0.66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671～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0.74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670～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0.83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669～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0.93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668～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0.98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lastRenderedPageBreak/>
              <w:t>667～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1.05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666～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184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1.18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665～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197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1.27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664～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218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1.40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663～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243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1.56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662～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261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1.68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661～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280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1.80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660～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295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1.90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659～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2.03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658～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2.17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657～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368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2.37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656～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392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2.52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655～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422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2.71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654～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442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2.84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653～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472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3.04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652～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496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3.19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651～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531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3.41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650～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552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3.55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649～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580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3.73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648～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606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3.90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647～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636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4.09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646～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677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4.35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645～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4.53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644～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4.80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643～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787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5.06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642～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829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5.33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641～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872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5.61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640～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5.79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639～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942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6.06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638～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6.27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637～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1012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6.51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636～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1047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6.73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635～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1090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7.01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634～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1131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7.27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633～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1169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7.52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632～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1214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7.81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631～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1260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8.10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630～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8.42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629～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1363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8.77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628～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1416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9.11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627～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1463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9.41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626～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1516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9.75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625～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1561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10.04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lastRenderedPageBreak/>
              <w:t>624～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1606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10.33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623～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1652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10.62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622～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1704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10.96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621～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1753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11.27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620～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1815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11.67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619～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1871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12.03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618～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1929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12.41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617～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1976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12.71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616～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2030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13.05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615～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2085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13.41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614～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2142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13.77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613～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2197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14.13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612～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2258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14.52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611～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2314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14.88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610～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2374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15.27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609～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2420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15.56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608～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2478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15.94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607～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2550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16.40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606～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2605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16.75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605～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2664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17.13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604～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2732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17.57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603～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2799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18.00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602～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2855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18.36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601～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2916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18.75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600～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2981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19.17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599～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3047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19.59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598～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3116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20.04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597～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3188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20.50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596～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3257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20.95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595～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3312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21.30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594～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3383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21.76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593～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3444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22.15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592～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3513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22.59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591～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3582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23.04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590～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3629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23.34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589～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3700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23.79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588～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0.50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3778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24.30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587～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3848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24.75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586～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3900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25.08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585～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3959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25.46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584～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4021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25.86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583～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0.51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4100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26.37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582～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4175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26.85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lastRenderedPageBreak/>
              <w:t>581～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4239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27.26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580～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4306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27.69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579～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4378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28.15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578～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4446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28.59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577～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4511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29.01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576～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4580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29.45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575～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4648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29.89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574～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4716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30.33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573～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4783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30.76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572～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4855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31.22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571～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4923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31.66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570～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4987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32.07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569～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5057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32.52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568～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5115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32.89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567～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5187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33.36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566～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5260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33.83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565～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0.55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5345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34.37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564～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0.53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5427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34.90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563～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5503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35.39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562～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5571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35.83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561～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0.53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5654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36.36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560～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5728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36.84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559～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5790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37.23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558～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5866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37.72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557～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0.50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5943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38.22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556～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0.57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6031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38.78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555～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6086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39.14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554～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6155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39.58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553～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6231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40.07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552～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6304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40.54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551～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6367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40.95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550～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6435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41.38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549～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6496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41.77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548～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6568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42.24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547～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6639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42.69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546～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6711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43.16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545～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6776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43.58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544～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6846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44.03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543～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0.54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6930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44.57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542～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6994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44.98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541～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7061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45.41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540～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7129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45.85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539～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7187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46.22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lastRenderedPageBreak/>
              <w:t>538～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0.51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7267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46.73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537～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0.50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7345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47.23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536～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7408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47.64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535～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0.55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7494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48.19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534～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7566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48.66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533～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7636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49.11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532～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7708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49.57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531～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7768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49.95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530～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0.51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7848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50.47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529～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7899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50.80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528～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7968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51.24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527～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8026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51.61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526～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8091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52.03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525～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8152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52.42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524～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8200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52.73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523～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8266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53.16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522～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8324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53.53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521～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8381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53.90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520～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8445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54.31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519～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8516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54.77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518～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8580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55.18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517～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8648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55.61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516～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8706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55.99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515～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8760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56.33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514～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8820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56.72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513～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8878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57.09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512～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8927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57.41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511～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8983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57.77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510～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9051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58.21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509～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9099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58.51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508～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9165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58.94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507～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9229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59.35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506～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9288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59.73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505～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9343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60.08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504～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9401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60.46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503～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9461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60.84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502～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9514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61.18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501～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9561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61.49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500～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9614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61.83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499～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9663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62.14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498～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9727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62.55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497～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9782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62.91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496～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9836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63.25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lastRenderedPageBreak/>
              <w:t>495～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63.69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494～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9958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64.04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493～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10016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64.41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492～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10073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64.78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491～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10130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65.14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490～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10192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65.54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489～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10250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65.92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488～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10319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66.36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487～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10373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66.71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486～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10427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67.05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485～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10474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67.36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484～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10522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67.67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483～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10578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68.03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482～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10638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68.41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481～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10693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68.77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480～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10734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69.03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479～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10773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69.28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478～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10824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69.61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477～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10866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69.88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476～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10918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70.21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475～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10959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70.48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474～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11019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70.86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473～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11067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71.17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472～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11116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71.49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471～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11173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71.85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470～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11214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72.12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469～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11256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72.39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468～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11302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72.68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467～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11349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72.98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466～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11394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73.27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465～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11436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73.54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464～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11490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73.89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463～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11524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74.11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462～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11572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74.42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461～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11610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74.66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460～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11653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74.94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459～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11699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75.23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458～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11739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75.49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457～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11776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75.73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456～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11820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76.01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455～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11852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76.22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454～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11895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76.50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453～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11952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76.86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lastRenderedPageBreak/>
              <w:t>452～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11989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77.10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451～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12022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77.31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450～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12066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77.59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449～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12103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77.83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448～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12154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78.16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447～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12192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78.41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446～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12232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78.66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445～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12272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78.92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444～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12302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79.11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443～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12341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79.36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442～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12376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79.59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441～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12403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79.76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440～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12436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79.97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439～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12478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80.24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438～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12519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80.51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437～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12555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80.74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436～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12591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80.97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435～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12621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81.16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434～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12668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81.47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433～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12697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81.65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432～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12738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81.92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431～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12774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82.15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430～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12803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82.33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429～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12832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82.52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428～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12859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82.69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427～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12890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82.89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426～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12922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83.10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425～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12954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83.31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424～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12998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83.59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423～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13037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83.84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422～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13070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84.05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421～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13114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84.33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420～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13138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84.49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419～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13170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84.69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418～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13194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84.85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417～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13217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85.00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416～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13243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85.16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415～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13277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85.38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414～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13300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85.53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413～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13328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85.71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412～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13358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85.90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411～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13375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86.01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410～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13398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86.16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lastRenderedPageBreak/>
              <w:t>409～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13431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86.37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408～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13456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86.53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407～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13483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86.71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406～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13522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86.96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405～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13551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87.14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404～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13580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87.33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403～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13600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87.46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402～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13631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87.66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401～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13659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87.84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400～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13696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88.08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399～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13719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88.23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398～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13753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88.44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397～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13778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88.60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396～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13805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88.78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395～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13824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88.90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394～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13852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89.08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393～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13875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89.23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392～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13894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89.35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391～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13922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89.53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390～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13946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89.68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389～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13972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89.85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388～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13994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89.99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387～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14017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90.14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386～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14041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90.30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385～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14061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90.42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384～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14082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90.56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383～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14106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90.71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382～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14132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90.88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381～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14148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90.98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380～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14169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91.12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379～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14188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91.24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378～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14206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91.36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377～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14231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91.52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376～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14261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91.71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375～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14276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91.81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374～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14300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91.96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373～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14311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92.03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372～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14331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92.16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371～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14365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92.38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370～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14382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92.49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369～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14396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92.58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368～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14412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92.68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367～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14429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92.79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lastRenderedPageBreak/>
              <w:t>366～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14450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92.93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365～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14463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93.01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364～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14479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93.11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363～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14496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93.22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362～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14512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93.32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361～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14522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93.39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360～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14537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93.49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359～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14553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93.59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358～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14561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93.64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357～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14576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93.74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356～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14593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93.85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355～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14609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93.95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354～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14623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94.04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353～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14638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94.14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352～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14648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94.20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351～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14668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94.33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350～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14680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94.41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349～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14696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94.51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348～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14712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94.61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347～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14730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94.73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346～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14744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94.82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345～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14757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94.90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344～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14768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94.97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343～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14778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95.04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342～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14797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95.16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341～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14807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95.22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340～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14817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95.29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339～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14827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95.35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338～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14839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95.43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337～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14849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95.49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336～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14855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95.53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335～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14871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95.63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334～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14878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95.68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333～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14888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95.74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332～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14905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95.85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331～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14912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95.90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330～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14920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95.95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329～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14928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96.00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328～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14941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96.08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327～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14949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96.14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326～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14955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96.17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325～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14960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96.21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324～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14967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96.25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lastRenderedPageBreak/>
              <w:t>323～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14978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96.32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322～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14989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96.39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321～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15002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96.48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320～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15011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96.53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319～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15019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96.59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318～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15025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96.62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317～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15035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96.69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316～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15041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96.73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315～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15046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96.76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314～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15053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96.80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313～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15061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96.86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312～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15063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96.87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311～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15073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96.93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310～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15081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96.98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309～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15087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97.02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308～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15098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97.09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307～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15109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97.16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306～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15115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97.20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305～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15125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97.27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304～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15133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97.32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303～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15141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97.37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302～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15149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97.42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301～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15155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97.46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300～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15160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97.49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299～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15165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97.52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298～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15175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97.59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297～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15186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97.66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296～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15190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97.68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295～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15196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97.72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294～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15203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97.77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293～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15207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97.79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292～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15216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97.85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291～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15228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97.93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290～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15234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97.97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289～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15236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97.98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288～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15243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98.03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287～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15248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98.06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286～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15254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98.10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285～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15255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98.10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284～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15262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98.15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283～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15269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98.19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282～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15272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98.21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281～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15276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98.24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lastRenderedPageBreak/>
              <w:t>280～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15283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98.28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279～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15286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98.30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278～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15291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98.33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277～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15298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98.38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276～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15303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98.41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275～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15310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98.46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274～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15312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98.47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273～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15318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98.51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272～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15322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98.53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271～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15328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98.57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270～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15334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98.61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269～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15341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98.66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268～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15346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98.69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267～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15350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98.71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266～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15353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98.73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265～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15355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98.75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264～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15358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98.77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263～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15360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98.78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262～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15368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98.83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261～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15371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98.85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260～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15376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98.88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259～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15381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98.91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258～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15383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98.93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257～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15388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98.96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256～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15394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99.00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255～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15400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99.04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254～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15404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99.06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253～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15408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99.09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252～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15411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99.11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251～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15414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99.13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250～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15417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99.14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249～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15419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99.16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248～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15424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99.19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247～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15427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99.21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246～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15429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99.22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245～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15432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99.24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244～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15434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99.25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243～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15436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99.27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242～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15441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99.30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241～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15447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99.34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240～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15449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99.35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239～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15452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99.37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237～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15453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99.38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lastRenderedPageBreak/>
              <w:t>235～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15454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99.38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234～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15457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99.40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233～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15458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99.41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232～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15459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99.41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230～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15460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99.42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229～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15464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99.45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227～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15465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99.45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226～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15468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99.47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225～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15471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99.49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224～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15474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99.51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223～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15475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99.52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222～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15477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99.53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221～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15480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99.55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220～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15481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99.56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218～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15483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99.57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217～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15488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99.60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215～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15489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99.61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214～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15491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99.62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213～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15493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99.63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212～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15495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99.65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211～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15496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99.65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209～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15498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99.67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208～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15499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99.67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207～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15501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99.68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206～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15502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99.69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205～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15503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99.70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204～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15504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99.70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203～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15511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99.75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201～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15513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99.76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199～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15516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99.78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197～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15520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99.81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195～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15521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99.81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194～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15522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99.82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191～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15523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99.83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190～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15525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99.84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189～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15526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99.85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187～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15527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99.85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186～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15528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99.86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185～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15529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99.86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184～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15531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99.88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183～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15532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99.88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181～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15533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99.89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179～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15534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99.90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lastRenderedPageBreak/>
              <w:t>176～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15536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99.91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175～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15537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99.92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173～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15539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99.93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172～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15541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99.94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167～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15543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99.95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165～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15544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99.96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157～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15545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99.97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152～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15546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99.97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150～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15547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99.98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139～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15548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99.99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137～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15549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99.99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77～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15550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100.00</w:t>
            </w:r>
          </w:p>
        </w:tc>
      </w:tr>
    </w:tbl>
    <w:p w:rsidR="00B01648" w:rsidRDefault="00B01648" w:rsidP="00B01648">
      <w:pPr>
        <w:pStyle w:val="ExamBodyText"/>
      </w:pPr>
    </w:p>
    <w:p w:rsidR="00B01648" w:rsidRDefault="00B01648" w:rsidP="00B01648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理科总分分数分布表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0"/>
        <w:gridCol w:w="1971"/>
        <w:gridCol w:w="1971"/>
        <w:gridCol w:w="1971"/>
        <w:gridCol w:w="1971"/>
      </w:tblGrid>
      <w:tr w:rsidR="00B01648" w:rsidTr="00B0164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累计人数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累计比率(%)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715～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712～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709～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705～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704～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703～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702～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701～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700～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699～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698～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697～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696～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695～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694～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693～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692～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691～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690～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689～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688～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687～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686～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685～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684～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683～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174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0.52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lastRenderedPageBreak/>
              <w:t>682～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194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0.58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681～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216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0.65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680～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247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0.74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679～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276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0.83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678～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0.94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677～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356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1.07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676～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394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1.18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675～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425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1.27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674～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464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1.39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673～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511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1.53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672～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560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1.68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671～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1.80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670～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661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1.98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669～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720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2.16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668～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772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2.31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667～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2.51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666～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920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2.76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665～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2.97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664～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1049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3.14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663～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1107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3.32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662～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1171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3.51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661～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1235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3.70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660～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3.94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659～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1367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4.10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658～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1451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4.35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657～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1529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4.58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656～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4.82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655～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1707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5.11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654～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1790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5.36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653～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1882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5.64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652～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1959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5.87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651～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2047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6.13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650～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2152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6.45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649～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2267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6.79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648～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2363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7.08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647～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2467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7.39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646～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2575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7.71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645～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2677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8.02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644～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2776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8.32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643～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2883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8.64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642～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2985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8.94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641～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3090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9.26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640～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9.60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lastRenderedPageBreak/>
              <w:t>639～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3323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9.96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638～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3439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10.30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637～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3563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10.67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636～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3670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11.00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635～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3781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11.33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634～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3905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11.70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633～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4015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12.03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632～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4140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12.40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631～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4278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12.82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630～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4421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13.25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629～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4537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13.59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628～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4651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13.93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627～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4801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14.38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626～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4953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14.84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625～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5074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15.20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624～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5228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15.66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623～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5364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16.07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622～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5492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16.45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621～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5618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16.83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620～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5743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17.21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619～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5891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17.65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618～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6007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18.00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617～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6146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18.41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616～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6286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18.83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615～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6424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19.25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614～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6560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19.65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613～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6694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20.06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612～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6839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20.49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611～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6988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20.94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610～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7149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21.42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609～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7305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21.89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608～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7460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22.35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607～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7622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22.84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606～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7768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23.27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605～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7919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23.73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604～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8053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24.13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603～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8210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24.60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602～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8357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25.04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601～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8502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25.47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600～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0.50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8670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25.98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599～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8834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26.47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598～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8983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26.91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597～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9136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27.37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lastRenderedPageBreak/>
              <w:t>596～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9285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27.82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595～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9420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28.22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594～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9573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28.68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593～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9735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29.17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592～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9885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29.62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591～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10031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30.05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590～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10174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30.48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589～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0.50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10340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30.98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588～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10497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31.45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587～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10633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31.86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586～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178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0.53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10811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32.39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585～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10954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32.82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584～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11106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33.27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583～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11259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33.73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582～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0.50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11427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34.24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581～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11591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34.73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580～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0.51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11760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35.23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579～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11912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35.69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578～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12046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36.09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577～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12199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36.55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576～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12327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36.93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575～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12477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37.38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574～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12615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37.79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573～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12762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38.23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572～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0.50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12929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38.74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571～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188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0.56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13117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39.30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570～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174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0.52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13291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39.82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569～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179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0.54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13470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40.36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568～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13631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40.84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567～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13776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41.27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566～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13918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41.70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565～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14078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42.18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564～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14216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42.59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563～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14378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43.08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562～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14530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43.53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561～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14661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43.92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560～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14811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44.37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559～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14957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44.81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558～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15104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45.25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557～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15257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45.71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556～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15403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46.15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555～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15549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46.58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554～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0.51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15718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47.09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lastRenderedPageBreak/>
              <w:t>553～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15851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47.49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552～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16004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47.95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551～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16159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48.41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550～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16302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48.84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549～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16438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49.25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548～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16592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49.71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547～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16733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50.13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546～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0.50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16901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50.64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545～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17031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51.02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544～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17177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51.46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543～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0.50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17344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51.96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542～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17506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52.45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541～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17647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52.87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540～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17800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53.33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539～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17923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53.70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538～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18059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54.10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537～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18221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54.59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536～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18362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55.01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535～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18502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55.43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534～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18648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55.87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533～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18798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56.32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532～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18944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56.76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531～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19074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57.15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530～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19224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57.59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529～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19354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57.98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528～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19494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58.40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527～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19615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58.77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526～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19746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59.16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525～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19901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59.62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524～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20039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60.04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523～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20173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60.44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522～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20335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60.92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521～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20462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61.30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520～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20600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61.72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519～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20719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62.07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518～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20858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62.49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517～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20992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62.89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516～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21122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63.28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515～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21265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63.71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514～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21396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64.10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513～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21510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64.44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512～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21641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64.84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511～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21772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65.23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lastRenderedPageBreak/>
              <w:t>510～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21909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65.64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509～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22005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65.93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508～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22129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66.30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507～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22253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66.67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506～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22374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67.03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505～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22504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67.42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504～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22628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67.79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503～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22757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68.18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502～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22869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68.52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501～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22989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68.87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500～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23108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69.23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499～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23223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69.58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498～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23321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69.87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497～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23428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70.19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496～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23544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70.54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495～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23656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70.87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494～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23778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71.24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493～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23889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71.57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492～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23988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71.87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491～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24102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72.21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490～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24184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72.45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489～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24287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72.76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488～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24382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73.05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487～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24476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73.33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486～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24567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73.60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485～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24673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73.92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484～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24793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74.28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483～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0.40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24925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74.67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482～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25025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74.97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481～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25144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75.33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480～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25246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75.64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479～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25344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75.93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478～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25443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76.23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477～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25539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76.51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476～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25638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76.81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475～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25734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77.10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474～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25839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77.41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473～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25953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77.75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472～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26053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78.05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471～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26147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78.34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470～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26249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78.64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469～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26341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78.92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468～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26434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79.20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lastRenderedPageBreak/>
              <w:t>467～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0.31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26536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79.50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466～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26620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79.75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465～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26712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80.03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464～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26770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80.20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463～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26852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80.45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462～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26937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80.70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461～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27006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80.91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460～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27096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81.18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459～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27178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81.42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458～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27274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81.71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457～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27370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82.00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456～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27443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82.22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455～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27523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82.46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454～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27599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82.69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453～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27676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82.92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452～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27761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83.17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451～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27833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83.39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450～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27905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83.60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449～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27982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83.83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448～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28073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84.11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447～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28140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84.31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446～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28220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84.55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445～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28292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84.76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444～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28381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85.03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443～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28445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85.22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442～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28524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85.46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441～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28601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85.69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440～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28671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85.90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439～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28737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86.10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438～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28803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86.29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437～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28879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86.52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436～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28942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86.71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435～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29011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86.92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434～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29074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87.11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433～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29135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87.29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432～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29197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87.47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431～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29253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87.64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430～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29335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87.89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429～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29404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88.09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428～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29462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88.27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427～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29524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88.45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426～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29573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88.60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425～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29630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88.77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lastRenderedPageBreak/>
              <w:t>424～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29683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88.93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423～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29725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89.06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422～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0.22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29800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89.28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421～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29846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89.42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420～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29893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89.56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419～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29951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89.73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418～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30007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89.90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417～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30065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90.07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416～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30114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90.22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415～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30159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90.36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414～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30207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90.50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413～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30248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90.62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412～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30301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90.78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411～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30349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90.93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410～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30387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91.04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409～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30436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91.19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408～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30479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91.31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407～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30518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91.43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406～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30549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91.52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405～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30607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91.70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404～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30662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91.86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403～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30704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91.99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402～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30746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92.11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401～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30788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92.24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400～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30825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92.35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399～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30865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92.47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398～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30906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92.59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397～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30942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92.70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396～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30985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92.83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395～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31024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92.95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394～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31069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93.08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393～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31108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93.20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392～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31146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93.31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391～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31176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93.40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390～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31209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93.50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389～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31258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93.65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388～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31295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93.76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387～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31336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93.88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386～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31379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94.01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385～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31431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94.17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384～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31460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94.25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383～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31497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94.36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382～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31534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94.48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lastRenderedPageBreak/>
              <w:t>381～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31567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94.57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380～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31590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94.64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379～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31621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94.74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378～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31656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94.84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377～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31691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94.95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376～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31715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95.02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375～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31753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95.13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374～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31780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95.21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373～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31800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95.27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372～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31831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95.37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371～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31855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95.44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370～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31875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95.50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369～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31898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95.57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368～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31924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95.64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367～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0.11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31962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95.76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366～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31993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95.85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365～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32016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95.92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364～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32044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96.00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363～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32068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96.08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362～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32097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96.16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361～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32117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96.22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360～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32139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96.29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359～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32165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96.37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358～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32183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96.42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357～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32208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96.49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356～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32228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96.55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355～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32245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96.61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354～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32268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96.67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353～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32282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96.72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352～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32309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96.80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351～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32325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96.85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350～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32344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96.90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349～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32366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96.97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348～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32389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97.04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347～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32408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97.09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346～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32435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97.17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345～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32461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97.25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344～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32473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97.29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343～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32491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97.34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342～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32507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97.39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341～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32522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97.44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340～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32533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97.47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339～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32553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97.53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lastRenderedPageBreak/>
              <w:t>338～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32568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97.57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337～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32583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97.62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336～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32597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97.66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335～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32617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97.72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334～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32632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97.76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333～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32648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97.81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332～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32667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97.87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331～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32684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97.92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330～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32691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97.94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329～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32705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97.98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328～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32715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98.01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327～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32730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98.06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326～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32745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98.10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325～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32760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98.15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324～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32777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98.20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323～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32786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98.23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322～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32800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98.27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321～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32811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98.30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320～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32822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98.33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319～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32837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98.38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318～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32852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98.42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317～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32870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98.48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316～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32885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98.52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315～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32900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98.57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314～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32910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98.60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313～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32919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98.62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312～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32924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98.64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311～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32937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98.68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310～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32946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98.71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309～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32953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98.73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308～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32961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98.75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307～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32967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98.77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306～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32977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98.80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305～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32987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98.83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304～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33002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98.87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303～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33013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98.91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302～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33020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98.93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301～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33028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98.95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300～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33035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98.97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299～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33046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99.01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298～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33055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99.03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297～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33062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99.05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296～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33070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99.08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lastRenderedPageBreak/>
              <w:t>295～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33076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99.10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294～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33082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99.11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293～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33089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99.13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292～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33097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99.16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291～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33109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99.19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290～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33116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99.22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289～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33125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99.24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288～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33132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99.26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287～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33139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99.28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286～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33146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99.30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285～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33149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99.31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284～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33155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99.33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283～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33162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99.35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282～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33167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99.37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281～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33173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99.39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280～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33176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99.39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279～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33179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99.40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278～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33186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99.42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277～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33194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99.45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276～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33196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99.45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275～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33199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99.46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274～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33202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99.47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273～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33209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99.49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272～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33213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99.51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271～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33217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99.52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270～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33222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99.53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269～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33224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99.54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268～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33228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99.55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267～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33230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99.56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266～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33233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99.57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265～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33238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99.58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264～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33242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99.59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263～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33243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99.60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262～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33250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99.62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261～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33252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99.62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260～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33253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99.63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259～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33257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99.64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258～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33259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99.64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257～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33262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99.65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256～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33264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99.66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255～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33266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99.66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254～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33269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99.67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253～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33272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99.68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lastRenderedPageBreak/>
              <w:t>252～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33274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99.69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251～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33276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99.69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250～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33277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99.70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249～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33278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99.70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248～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33280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99.71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247～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33284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99.72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246～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33286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99.72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245～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33288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99.73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244～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33290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99.74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243～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33294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99.75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242～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33295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99.75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241～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33297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99.76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240～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99.77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239～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33302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99.77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238～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33303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99.78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237～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33304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99.78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236～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33305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99.78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235～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33306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99.78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234～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33307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99.79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233～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33308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99.79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232～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33310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99.80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231～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33312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99.80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230～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33314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99.81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229～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33318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99.82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228～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33319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99.82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227～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33322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99.83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226～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33323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99.84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225～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33324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99.84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224～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33326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99.84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222～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33330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99.86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221～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33335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99.87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220～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33336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99.87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219～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33338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99.88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216～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33339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99.88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215～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33340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99.89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213～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33341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99.89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212～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33342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99.89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210～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33344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99.90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209～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33345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99.90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208～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33347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99.91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205～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33348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99.91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204～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33349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99.91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202～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33350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99.92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lastRenderedPageBreak/>
              <w:t>201～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33351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99.92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197～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33353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99.93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195～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33355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99.93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194～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33356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99.93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192～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33357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99.94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191～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33358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99.94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189～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33359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99.94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187～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33360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99.95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184～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33362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99.95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182～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33363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99.96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180～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33364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99.96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178～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33366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99.96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174～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33368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99.97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173～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33369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99.97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170～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33370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99.98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162～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33371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99.98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158～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33372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99.98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154～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33373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99.99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144～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33374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99.99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137～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33375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99.99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135～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33376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99.99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131～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33377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100.00</w:t>
            </w:r>
          </w:p>
        </w:tc>
      </w:tr>
      <w:tr w:rsidR="00B01648" w:rsidTr="00B01648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rPr>
                <w:rFonts w:hint="eastAsia"/>
              </w:rPr>
              <w:t>125～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33378</w:t>
            </w:r>
          </w:p>
        </w:tc>
        <w:tc>
          <w:tcPr>
            <w:tcW w:w="1971" w:type="dxa"/>
            <w:shd w:val="clear" w:color="auto" w:fill="auto"/>
          </w:tcPr>
          <w:p w:rsidR="00B01648" w:rsidRDefault="00B01648" w:rsidP="00B01648">
            <w:pPr>
              <w:pStyle w:val="TableContent2"/>
            </w:pPr>
            <w:r>
              <w:t>100.00</w:t>
            </w:r>
          </w:p>
        </w:tc>
      </w:tr>
    </w:tbl>
    <w:p w:rsidR="00B01648" w:rsidRDefault="00B01648" w:rsidP="00B01648">
      <w:pPr>
        <w:pStyle w:val="ExamBodyText"/>
      </w:pPr>
    </w:p>
    <w:p w:rsidR="00B01648" w:rsidRDefault="00B01648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B01648" w:rsidRDefault="00B01648" w:rsidP="00B01648">
      <w:pPr>
        <w:pStyle w:val="ExamTitle1"/>
        <w:rPr>
          <w:rFonts w:hint="eastAsia"/>
        </w:rPr>
      </w:pPr>
      <w:bookmarkStart w:id="5" w:name="_Toc455740744"/>
      <w:r>
        <w:rPr>
          <w:rFonts w:hint="eastAsia"/>
        </w:rPr>
        <w:lastRenderedPageBreak/>
        <w:t>附录</w:t>
      </w:r>
      <w:bookmarkEnd w:id="5"/>
    </w:p>
    <w:p w:rsidR="00B01648" w:rsidRPr="00F07F86" w:rsidRDefault="00B01648" w:rsidP="00917B5A">
      <w:pPr>
        <w:spacing w:line="360" w:lineRule="auto"/>
        <w:ind w:leftChars="175" w:left="420" w:firstLineChars="845" w:firstLine="3054"/>
        <w:rPr>
          <w:rFonts w:ascii="宋体" w:hAnsi="宋体"/>
          <w:b/>
          <w:color w:val="000000"/>
          <w:sz w:val="36"/>
          <w:szCs w:val="36"/>
        </w:rPr>
      </w:pPr>
      <w:bookmarkStart w:id="6" w:name="_GoBack"/>
      <w:bookmarkEnd w:id="6"/>
      <w:r w:rsidRPr="00F07F86">
        <w:rPr>
          <w:rFonts w:ascii="宋体" w:hAnsi="宋体" w:hint="eastAsia"/>
          <w:b/>
          <w:color w:val="000000"/>
          <w:sz w:val="36"/>
          <w:szCs w:val="36"/>
        </w:rPr>
        <w:t>统计指标说明</w:t>
      </w:r>
    </w:p>
    <w:p w:rsidR="00B01648" w:rsidRPr="00F07F86" w:rsidRDefault="00B01648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 w:rsidRPr="00F07F86">
        <w:rPr>
          <w:rFonts w:ascii="宋体" w:hAnsi="宋体" w:hint="eastAsia"/>
          <w:b/>
          <w:bCs/>
        </w:rPr>
        <w:t>一、难度</w:t>
      </w:r>
    </w:p>
    <w:p w:rsidR="00B01648" w:rsidRPr="00F07F86" w:rsidRDefault="00B01648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>难度是指题目的难易程度。</w:t>
      </w:r>
    </w:p>
    <w:p w:rsidR="00B01648" w:rsidRPr="00F07F86" w:rsidRDefault="00B01648" w:rsidP="00917B5A">
      <w:pPr>
        <w:spacing w:line="360" w:lineRule="auto"/>
        <w:ind w:leftChars="442" w:left="4901" w:hangingChars="1600" w:hanging="3840"/>
        <w:rPr>
          <w:rFonts w:ascii="宋体" w:hAnsi="宋体"/>
        </w:rPr>
      </w:pPr>
      <w:r w:rsidRPr="00F07F86">
        <w:rPr>
          <w:rFonts w:ascii="宋体" w:hAnsi="宋体" w:hint="eastAsia"/>
        </w:rPr>
        <w:t>1、客观题的难度通常用通过率来表示，即答对人数与总人数的比值：</w:t>
      </w:r>
      <w:r w:rsidRPr="00F07F86">
        <w:rPr>
          <w:rFonts w:ascii="宋体" w:hAnsi="宋体" w:hint="eastAsia"/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6.5pt" o:ole="" fillcolor="window">
            <v:imagedata r:id="rId20" o:title=""/>
          </v:shape>
          <o:OLEObject Type="Embed" ProgID="Equation.3" ShapeID="_x0000_i1025" DrawAspect="Content" ObjectID="_1529482566" r:id="rId21"/>
        </w:object>
      </w:r>
      <w:r w:rsidRPr="00F07F86">
        <w:rPr>
          <w:rFonts w:ascii="宋体" w:hAnsi="宋体" w:hint="eastAsia"/>
        </w:rPr>
        <w:t xml:space="preserve">      </w:t>
      </w:r>
      <w:r w:rsidRPr="00F07F86">
        <w:rPr>
          <w:rFonts w:ascii="宋体" w:hAnsi="宋体" w:hint="eastAsia"/>
          <w:position w:val="-24"/>
        </w:rPr>
        <w:object w:dxaOrig="700" w:dyaOrig="620">
          <v:shape id="_x0000_i1026" type="#_x0000_t75" style="width:34.5pt;height:31.5pt" o:ole="" fillcolor="window">
            <v:imagedata r:id="rId22" o:title=""/>
          </v:shape>
          <o:OLEObject Type="Embed" ProgID="Equation.3" ShapeID="_x0000_i1026" DrawAspect="Content" ObjectID="_1529482567" r:id="rId23"/>
        </w:object>
      </w:r>
    </w:p>
    <w:p w:rsidR="00B01648" w:rsidRPr="00F07F86" w:rsidRDefault="00B01648" w:rsidP="00917B5A">
      <w:pPr>
        <w:spacing w:line="360" w:lineRule="auto"/>
        <w:ind w:leftChars="442" w:left="4781" w:hangingChars="1550" w:hanging="37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2、主观题难度是全体被试在该题上的平均数与试题满分的比值：            </w:t>
      </w:r>
      <w:r w:rsidRPr="00F07F86">
        <w:rPr>
          <w:rFonts w:ascii="宋体" w:hAnsi="宋体" w:hint="eastAsia"/>
          <w:position w:val="-30"/>
        </w:rPr>
        <w:object w:dxaOrig="1020" w:dyaOrig="720">
          <v:shape id="_x0000_i1027" type="#_x0000_t75" style="width:51pt;height:36pt" o:ole="" fillcolor="window">
            <v:imagedata r:id="rId24" o:title=""/>
          </v:shape>
          <o:OLEObject Type="Embed" ProgID="Equation.3" ShapeID="_x0000_i1027" DrawAspect="Content" ObjectID="_1529482568" r:id="rId25"/>
        </w:object>
      </w:r>
    </w:p>
    <w:p w:rsidR="00B01648" w:rsidRDefault="00B01648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 w:rsidRPr="00F07F86">
        <w:rPr>
          <w:rFonts w:ascii="宋体" w:hAnsi="宋体" w:hint="eastAsia"/>
          <w:b/>
          <w:bCs/>
        </w:rPr>
        <w:t>二、区分度（相关系数）</w:t>
      </w:r>
    </w:p>
    <w:p w:rsidR="00B01648" w:rsidRPr="00F07F86" w:rsidRDefault="00B01648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</w:p>
    <w:p w:rsidR="00B01648" w:rsidRPr="00F07F86" w:rsidRDefault="00B01648" w:rsidP="00917B5A">
      <w:pPr>
        <w:spacing w:line="360" w:lineRule="auto"/>
        <w:ind w:leftChars="442" w:left="1061"/>
        <w:rPr>
          <w:rFonts w:ascii="宋体" w:hAnsi="宋体"/>
        </w:rPr>
      </w:pPr>
      <w:r w:rsidRPr="00F07F86">
        <w:rPr>
          <w:rFonts w:ascii="宋体" w:hAnsi="宋体" w:hint="eastAsia"/>
        </w:rPr>
        <w:t>一般地，在教育考试测量中，区分度（相关系数）是指测验题目对学业水平不同的考生的区分程度或鉴别能力。</w:t>
      </w:r>
    </w:p>
    <w:p w:rsidR="00B01648" w:rsidRPr="00F07F86" w:rsidRDefault="00B01648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1、客观题的区分度为点二列相关法：  </w:t>
      </w:r>
      <w:r w:rsidRPr="00F07F86">
        <w:rPr>
          <w:rFonts w:ascii="宋体" w:hAnsi="宋体" w:hint="eastAsia"/>
          <w:position w:val="-30"/>
        </w:rPr>
        <w:object w:dxaOrig="1880" w:dyaOrig="740">
          <v:shape id="_x0000_i1028" type="#_x0000_t75" style="width:94.5pt;height:37.5pt" o:ole="" fillcolor="window">
            <v:imagedata r:id="rId26" o:title=""/>
          </v:shape>
          <o:OLEObject Type="Embed" ProgID="Equation.3" ShapeID="_x0000_i1028" DrawAspect="Content" ObjectID="_1529482569" r:id="rId27"/>
        </w:object>
      </w:r>
    </w:p>
    <w:p w:rsidR="00B01648" w:rsidRPr="00F07F86" w:rsidRDefault="00B01648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2、主观题的区分度为积差相关法：    </w:t>
      </w:r>
      <w:r w:rsidRPr="00F07F86">
        <w:rPr>
          <w:rFonts w:ascii="宋体" w:hAnsi="宋体" w:hint="eastAsia"/>
          <w:position w:val="-32"/>
        </w:rPr>
        <w:object w:dxaOrig="2079" w:dyaOrig="1040">
          <v:shape id="_x0000_i1029" type="#_x0000_t75" style="width:103.5pt;height:52.5pt" o:ole="" fillcolor="window">
            <v:imagedata r:id="rId28" o:title=""/>
          </v:shape>
          <o:OLEObject Type="Embed" ProgID="Equation.3" ShapeID="_x0000_i1029" DrawAspect="Content" ObjectID="_1529482570" r:id="rId29"/>
        </w:object>
      </w:r>
    </w:p>
    <w:p w:rsidR="00B01648" w:rsidRPr="00F07F86" w:rsidRDefault="00B01648" w:rsidP="00917B5A">
      <w:pPr>
        <w:spacing w:line="360" w:lineRule="auto"/>
        <w:ind w:leftChars="175" w:left="420" w:firstLineChars="900" w:firstLine="2160"/>
        <w:rPr>
          <w:rFonts w:ascii="宋体" w:hAnsi="宋体"/>
        </w:rPr>
      </w:pPr>
      <w:r w:rsidRPr="00F07F86">
        <w:rPr>
          <w:rFonts w:ascii="宋体" w:hAnsi="宋体" w:hint="eastAsia"/>
        </w:rPr>
        <w:t>科恩（1998）关于相关系数划分的建议</w:t>
      </w:r>
    </w:p>
    <w:tbl>
      <w:tblPr>
        <w:tblW w:w="7245" w:type="dxa"/>
        <w:tblInd w:w="1068" w:type="dxa"/>
        <w:tblLook w:val="0000" w:firstRow="0" w:lastRow="0" w:firstColumn="0" w:lastColumn="0" w:noHBand="0" w:noVBand="0"/>
      </w:tblPr>
      <w:tblGrid>
        <w:gridCol w:w="7245"/>
      </w:tblGrid>
      <w:tr w:rsidR="00B01648" w:rsidRPr="00F07F86">
        <w:trPr>
          <w:trHeight w:val="285"/>
        </w:trPr>
        <w:tc>
          <w:tcPr>
            <w:tcW w:w="7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01648" w:rsidRPr="00F07F86" w:rsidRDefault="00B01648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相关程度               负相关                正相关</w:t>
            </w:r>
          </w:p>
        </w:tc>
      </w:tr>
      <w:tr w:rsidR="00B01648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1648" w:rsidRPr="00F07F86" w:rsidRDefault="00B01648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低               -0.29至-0.10           0.10至0.29</w:t>
            </w:r>
          </w:p>
        </w:tc>
      </w:tr>
      <w:tr w:rsidR="00B01648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1648" w:rsidRPr="00F07F86" w:rsidRDefault="00B01648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中               -0.49至-0.30           0.30至0.49</w:t>
            </w:r>
          </w:p>
        </w:tc>
      </w:tr>
      <w:tr w:rsidR="00B01648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01648" w:rsidRPr="00F07F86" w:rsidRDefault="00B01648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高               -1.00至-0.50           0.50至1.00</w:t>
            </w:r>
          </w:p>
        </w:tc>
      </w:tr>
    </w:tbl>
    <w:p w:rsidR="00B01648" w:rsidRPr="00F07F86" w:rsidRDefault="00B01648" w:rsidP="00917B5A">
      <w:pPr>
        <w:spacing w:line="360" w:lineRule="auto"/>
        <w:ind w:leftChars="175" w:left="420" w:firstLineChars="300" w:firstLine="720"/>
        <w:rPr>
          <w:rFonts w:ascii="宋体" w:hAnsi="宋体"/>
        </w:rPr>
      </w:pPr>
    </w:p>
    <w:p w:rsidR="00B01648" w:rsidRPr="00DD0F5C" w:rsidRDefault="00B01648" w:rsidP="00917B5A">
      <w:pPr>
        <w:spacing w:line="360" w:lineRule="auto"/>
        <w:ind w:leftChars="175" w:left="420" w:firstLine="180"/>
        <w:rPr>
          <w:rFonts w:ascii="宋体" w:hAnsi="宋体"/>
          <w:b/>
        </w:rPr>
      </w:pPr>
      <w:r>
        <w:rPr>
          <w:rFonts w:ascii="宋体" w:hAnsi="宋体"/>
          <w:b/>
          <w:bCs/>
        </w:rPr>
        <w:br w:type="page"/>
      </w:r>
      <w:r w:rsidRPr="00DD0F5C">
        <w:rPr>
          <w:rFonts w:ascii="宋体" w:hAnsi="宋体" w:hint="eastAsia"/>
          <w:b/>
          <w:bCs/>
        </w:rPr>
        <w:lastRenderedPageBreak/>
        <w:t>三、鉴别指数</w:t>
      </w:r>
    </w:p>
    <w:p w:rsidR="00B01648" w:rsidRDefault="00B01648" w:rsidP="00917B5A">
      <w:pPr>
        <w:spacing w:line="360" w:lineRule="auto"/>
        <w:ind w:leftChars="442" w:left="1061"/>
        <w:rPr>
          <w:rFonts w:ascii="宋体" w:hAnsi="宋体"/>
        </w:rPr>
      </w:pPr>
      <w:r>
        <w:rPr>
          <w:rFonts w:ascii="宋体" w:hAnsi="宋体" w:hint="eastAsia"/>
        </w:rPr>
        <w:t>鉴别指数是指测验对考生实际水平的区分程度。本数据报告采用高低分组法，即按照测验总分，由低到高依次排列分数，分别取出高分组（前27%考生）与低分组（后27%考生），计算这两组考生的试题得分率的差值。</w:t>
      </w:r>
    </w:p>
    <w:p w:rsidR="00B01648" w:rsidRDefault="00B01648" w:rsidP="00917B5A">
      <w:pPr>
        <w:spacing w:line="360" w:lineRule="auto"/>
        <w:ind w:leftChars="175" w:left="420" w:firstLineChars="300" w:firstLine="720"/>
        <w:rPr>
          <w:rFonts w:ascii="宋体" w:hAnsi="宋体"/>
        </w:rPr>
      </w:pPr>
    </w:p>
    <w:p w:rsidR="00B01648" w:rsidRDefault="00B01648" w:rsidP="00917B5A">
      <w:pPr>
        <w:spacing w:line="360" w:lineRule="auto"/>
        <w:ind w:leftChars="175" w:left="420" w:firstLineChars="900" w:firstLine="2160"/>
        <w:rPr>
          <w:rFonts w:ascii="宋体" w:hAnsi="宋体"/>
        </w:rPr>
      </w:pPr>
      <w:r>
        <w:rPr>
          <w:rFonts w:ascii="宋体" w:hAnsi="宋体" w:hint="eastAsia"/>
        </w:rPr>
        <w:t>艾贝尔关于鉴别指数法区分度的标准</w:t>
      </w:r>
    </w:p>
    <w:tbl>
      <w:tblPr>
        <w:tblW w:w="5760" w:type="dxa"/>
        <w:jc w:val="center"/>
        <w:tblLook w:val="0000" w:firstRow="0" w:lastRow="0" w:firstColumn="0" w:lastColumn="0" w:noHBand="0" w:noVBand="0"/>
      </w:tblPr>
      <w:tblGrid>
        <w:gridCol w:w="5760"/>
      </w:tblGrid>
      <w:tr w:rsidR="00B01648" w:rsidRPr="00011FDD">
        <w:trPr>
          <w:trHeight w:val="285"/>
          <w:jc w:val="center"/>
        </w:trPr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01648" w:rsidRPr="00011FDD" w:rsidRDefault="00B01648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鉴别指数                  </w:t>
            </w:r>
            <w:r>
              <w:rPr>
                <w:rFonts w:ascii="宋体" w:hAnsi="宋体" w:cs="宋体" w:hint="eastAsia"/>
                <w:kern w:val="0"/>
              </w:rPr>
              <w:t xml:space="preserve">  </w:t>
            </w:r>
            <w:r w:rsidRPr="00011FDD">
              <w:rPr>
                <w:rFonts w:ascii="宋体" w:hAnsi="宋体" w:cs="宋体" w:hint="eastAsia"/>
                <w:kern w:val="0"/>
              </w:rPr>
              <w:t xml:space="preserve"> 评价</w:t>
            </w:r>
          </w:p>
        </w:tc>
      </w:tr>
      <w:tr w:rsidR="00B01648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1648" w:rsidRPr="00011FDD" w:rsidRDefault="00B01648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大于0.40                  </w:t>
            </w:r>
            <w:r>
              <w:rPr>
                <w:rFonts w:ascii="宋体" w:hAnsi="宋体" w:cs="宋体" w:hint="eastAsia"/>
                <w:kern w:val="0"/>
              </w:rPr>
              <w:t xml:space="preserve">  </w:t>
            </w:r>
            <w:r w:rsidRPr="00011FDD">
              <w:rPr>
                <w:rFonts w:ascii="宋体" w:hAnsi="宋体" w:cs="宋体" w:hint="eastAsia"/>
                <w:kern w:val="0"/>
              </w:rPr>
              <w:t>优秀</w:t>
            </w:r>
          </w:p>
        </w:tc>
      </w:tr>
      <w:tr w:rsidR="00B01648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1648" w:rsidRPr="00011FDD" w:rsidRDefault="00B01648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0.30至0.39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合格</w:t>
            </w:r>
          </w:p>
        </w:tc>
      </w:tr>
      <w:tr w:rsidR="00B01648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1648" w:rsidRPr="00011FDD" w:rsidRDefault="00B01648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0.20至0.29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尚可,需要修改</w:t>
            </w:r>
          </w:p>
        </w:tc>
      </w:tr>
      <w:tr w:rsidR="00B01648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01648" w:rsidRPr="00011FDD" w:rsidRDefault="00B01648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小于0.20 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应淘汰</w:t>
            </w:r>
          </w:p>
        </w:tc>
      </w:tr>
    </w:tbl>
    <w:p w:rsidR="00B01648" w:rsidRPr="00F07F86" w:rsidRDefault="00B01648" w:rsidP="00917B5A">
      <w:pPr>
        <w:spacing w:line="360" w:lineRule="auto"/>
        <w:ind w:leftChars="175" w:left="420" w:firstLineChars="750" w:firstLine="1800"/>
        <w:rPr>
          <w:rFonts w:ascii="宋体" w:hAnsi="宋体"/>
        </w:rPr>
      </w:pPr>
    </w:p>
    <w:p w:rsidR="00B01648" w:rsidRPr="00F07F86" w:rsidRDefault="00B01648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四</w:t>
      </w:r>
      <w:r w:rsidRPr="00F07F86">
        <w:rPr>
          <w:rFonts w:ascii="宋体" w:hAnsi="宋体" w:hint="eastAsia"/>
          <w:b/>
          <w:bCs/>
        </w:rPr>
        <w:t>、平均数</w:t>
      </w:r>
    </w:p>
    <w:p w:rsidR="00B01648" w:rsidRPr="00F07F86" w:rsidRDefault="00B01648" w:rsidP="00917B5A">
      <w:pPr>
        <w:spacing w:line="360" w:lineRule="auto"/>
        <w:ind w:leftChars="442" w:left="1061"/>
        <w:jc w:val="left"/>
        <w:rPr>
          <w:rFonts w:ascii="宋体" w:hAnsi="宋体"/>
        </w:rPr>
      </w:pPr>
      <w:r w:rsidRPr="00F07F86">
        <w:rPr>
          <w:rFonts w:ascii="宋体" w:hAnsi="宋体" w:hint="eastAsia"/>
        </w:rPr>
        <w:t>平均数是表示一组数据的集中情况。常用的是算术平均数，对于未分组的原始数据，算术平均数是所有数据的总和除以数据的个数：</w:t>
      </w:r>
    </w:p>
    <w:p w:rsidR="00B01648" w:rsidRPr="00F07F86" w:rsidRDefault="00B01648" w:rsidP="00917B5A">
      <w:pPr>
        <w:spacing w:line="360" w:lineRule="auto"/>
        <w:ind w:leftChars="442" w:left="1061" w:firstLineChars="500" w:firstLine="1200"/>
        <w:jc w:val="left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        </w:t>
      </w:r>
      <w:r w:rsidRPr="00F07F86">
        <w:rPr>
          <w:rFonts w:ascii="宋体" w:hAnsi="宋体" w:hint="eastAsia"/>
          <w:position w:val="-24"/>
        </w:rPr>
        <w:object w:dxaOrig="2860" w:dyaOrig="960">
          <v:shape id="_x0000_i1030" type="#_x0000_t75" style="width:142.5pt;height:48pt" o:ole="" fillcolor="window">
            <v:imagedata r:id="rId30" o:title=""/>
          </v:shape>
          <o:OLEObject Type="Embed" ProgID="Equation.3" ShapeID="_x0000_i1030" DrawAspect="Content" ObjectID="_1529482571" r:id="rId31"/>
        </w:object>
      </w:r>
      <w:r w:rsidRPr="00F07F86">
        <w:rPr>
          <w:rFonts w:ascii="宋体" w:hAnsi="宋体" w:hint="eastAsia"/>
        </w:rPr>
        <w:t xml:space="preserve">    </w:t>
      </w:r>
    </w:p>
    <w:p w:rsidR="00B01648" w:rsidRPr="00F07F86" w:rsidRDefault="00B01648" w:rsidP="00917B5A">
      <w:pPr>
        <w:spacing w:line="360" w:lineRule="auto"/>
        <w:ind w:leftChars="175" w:left="420"/>
        <w:rPr>
          <w:rFonts w:ascii="宋体" w:hAnsi="宋体"/>
          <w:b/>
          <w:bCs/>
        </w:rPr>
      </w:pPr>
    </w:p>
    <w:p w:rsidR="00B01648" w:rsidRPr="00F07F86" w:rsidRDefault="00B01648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五</w:t>
      </w:r>
      <w:r w:rsidRPr="00F07F86">
        <w:rPr>
          <w:rFonts w:ascii="宋体" w:hAnsi="宋体" w:hint="eastAsia"/>
          <w:b/>
          <w:bCs/>
        </w:rPr>
        <w:t>、标准差</w:t>
      </w:r>
    </w:p>
    <w:p w:rsidR="00B01648" w:rsidRPr="00F07F86" w:rsidRDefault="00B01648" w:rsidP="00917B5A">
      <w:pPr>
        <w:spacing w:line="360" w:lineRule="auto"/>
        <w:ind w:leftChars="442" w:left="1061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标准差是表示数据分散程度的统计指标。它是每个数据与该组数据平均数之差平方后的均值的平方根：  </w:t>
      </w:r>
      <w:r w:rsidRPr="00F07F86">
        <w:rPr>
          <w:rFonts w:ascii="宋体" w:hAnsi="宋体" w:hint="eastAsia"/>
          <w:position w:val="-26"/>
        </w:rPr>
        <w:object w:dxaOrig="1860" w:dyaOrig="1040">
          <v:shape id="_x0000_i1031" type="#_x0000_t75" style="width:105pt;height:58.5pt" o:ole="" fillcolor="window">
            <v:imagedata r:id="rId32" o:title=""/>
          </v:shape>
          <o:OLEObject Type="Embed" ProgID="Equation.3" ShapeID="_x0000_i1031" DrawAspect="Content" ObjectID="_1529482572" r:id="rId33"/>
        </w:object>
      </w:r>
    </w:p>
    <w:p w:rsidR="00B01648" w:rsidRPr="00F07F86" w:rsidRDefault="00B01648" w:rsidP="00917B5A">
      <w:pPr>
        <w:spacing w:line="360" w:lineRule="auto"/>
        <w:ind w:leftChars="442" w:left="1061"/>
        <w:rPr>
          <w:rFonts w:ascii="宋体" w:hAnsi="宋体"/>
        </w:rPr>
      </w:pPr>
    </w:p>
    <w:p w:rsidR="00B01648" w:rsidRPr="00F07F86" w:rsidRDefault="00B01648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六</w:t>
      </w:r>
      <w:r w:rsidRPr="00F07F86">
        <w:rPr>
          <w:rFonts w:ascii="宋体" w:hAnsi="宋体" w:hint="eastAsia"/>
          <w:b/>
          <w:bCs/>
        </w:rPr>
        <w:t>、差异系数</w:t>
      </w:r>
    </w:p>
    <w:p w:rsidR="00B01648" w:rsidRPr="00F07F86" w:rsidRDefault="00B01648" w:rsidP="00917B5A">
      <w:pPr>
        <w:spacing w:line="360" w:lineRule="auto"/>
        <w:ind w:leftChars="375" w:left="900"/>
        <w:rPr>
          <w:rFonts w:ascii="宋体" w:hAnsi="宋体"/>
        </w:rPr>
      </w:pPr>
      <w:r w:rsidRPr="00F07F86">
        <w:rPr>
          <w:rFonts w:ascii="宋体" w:hAnsi="宋体" w:hint="eastAsia"/>
          <w:bCs/>
        </w:rPr>
        <w:t xml:space="preserve">差异系数可对不同样本观测结果的离散程度直接进行比较。它是样本标准差与其平均数的百分比：   </w:t>
      </w:r>
      <w:r w:rsidRPr="00F07F86">
        <w:rPr>
          <w:rFonts w:ascii="宋体" w:hAnsi="宋体" w:hint="eastAsia"/>
          <w:position w:val="-24"/>
        </w:rPr>
        <w:object w:dxaOrig="1680" w:dyaOrig="620">
          <v:shape id="_x0000_i1032" type="#_x0000_t75" style="width:84pt;height:31.5pt" o:ole="" fillcolor="window">
            <v:imagedata r:id="rId34" o:title=""/>
          </v:shape>
          <o:OLEObject Type="Embed" ProgID="Equation.3" ShapeID="_x0000_i1032" DrawAspect="Content" ObjectID="_1529482573" r:id="rId35"/>
        </w:object>
      </w:r>
    </w:p>
    <w:p w:rsidR="00B01648" w:rsidRPr="00F07F86" w:rsidRDefault="00B01648" w:rsidP="00917B5A">
      <w:pPr>
        <w:spacing w:line="360" w:lineRule="auto"/>
        <w:ind w:leftChars="175" w:left="4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</w:t>
      </w:r>
    </w:p>
    <w:p w:rsidR="00B01648" w:rsidRPr="00F07F86" w:rsidRDefault="00B01648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br w:type="page"/>
      </w:r>
      <w:r>
        <w:rPr>
          <w:rFonts w:ascii="宋体" w:hAnsi="宋体" w:hint="eastAsia"/>
          <w:b/>
          <w:bCs/>
        </w:rPr>
        <w:lastRenderedPageBreak/>
        <w:t>七</w:t>
      </w:r>
      <w:r w:rsidRPr="00F07F86">
        <w:rPr>
          <w:rFonts w:ascii="宋体" w:hAnsi="宋体" w:hint="eastAsia"/>
          <w:b/>
          <w:bCs/>
        </w:rPr>
        <w:t>、相关分析</w:t>
      </w:r>
    </w:p>
    <w:p w:rsidR="00B01648" w:rsidRDefault="00B01648" w:rsidP="00917B5A">
      <w:pPr>
        <w:spacing w:line="360" w:lineRule="auto"/>
        <w:ind w:leftChars="175" w:left="4140" w:hangingChars="1550" w:hanging="37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 </w:t>
      </w:r>
      <w:r w:rsidRPr="00F07F86">
        <w:rPr>
          <w:rFonts w:ascii="宋体" w:hAnsi="宋体" w:hint="eastAsia"/>
        </w:rPr>
        <w:t xml:space="preserve">相关分析用于反映两个变量之间的关联程度。常用积差法来测定相关系数：   </w:t>
      </w:r>
    </w:p>
    <w:p w:rsidR="00B01648" w:rsidRPr="00F07F86" w:rsidRDefault="00B01648" w:rsidP="00917B5A">
      <w:pPr>
        <w:spacing w:line="360" w:lineRule="auto"/>
        <w:ind w:leftChars="1575" w:left="4140" w:hangingChars="150" w:hanging="360"/>
        <w:rPr>
          <w:rFonts w:ascii="宋体" w:hAnsi="宋体"/>
        </w:rPr>
      </w:pPr>
      <w:r w:rsidRPr="00F07F86">
        <w:rPr>
          <w:rFonts w:ascii="宋体" w:hAnsi="宋体" w:hint="eastAsia"/>
          <w:position w:val="-32"/>
        </w:rPr>
        <w:object w:dxaOrig="2079" w:dyaOrig="1040">
          <v:shape id="_x0000_i1033" type="#_x0000_t75" style="width:103.5pt;height:52.5pt" o:ole="" fillcolor="window">
            <v:imagedata r:id="rId28" o:title=""/>
          </v:shape>
          <o:OLEObject Type="Embed" ProgID="Equation.3" ShapeID="_x0000_i1033" DrawAspect="Content" ObjectID="_1529482574" r:id="rId36"/>
        </w:object>
      </w:r>
    </w:p>
    <w:p w:rsidR="00B01648" w:rsidRDefault="00B01648" w:rsidP="00917B5A">
      <w:pPr>
        <w:spacing w:line="360" w:lineRule="auto"/>
        <w:ind w:leftChars="175" w:left="420"/>
        <w:rPr>
          <w:rFonts w:ascii="宋体" w:hAnsi="宋体"/>
        </w:rPr>
      </w:pPr>
    </w:p>
    <w:p w:rsidR="00B01648" w:rsidRDefault="00B01648" w:rsidP="00917B5A">
      <w:pPr>
        <w:spacing w:line="360" w:lineRule="auto"/>
        <w:ind w:leftChars="175" w:left="420" w:firstLineChars="147" w:firstLine="354"/>
        <w:rPr>
          <w:rFonts w:ascii="宋体" w:hAnsi="宋体" w:cs="黑体"/>
          <w:b/>
        </w:rPr>
      </w:pPr>
      <w:r w:rsidRPr="00B114CF">
        <w:rPr>
          <w:rFonts w:ascii="宋体" w:hAnsi="宋体" w:hint="eastAsia"/>
          <w:b/>
        </w:rPr>
        <w:t>八、</w:t>
      </w:r>
      <w:r w:rsidRPr="00B114CF">
        <w:rPr>
          <w:rFonts w:ascii="宋体" w:hAnsi="宋体" w:hint="eastAsia"/>
          <w:b/>
          <w:position w:val="-6"/>
        </w:rPr>
        <w:object w:dxaOrig="240" w:dyaOrig="220">
          <v:shape id="_x0000_i1034" type="#_x0000_t75" style="width:12pt;height:10.5pt" o:ole="">
            <v:imagedata r:id="rId37" o:title=""/>
          </v:shape>
          <o:OLEObject Type="Embed" ProgID="Equation.DSMT4" ShapeID="_x0000_i1034" DrawAspect="Content" ObjectID="_1529482575" r:id="rId38"/>
        </w:object>
      </w:r>
      <w:r w:rsidRPr="00B114CF">
        <w:rPr>
          <w:rFonts w:ascii="宋体" w:hAnsi="宋体" w:hint="eastAsia"/>
          <w:b/>
        </w:rPr>
        <w:t>信度</w:t>
      </w:r>
      <w:r w:rsidRPr="00B114CF">
        <w:rPr>
          <w:rFonts w:ascii="宋体" w:hAnsi="宋体" w:cs="黑体" w:hint="eastAsia"/>
          <w:b/>
        </w:rPr>
        <w:t>系数</w:t>
      </w:r>
    </w:p>
    <w:p w:rsidR="00B01648" w:rsidRDefault="00B01648" w:rsidP="00917B5A">
      <w:pPr>
        <w:spacing w:line="360" w:lineRule="auto"/>
        <w:ind w:leftChars="325" w:left="780" w:firstLineChars="200" w:firstLine="480"/>
      </w:pPr>
      <w:r w:rsidRPr="00B114CF">
        <w:rPr>
          <w:rFonts w:ascii="宋体" w:hAnsi="宋体" w:hint="eastAsia"/>
          <w:position w:val="-6"/>
        </w:rPr>
        <w:object w:dxaOrig="240" w:dyaOrig="220">
          <v:shape id="_x0000_i1035" type="#_x0000_t75" style="width:12pt;height:10.5pt" o:ole="">
            <v:imagedata r:id="rId37" o:title=""/>
          </v:shape>
          <o:OLEObject Type="Embed" ProgID="Equation.DSMT4" ShapeID="_x0000_i1035" DrawAspect="Content" ObjectID="_1529482576" r:id="rId39"/>
        </w:object>
      </w:r>
      <w:r w:rsidRPr="00B114CF">
        <w:rPr>
          <w:rFonts w:ascii="宋体" w:hAnsi="宋体" w:cs="黑体" w:hint="eastAsia"/>
        </w:rPr>
        <w:t>系数</w:t>
      </w:r>
      <w:r>
        <w:rPr>
          <w:rFonts w:ascii="宋体" w:hAnsi="宋体" w:cs="黑体" w:hint="eastAsia"/>
        </w:rPr>
        <w:t>(</w:t>
      </w:r>
      <w:r>
        <w:rPr>
          <w:rFonts w:ascii="宋体" w:hAnsi="宋体" w:hint="eastAsia"/>
        </w:rPr>
        <w:t>内部一致性信度)说明考试内部所有题目之间的一致性程度。同质性信度高说明考试所测的内容或特质的相似性高。</w:t>
      </w:r>
    </w:p>
    <w:p w:rsidR="00B01648" w:rsidRDefault="00B01648" w:rsidP="00917B5A">
      <w:pPr>
        <w:spacing w:line="360" w:lineRule="auto"/>
        <w:ind w:leftChars="175" w:left="420" w:firstLineChars="1100" w:firstLine="2640"/>
      </w:pPr>
      <w:r w:rsidRPr="0084310D">
        <w:fldChar w:fldCharType="begin"/>
      </w:r>
      <w:r w:rsidRPr="0084310D">
        <w:instrText xml:space="preserve"> QUOTE </w:instrText>
      </w:r>
      <w:r w:rsidRPr="0084310D">
        <w:rPr>
          <w:position w:val="-22"/>
        </w:rPr>
        <w:pict>
          <v:shape id="_x0000_i1036" type="#_x0000_t75" style="width:93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0656E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0656E&quot; wsp:rsidP=&quot;0020656E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伪=&lt;/m:t&gt;&lt;/m:r&gt;&lt;m:d&gt;&lt;m:dPr&gt;&lt;m:begChr m:val=&quot;[&quot;/&gt;&lt;m:endChr m:val=&quot;]&quot;/&gt;&lt;m:ctrlPr&gt;&lt;w:rPr&gt;&lt;w:rFonts w:ascii=&quot;Cambria Math&quot; w:h-ansi=&quot;Cambria Math&quot;/&gt;&lt;wx:font wx:valn=&quot;Cambria Math&quot;/&gt;&lt;/w:rPr&gt;&lt;/m:ctrlPr&gt;&lt;/m:dPr&gt;&lt;m:e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K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K-1&lt;/m:t&gt;&lt;/m:r&gt;&lt;/m:den&gt;&lt;/m:f&gt;&lt;/m:e&gt;&lt;/m:d&gt;&lt;m:r&gt;&lt;m:rPr&gt;&lt;m:sty m:val=&quot;p&quot;/&gt;&lt;/m:rPr&gt;&lt;w:rPr&gt;&lt;w:rFonts w:ascii=&quot;Cambria Math&quot; w:h-ansi=&quot;Cambria Math&quot;/&gt;&lt;wx:font wx:val=&quot;Cambria Math&quot;/&gt;&lt;/w:rPr&gt;&lt;m:t&gt;[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1-(&lt;/m:t&gt;&lt;/m:r&gt;&lt;m:nary&gt;&lt;m:naryPr&gt;&lt;m:chr m:val=&quot;鈭?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/w:rPr&gt;&lt;/m:ctrlw:Pr&gt;&lt;/m:naryPr&gt;&lt;m:sub/&gt;&lt;m:sup/&gt;&lt;m:e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e&gt;&lt;/m:nary&gt;&lt;m:r&gt;&lt;m:rPr&gt;&lt;m:sty m:val=&quot;p&quot;/&gt;&lt;/m:rPr&gt;&lt;w:rPr&gt;&lt;w:rFonts w:ascii=&quot;Cambria Math&quot; w:h-ansi=&quot;Cambria Math&quot;/&gt;&lt;wx:font wx:val=&quot;Cambria Math&quot;/&gt;&lt;/w:rPr&gt;&lt;m:t&gt;)&lt;/m:t&gt;&lt;/m:r&gt;&lt;/m:num&gt;&lt;m:den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den&gt;&lt;/m:f&gt;&lt;m:r&gt;&lt;m:rPr&gt;&lt;m:sty m:val=&quot;p&quot;/&gt;&lt;/m:rPr&gt;&lt;w:rPr&gt;&lt;w:rFonts w:ascii=&quot;Cambria Math&quot; w:h-ansi=&quot;Cambria Math&quot;/&gt;&lt;wx:font wx:val=&quot;Cambria Math&quot;/&gt;&lt;/w:rPr&gt;&lt;m:t&gt;]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0" o:title="" chromakey="white"/>
          </v:shape>
        </w:pict>
      </w:r>
      <w:r w:rsidRPr="0084310D">
        <w:instrText xml:space="preserve"> </w:instrText>
      </w:r>
      <w:r w:rsidRPr="0084310D">
        <w:fldChar w:fldCharType="separate"/>
      </w:r>
      <w:r w:rsidRPr="0084310D">
        <w:rPr>
          <w:position w:val="-22"/>
        </w:rPr>
        <w:pict>
          <v:shape id="_x0000_i1037" type="#_x0000_t75" style="width:93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0656E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0656E&quot; wsp:rsidP=&quot;0020656E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伪=&lt;/m:t&gt;&lt;/m:r&gt;&lt;m:d&gt;&lt;m:dPr&gt;&lt;m:begChr m:val=&quot;[&quot;/&gt;&lt;m:endChr m:val=&quot;]&quot;/&gt;&lt;m:ctrlPr&gt;&lt;w:rPr&gt;&lt;w:rFonts w:ascii=&quot;Cambria Math&quot; w:h-ansi=&quot;Cambria Math&quot;/&gt;&lt;wx:font wx:valn=&quot;Cambria Math&quot;/&gt;&lt;/w:rPr&gt;&lt;/m:ctrlPr&gt;&lt;/m:dPr&gt;&lt;m:e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K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K-1&lt;/m:t&gt;&lt;/m:r&gt;&lt;/m:den&gt;&lt;/m:f&gt;&lt;/m:e&gt;&lt;/m:d&gt;&lt;m:r&gt;&lt;m:rPr&gt;&lt;m:sty m:val=&quot;p&quot;/&gt;&lt;/m:rPr&gt;&lt;w:rPr&gt;&lt;w:rFonts w:ascii=&quot;Cambria Math&quot; w:h-ansi=&quot;Cambria Math&quot;/&gt;&lt;wx:font wx:val=&quot;Cambria Math&quot;/&gt;&lt;/w:rPr&gt;&lt;m:t&gt;[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1-(&lt;/m:t&gt;&lt;/m:r&gt;&lt;m:nary&gt;&lt;m:naryPr&gt;&lt;m:chr m:val=&quot;鈭?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/w:rPr&gt;&lt;/m:ctrlw:Pr&gt;&lt;/m:naryPr&gt;&lt;m:sub/&gt;&lt;m:sup/&gt;&lt;m:e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e&gt;&lt;/m:nary&gt;&lt;m:r&gt;&lt;m:rPr&gt;&lt;m:sty m:val=&quot;p&quot;/&gt;&lt;/m:rPr&gt;&lt;w:rPr&gt;&lt;w:rFonts w:ascii=&quot;Cambria Math&quot; w:h-ansi=&quot;Cambria Math&quot;/&gt;&lt;wx:font wx:val=&quot;Cambria Math&quot;/&gt;&lt;/w:rPr&gt;&lt;m:t&gt;)&lt;/m:t&gt;&lt;/m:r&gt;&lt;/m:num&gt;&lt;m:den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den&gt;&lt;/m:f&gt;&lt;m:r&gt;&lt;m:rPr&gt;&lt;m:sty m:val=&quot;p&quot;/&gt;&lt;/m:rPr&gt;&lt;w:rPr&gt;&lt;w:rFonts w:ascii=&quot;Cambria Math&quot; w:h-ansi=&quot;Cambria Math&quot;/&gt;&lt;wx:font wx:val=&quot;Cambria Math&quot;/&gt;&lt;/w:rPr&gt;&lt;m:t&gt;]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0" o:title="" chromakey="white"/>
          </v:shape>
        </w:pict>
      </w:r>
      <w:r w:rsidRPr="0084310D">
        <w:fldChar w:fldCharType="end"/>
      </w:r>
      <w:r>
        <w:rPr>
          <w:rFonts w:hint="eastAsia"/>
        </w:rPr>
        <w:t xml:space="preserve">  </w:t>
      </w:r>
    </w:p>
    <w:p w:rsidR="00B01648" w:rsidRPr="00F024D6" w:rsidRDefault="00B01648" w:rsidP="00917B5A">
      <w:pPr>
        <w:spacing w:line="360" w:lineRule="auto"/>
        <w:ind w:leftChars="325" w:left="780"/>
        <w:rPr>
          <w:szCs w:val="21"/>
        </w:rPr>
      </w:pPr>
      <w:r w:rsidRPr="00F024D6">
        <w:rPr>
          <w:rFonts w:hint="eastAsia"/>
          <w:szCs w:val="21"/>
        </w:rPr>
        <w:t>K</w:t>
      </w:r>
      <w:r w:rsidRPr="00F024D6">
        <w:rPr>
          <w:rFonts w:hint="eastAsia"/>
          <w:szCs w:val="21"/>
        </w:rPr>
        <w:t>表示题目数量</w:t>
      </w:r>
      <w:r>
        <w:rPr>
          <w:rFonts w:hint="eastAsia"/>
          <w:szCs w:val="21"/>
        </w:rPr>
        <w:t>，</w:t>
      </w:r>
      <w:r w:rsidRPr="0084310D">
        <w:rPr>
          <w:szCs w:val="21"/>
        </w:rPr>
        <w:fldChar w:fldCharType="begin"/>
      </w:r>
      <w:r w:rsidRPr="0084310D">
        <w:rPr>
          <w:szCs w:val="21"/>
        </w:rPr>
        <w:instrText xml:space="preserve"> QUOTE </w:instrText>
      </w:r>
      <w:r w:rsidRPr="0084310D">
        <w:rPr>
          <w:rFonts w:hint="eastAsia"/>
          <w:position w:val="-6"/>
        </w:rPr>
        <w:pict>
          <v:shape id="_x0000_i1038" type="#_x0000_t75" style="width:12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09B9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609B9&quot; wsp:rsidP=&quot;002609B9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1" o:title="" chromakey="white"/>
          </v:shape>
        </w:pict>
      </w:r>
      <w:r w:rsidRPr="0084310D">
        <w:rPr>
          <w:szCs w:val="21"/>
        </w:rPr>
        <w:instrText xml:space="preserve"> </w:instrText>
      </w:r>
      <w:r w:rsidRPr="0084310D">
        <w:rPr>
          <w:szCs w:val="21"/>
        </w:rPr>
        <w:fldChar w:fldCharType="separate"/>
      </w:r>
      <w:r w:rsidRPr="0084310D">
        <w:rPr>
          <w:rFonts w:hint="eastAsia"/>
          <w:position w:val="-6"/>
        </w:rPr>
        <w:pict>
          <v:shape id="_x0000_i1039" type="#_x0000_t75" style="width:12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09B9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609B9&quot; wsp:rsidP=&quot;002609B9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1" o:title="" chromakey="white"/>
          </v:shape>
        </w:pict>
      </w:r>
      <w:r w:rsidRPr="0084310D">
        <w:rPr>
          <w:szCs w:val="21"/>
        </w:rPr>
        <w:fldChar w:fldCharType="end"/>
      </w:r>
      <w:r w:rsidRPr="00F024D6">
        <w:rPr>
          <w:rFonts w:hint="eastAsia"/>
          <w:szCs w:val="21"/>
        </w:rPr>
        <w:t>表示所有被试在第</w:t>
      </w:r>
      <w:r w:rsidRPr="00F024D6">
        <w:rPr>
          <w:rFonts w:hint="eastAsia"/>
          <w:szCs w:val="21"/>
        </w:rPr>
        <w:t>i</w:t>
      </w:r>
      <w:r w:rsidRPr="00F024D6">
        <w:rPr>
          <w:rFonts w:hint="eastAsia"/>
          <w:szCs w:val="21"/>
        </w:rPr>
        <w:t>题上的分数变异</w:t>
      </w:r>
      <w:r>
        <w:rPr>
          <w:rFonts w:hint="eastAsia"/>
          <w:szCs w:val="21"/>
        </w:rPr>
        <w:t>，</w:t>
      </w:r>
      <w:r w:rsidRPr="0084310D">
        <w:rPr>
          <w:szCs w:val="21"/>
        </w:rPr>
        <w:fldChar w:fldCharType="begin"/>
      </w:r>
      <w:r w:rsidRPr="0084310D">
        <w:rPr>
          <w:szCs w:val="21"/>
        </w:rPr>
        <w:instrText xml:space="preserve"> QUOTE </w:instrText>
      </w:r>
      <w:r w:rsidRPr="0084310D">
        <w:rPr>
          <w:rFonts w:hint="eastAsia"/>
          <w:position w:val="-6"/>
        </w:rPr>
        <w:pict>
          <v:shape id="_x0000_i1040" type="#_x0000_t75" style="width:12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9EF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6E09EF&quot; wsp:rsidP=&quot;006E09EF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2" o:title="" chromakey="white"/>
          </v:shape>
        </w:pict>
      </w:r>
      <w:r w:rsidRPr="0084310D">
        <w:rPr>
          <w:szCs w:val="21"/>
        </w:rPr>
        <w:instrText xml:space="preserve"> </w:instrText>
      </w:r>
      <w:r w:rsidRPr="0084310D">
        <w:rPr>
          <w:szCs w:val="21"/>
        </w:rPr>
        <w:fldChar w:fldCharType="separate"/>
      </w:r>
      <w:r w:rsidRPr="0084310D">
        <w:rPr>
          <w:rFonts w:hint="eastAsia"/>
          <w:position w:val="-6"/>
        </w:rPr>
        <w:pict>
          <v:shape id="_x0000_i1041" type="#_x0000_t75" style="width:12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9EF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6E09EF&quot; wsp:rsidP=&quot;006E09EF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2" o:title="" chromakey="white"/>
          </v:shape>
        </w:pict>
      </w:r>
      <w:r w:rsidRPr="0084310D">
        <w:rPr>
          <w:szCs w:val="21"/>
        </w:rPr>
        <w:fldChar w:fldCharType="end"/>
      </w:r>
      <w:r w:rsidRPr="00F024D6">
        <w:rPr>
          <w:rFonts w:hint="eastAsia"/>
          <w:szCs w:val="21"/>
        </w:rPr>
        <w:t>表示考试分数总分的变异。</w:t>
      </w:r>
    </w:p>
    <w:p w:rsidR="00B01648" w:rsidRPr="00512732" w:rsidRDefault="00B01648" w:rsidP="00917B5A">
      <w:pPr>
        <w:spacing w:line="360" w:lineRule="auto"/>
        <w:ind w:leftChars="175" w:left="420" w:firstLineChars="147" w:firstLine="354"/>
        <w:rPr>
          <w:rFonts w:ascii="宋体" w:hAnsi="宋体"/>
          <w:b/>
        </w:rPr>
      </w:pPr>
    </w:p>
    <w:p w:rsidR="00B01648" w:rsidRPr="00F07F86" w:rsidRDefault="00B01648" w:rsidP="00917B5A">
      <w:pPr>
        <w:spacing w:line="360" w:lineRule="auto"/>
        <w:ind w:leftChars="175" w:left="420" w:firstLine="180"/>
        <w:rPr>
          <w:rFonts w:ascii="宋体" w:hAnsi="宋体"/>
          <w:b/>
        </w:rPr>
      </w:pPr>
      <w:r w:rsidRPr="00F07F86"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九</w:t>
      </w:r>
      <w:r w:rsidRPr="00F07F86">
        <w:rPr>
          <w:rFonts w:ascii="宋体" w:hAnsi="宋体" w:hint="eastAsia"/>
          <w:b/>
        </w:rPr>
        <w:t>、正态分布曲线的峰度和偏度</w:t>
      </w:r>
    </w:p>
    <w:p w:rsidR="00B01648" w:rsidRPr="00F07F86" w:rsidRDefault="00B01648" w:rsidP="00917B5A">
      <w:pPr>
        <w:spacing w:line="360" w:lineRule="auto"/>
        <w:ind w:leftChars="346" w:left="830"/>
        <w:rPr>
          <w:rFonts w:ascii="宋体" w:hAnsi="宋体"/>
        </w:rPr>
      </w:pPr>
      <w:r w:rsidRPr="00F07F86">
        <w:rPr>
          <w:rFonts w:ascii="宋体" w:hAnsi="宋体" w:hint="eastAsia"/>
        </w:rPr>
        <w:t>峰度反映了与正态分布相比，随机变量分布的尖锐度或平坦度。偏度描述了随机变量分布相对其均值的不对称程度。当随机变量x服从正态分布时，其偏度</w:t>
      </w:r>
      <w:r w:rsidRPr="00F07F86">
        <w:rPr>
          <w:rFonts w:ascii="宋体" w:hAnsi="宋体" w:hint="eastAsia"/>
          <w:vertAlign w:val="subscript"/>
        </w:rPr>
        <w:t xml:space="preserve"> </w:t>
      </w:r>
      <w:r w:rsidRPr="0084310D">
        <w:rPr>
          <w:rFonts w:ascii="宋体" w:hAnsi="宋体"/>
          <w:noProof/>
          <w:vertAlign w:val="subscript"/>
        </w:rPr>
        <w:pict>
          <v:shape id="图片 122" o:spid="_x0000_i1042" type="#_x0000_t75" alt="20050218114251811" style="width:29.25pt;height:15.75pt;visibility:visible">
            <v:imagedata r:id="rId43" o:title="20050218114251811"/>
          </v:shape>
        </w:pict>
      </w:r>
      <w:r w:rsidRPr="00F07F86">
        <w:rPr>
          <w:rFonts w:ascii="宋体" w:hAnsi="宋体" w:hint="eastAsia"/>
        </w:rPr>
        <w:t>、峰度</w:t>
      </w:r>
      <w:r w:rsidRPr="00F07F86">
        <w:rPr>
          <w:rFonts w:ascii="宋体" w:hAnsi="宋体" w:hint="eastAsia"/>
          <w:sz w:val="32"/>
          <w:szCs w:val="32"/>
        </w:rPr>
        <w:t>v</w:t>
      </w:r>
      <w:r w:rsidRPr="00F07F86">
        <w:rPr>
          <w:rFonts w:ascii="宋体" w:hAnsi="宋体" w:hint="eastAsia"/>
        </w:rPr>
        <w:t>=0。比如偏度&lt;0，说明数据的分布较正态分布而言为左偏，拖了一条长尾在左边；峰度&gt;0，说明数据的分布情况较正态分布而言要陡峭。</w:t>
      </w:r>
    </w:p>
    <w:p w:rsidR="00B01648" w:rsidRDefault="00B01648" w:rsidP="00917B5A">
      <w:pPr>
        <w:spacing w:line="360" w:lineRule="auto"/>
        <w:ind w:leftChars="346" w:left="830"/>
        <w:rPr>
          <w:rFonts w:ascii="宋体" w:hAnsi="宋体"/>
          <w:b/>
        </w:rPr>
      </w:pPr>
    </w:p>
    <w:p w:rsidR="00B01648" w:rsidRPr="00F07F86" w:rsidRDefault="00B01648" w:rsidP="00917B5A">
      <w:pPr>
        <w:spacing w:line="360" w:lineRule="auto"/>
        <w:ind w:leftChars="346" w:left="830"/>
        <w:rPr>
          <w:rFonts w:ascii="宋体" w:hAnsi="宋体"/>
          <w:b/>
        </w:rPr>
      </w:pPr>
      <w:r>
        <w:rPr>
          <w:rFonts w:ascii="宋体" w:hAnsi="宋体" w:hint="eastAsia"/>
          <w:b/>
        </w:rPr>
        <w:t>十</w:t>
      </w:r>
      <w:r w:rsidRPr="00F07F86">
        <w:rPr>
          <w:rFonts w:ascii="宋体" w:hAnsi="宋体" w:hint="eastAsia"/>
          <w:b/>
        </w:rPr>
        <w:t>、分组</w:t>
      </w:r>
    </w:p>
    <w:p w:rsidR="00B01648" w:rsidRPr="00F07F86" w:rsidRDefault="00B01648" w:rsidP="00917B5A">
      <w:pPr>
        <w:spacing w:line="360" w:lineRule="auto"/>
        <w:ind w:leftChars="175" w:left="420" w:firstLineChars="200" w:firstLine="480"/>
        <w:rPr>
          <w:rFonts w:ascii="宋体" w:hAnsi="宋体"/>
        </w:rPr>
      </w:pPr>
      <w:r w:rsidRPr="00F07F86">
        <w:rPr>
          <w:rFonts w:ascii="宋体" w:hAnsi="宋体" w:hint="eastAsia"/>
        </w:rPr>
        <w:t>参加分析的全体考生本科目成绩按升序排列后，根据人数平均分为七组。</w:t>
      </w:r>
    </w:p>
    <w:p w:rsidR="00B01648" w:rsidRPr="00B22B4D" w:rsidRDefault="00B01648" w:rsidP="00917B5A"/>
    <w:p w:rsidR="00B01648" w:rsidRPr="000B6F41" w:rsidRDefault="00B01648" w:rsidP="00917B5A">
      <w:pPr>
        <w:rPr>
          <w:rFonts w:ascii="宋体" w:hAnsi="宋体" w:hint="eastAsia"/>
          <w:szCs w:val="21"/>
        </w:rPr>
      </w:pPr>
    </w:p>
    <w:p w:rsidR="00B01648" w:rsidRPr="00917B5A" w:rsidRDefault="00B01648"/>
    <w:p w:rsidR="00B01648" w:rsidRDefault="00B01648" w:rsidP="00B01648">
      <w:pPr>
        <w:pStyle w:val="ExamBodyText"/>
      </w:pPr>
    </w:p>
    <w:sectPr w:rsidR="00B01648" w:rsidSect="00E51E3C">
      <w:pgSz w:w="11906" w:h="16838" w:code="9"/>
      <w:pgMar w:top="1418" w:right="1134" w:bottom="1134" w:left="1134" w:header="680" w:footer="68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648" w:rsidRDefault="00B01648">
      <w:r>
        <w:separator/>
      </w:r>
    </w:p>
  </w:endnote>
  <w:endnote w:type="continuationSeparator" w:id="0">
    <w:p w:rsidR="00B01648" w:rsidRDefault="00B01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0C2" w:rsidRPr="00E866AF" w:rsidRDefault="003930C2">
    <w:pPr>
      <w:pStyle w:val="a3"/>
      <w:framePr w:wrap="auto" w:vAnchor="text" w:hAnchor="margin" w:xAlign="right" w:y="1"/>
      <w:rPr>
        <w:rStyle w:val="a4"/>
        <w:sz w:val="21"/>
        <w:szCs w:val="21"/>
      </w:rPr>
    </w:pPr>
    <w:r w:rsidRPr="00E866AF">
      <w:rPr>
        <w:rStyle w:val="a4"/>
        <w:sz w:val="21"/>
        <w:szCs w:val="21"/>
      </w:rPr>
      <w:fldChar w:fldCharType="begin"/>
    </w:r>
    <w:r w:rsidRPr="00E866AF">
      <w:rPr>
        <w:rStyle w:val="a4"/>
        <w:sz w:val="21"/>
        <w:szCs w:val="21"/>
      </w:rPr>
      <w:instrText xml:space="preserve">PAGE  </w:instrText>
    </w:r>
    <w:r w:rsidRPr="00E866AF">
      <w:rPr>
        <w:rStyle w:val="a4"/>
        <w:sz w:val="21"/>
        <w:szCs w:val="21"/>
      </w:rPr>
      <w:fldChar w:fldCharType="separate"/>
    </w:r>
    <w:r w:rsidR="00B01648">
      <w:rPr>
        <w:rStyle w:val="a4"/>
        <w:noProof/>
        <w:sz w:val="21"/>
        <w:szCs w:val="21"/>
      </w:rPr>
      <w:t>29</w:t>
    </w:r>
    <w:r w:rsidRPr="00E866AF">
      <w:rPr>
        <w:rStyle w:val="a4"/>
        <w:sz w:val="21"/>
        <w:szCs w:val="21"/>
      </w:rPr>
      <w:fldChar w:fldCharType="end"/>
    </w:r>
  </w:p>
  <w:p w:rsidR="003930C2" w:rsidRDefault="003930C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648" w:rsidRDefault="00B01648">
      <w:r>
        <w:separator/>
      </w:r>
    </w:p>
  </w:footnote>
  <w:footnote w:type="continuationSeparator" w:id="0">
    <w:p w:rsidR="00B01648" w:rsidRDefault="00B016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E65" w:rsidRDefault="00FB0151" w:rsidP="008114F7">
    <w:pPr>
      <w:pStyle w:val="a5"/>
      <w:pBdr>
        <w:bottom w:val="none" w:sz="0" w:space="0" w:color="auto"/>
      </w:pBdr>
      <w:jc w:val="left"/>
    </w:pPr>
    <w:r>
      <w:rPr>
        <w:rFonts w:hint="eastAsia"/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-88900</wp:posOffset>
          </wp:positionV>
          <wp:extent cx="276225" cy="224712"/>
          <wp:effectExtent l="0" t="0" r="0" b="444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5" cy="2247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66CD2">
      <w:rPr>
        <w:rFonts w:hint="eastAsia"/>
        <w:noProof/>
      </w:rPr>
      <w:drawing>
        <wp:anchor distT="0" distB="0" distL="114300" distR="114300" simplePos="0" relativeHeight="251658752" behindDoc="0" locked="0" layoutInCell="1" allowOverlap="1" wp14:anchorId="109C5E10" wp14:editId="59D15265">
          <wp:simplePos x="0" y="0"/>
          <wp:positionH relativeFrom="margin">
            <wp:posOffset>4824730</wp:posOffset>
          </wp:positionH>
          <wp:positionV relativeFrom="paragraph">
            <wp:posOffset>-88900</wp:posOffset>
          </wp:positionV>
          <wp:extent cx="1295400" cy="228600"/>
          <wp:effectExtent l="0" t="0" r="0" b="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66CD2"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47FC293" wp14:editId="44587564">
              <wp:simplePos x="0" y="0"/>
              <wp:positionH relativeFrom="column">
                <wp:posOffset>-186690</wp:posOffset>
              </wp:positionH>
              <wp:positionV relativeFrom="paragraph">
                <wp:posOffset>160949</wp:posOffset>
              </wp:positionV>
              <wp:extent cx="6469380" cy="7956"/>
              <wp:effectExtent l="0" t="0" r="26670" b="30480"/>
              <wp:wrapNone/>
              <wp:docPr id="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69380" cy="7956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66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2879696" id="Line 23" o:spid="_x0000_s1026" style="position:absolute;left:0;text-align:left;flip:y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7pt,12.65pt" to="494.7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" strokecolor="#669"/>
          </w:pict>
        </mc:Fallback>
      </mc:AlternateContent>
    </w:r>
    <w:r w:rsidR="003B2E65">
      <w:rPr>
        <w:rFonts w:hint="eastAsia"/>
      </w:rPr>
      <w:t xml:space="preserve">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351" w:rsidRDefault="00920351" w:rsidP="0092035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0E0772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204EA2C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B48B4C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2FA1D8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B2E493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68EA14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BFEE21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932432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53839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7929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556BDB"/>
    <w:multiLevelType w:val="multilevel"/>
    <w:tmpl w:val="244A9298"/>
    <w:numStyleLink w:val="1"/>
  </w:abstractNum>
  <w:abstractNum w:abstractNumId="11" w15:restartNumberingAfterBreak="0">
    <w:nsid w:val="0DD97C3D"/>
    <w:multiLevelType w:val="multilevel"/>
    <w:tmpl w:val="244A9298"/>
    <w:styleLink w:val="1"/>
    <w:lvl w:ilvl="0">
      <w:start w:val="1"/>
      <w:numFmt w:val="chineseCountingThousand"/>
      <w:pStyle w:val="ExamTitle1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ExamTitle2"/>
      <w:suff w:val="nothing"/>
      <w:lvlText w:val="(%2) 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ExamTitle3"/>
      <w:suff w:val="nothing"/>
      <w:lvlText w:val="%3、"/>
      <w:lvlJc w:val="left"/>
      <w:pPr>
        <w:ind w:left="1304" w:hanging="130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1BD27E6A"/>
    <w:multiLevelType w:val="multilevel"/>
    <w:tmpl w:val="244A9298"/>
    <w:numStyleLink w:val="1"/>
  </w:abstractNum>
  <w:abstractNum w:abstractNumId="13" w15:restartNumberingAfterBreak="0">
    <w:nsid w:val="34851B5C"/>
    <w:multiLevelType w:val="hybridMultilevel"/>
    <w:tmpl w:val="4AE47864"/>
    <w:lvl w:ilvl="0" w:tplc="8BE2BD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 w15:restartNumberingAfterBreak="0">
    <w:nsid w:val="38473C78"/>
    <w:multiLevelType w:val="hybridMultilevel"/>
    <w:tmpl w:val="E90AD55A"/>
    <w:lvl w:ilvl="0" w:tplc="7A26899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 w15:restartNumberingAfterBreak="0">
    <w:nsid w:val="3CC62EAE"/>
    <w:multiLevelType w:val="multilevel"/>
    <w:tmpl w:val="244A9298"/>
    <w:numStyleLink w:val="1"/>
  </w:abstractNum>
  <w:abstractNum w:abstractNumId="16" w15:restartNumberingAfterBreak="0">
    <w:nsid w:val="4A3C1A1C"/>
    <w:multiLevelType w:val="multilevel"/>
    <w:tmpl w:val="244A9298"/>
    <w:numStyleLink w:val="1"/>
  </w:abstractNum>
  <w:abstractNum w:abstractNumId="17" w15:restartNumberingAfterBreak="0">
    <w:nsid w:val="4B32769A"/>
    <w:multiLevelType w:val="multilevel"/>
    <w:tmpl w:val="244A9298"/>
    <w:numStyleLink w:val="1"/>
  </w:abstractNum>
  <w:abstractNum w:abstractNumId="18" w15:restartNumberingAfterBreak="0">
    <w:nsid w:val="50010C46"/>
    <w:multiLevelType w:val="multilevel"/>
    <w:tmpl w:val="244A9298"/>
    <w:numStyleLink w:val="1"/>
  </w:abstractNum>
  <w:abstractNum w:abstractNumId="19" w15:restartNumberingAfterBreak="0">
    <w:nsid w:val="551432EE"/>
    <w:multiLevelType w:val="multilevel"/>
    <w:tmpl w:val="244A9298"/>
    <w:numStyleLink w:val="1"/>
  </w:abstractNum>
  <w:abstractNum w:abstractNumId="20" w15:restartNumberingAfterBreak="0">
    <w:nsid w:val="64416FB3"/>
    <w:multiLevelType w:val="multilevel"/>
    <w:tmpl w:val="244A9298"/>
    <w:numStyleLink w:val="1"/>
  </w:abstractNum>
  <w:abstractNum w:abstractNumId="21" w15:restartNumberingAfterBreak="0">
    <w:nsid w:val="68A841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21"/>
  </w:num>
  <w:num w:numId="5">
    <w:abstractNumId w:val="20"/>
  </w:num>
  <w:num w:numId="6">
    <w:abstractNumId w:val="19"/>
  </w:num>
  <w:num w:numId="7">
    <w:abstractNumId w:val="16"/>
  </w:num>
  <w:num w:numId="8">
    <w:abstractNumId w:val="12"/>
  </w:num>
  <w:num w:numId="9">
    <w:abstractNumId w:val="10"/>
  </w:num>
  <w:num w:numId="10">
    <w:abstractNumId w:val="18"/>
  </w:num>
  <w:num w:numId="11">
    <w:abstractNumId w:val="17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hideSpellingErrors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648"/>
    <w:rsid w:val="00026EA9"/>
    <w:rsid w:val="0004419C"/>
    <w:rsid w:val="00054C74"/>
    <w:rsid w:val="00065E1F"/>
    <w:rsid w:val="00073307"/>
    <w:rsid w:val="00090BFE"/>
    <w:rsid w:val="00144ACB"/>
    <w:rsid w:val="001501FB"/>
    <w:rsid w:val="00180D0C"/>
    <w:rsid w:val="00191E43"/>
    <w:rsid w:val="001A2139"/>
    <w:rsid w:val="001B1ACB"/>
    <w:rsid w:val="001C78B7"/>
    <w:rsid w:val="00200178"/>
    <w:rsid w:val="0022078B"/>
    <w:rsid w:val="002231D5"/>
    <w:rsid w:val="00247D20"/>
    <w:rsid w:val="00261B43"/>
    <w:rsid w:val="002976E4"/>
    <w:rsid w:val="002A1BC5"/>
    <w:rsid w:val="002C7B32"/>
    <w:rsid w:val="002E3303"/>
    <w:rsid w:val="00334829"/>
    <w:rsid w:val="00334F8E"/>
    <w:rsid w:val="00361043"/>
    <w:rsid w:val="00362A98"/>
    <w:rsid w:val="003640AD"/>
    <w:rsid w:val="00366CD2"/>
    <w:rsid w:val="003930C2"/>
    <w:rsid w:val="003A5A0D"/>
    <w:rsid w:val="003B2E65"/>
    <w:rsid w:val="003D0EEF"/>
    <w:rsid w:val="003E5A95"/>
    <w:rsid w:val="0042340A"/>
    <w:rsid w:val="004268B6"/>
    <w:rsid w:val="00440019"/>
    <w:rsid w:val="00450281"/>
    <w:rsid w:val="00464F4A"/>
    <w:rsid w:val="00481D83"/>
    <w:rsid w:val="004A7D6F"/>
    <w:rsid w:val="00502F8E"/>
    <w:rsid w:val="00507F6F"/>
    <w:rsid w:val="00554AE1"/>
    <w:rsid w:val="00557C73"/>
    <w:rsid w:val="00562D8D"/>
    <w:rsid w:val="005758C4"/>
    <w:rsid w:val="005821B8"/>
    <w:rsid w:val="00586108"/>
    <w:rsid w:val="005E751D"/>
    <w:rsid w:val="005F10E5"/>
    <w:rsid w:val="00600FDF"/>
    <w:rsid w:val="00620BA8"/>
    <w:rsid w:val="00627288"/>
    <w:rsid w:val="006361B6"/>
    <w:rsid w:val="0067073B"/>
    <w:rsid w:val="00677243"/>
    <w:rsid w:val="006C2A5B"/>
    <w:rsid w:val="006D2D6A"/>
    <w:rsid w:val="006E0B51"/>
    <w:rsid w:val="006F05D0"/>
    <w:rsid w:val="006F3752"/>
    <w:rsid w:val="007231CF"/>
    <w:rsid w:val="0072718F"/>
    <w:rsid w:val="0074085B"/>
    <w:rsid w:val="007807E9"/>
    <w:rsid w:val="00785D13"/>
    <w:rsid w:val="007936FC"/>
    <w:rsid w:val="007D7128"/>
    <w:rsid w:val="007E2C74"/>
    <w:rsid w:val="007E5578"/>
    <w:rsid w:val="007F4F6F"/>
    <w:rsid w:val="007F58C7"/>
    <w:rsid w:val="008114F7"/>
    <w:rsid w:val="00831DEC"/>
    <w:rsid w:val="008A23E1"/>
    <w:rsid w:val="008B06EF"/>
    <w:rsid w:val="008B1FA0"/>
    <w:rsid w:val="008B255C"/>
    <w:rsid w:val="008B2B67"/>
    <w:rsid w:val="008B44CF"/>
    <w:rsid w:val="008B7BF1"/>
    <w:rsid w:val="008C27C7"/>
    <w:rsid w:val="008E335A"/>
    <w:rsid w:val="008F0DD2"/>
    <w:rsid w:val="008F32F1"/>
    <w:rsid w:val="00902CFA"/>
    <w:rsid w:val="0090396C"/>
    <w:rsid w:val="00910F01"/>
    <w:rsid w:val="00920351"/>
    <w:rsid w:val="00952FE5"/>
    <w:rsid w:val="0095381A"/>
    <w:rsid w:val="00961FFE"/>
    <w:rsid w:val="00975FEB"/>
    <w:rsid w:val="009810DD"/>
    <w:rsid w:val="00986060"/>
    <w:rsid w:val="00997DAC"/>
    <w:rsid w:val="009D4199"/>
    <w:rsid w:val="00A100BE"/>
    <w:rsid w:val="00A2655B"/>
    <w:rsid w:val="00A26B4E"/>
    <w:rsid w:val="00A32AA2"/>
    <w:rsid w:val="00A47C04"/>
    <w:rsid w:val="00A923DC"/>
    <w:rsid w:val="00AD0E8E"/>
    <w:rsid w:val="00AE2A0C"/>
    <w:rsid w:val="00AF77B2"/>
    <w:rsid w:val="00B01648"/>
    <w:rsid w:val="00B01675"/>
    <w:rsid w:val="00B44229"/>
    <w:rsid w:val="00B46CA2"/>
    <w:rsid w:val="00B9598E"/>
    <w:rsid w:val="00BA05BB"/>
    <w:rsid w:val="00BD26B9"/>
    <w:rsid w:val="00BF6D7F"/>
    <w:rsid w:val="00C00343"/>
    <w:rsid w:val="00C1691F"/>
    <w:rsid w:val="00C41A99"/>
    <w:rsid w:val="00C606C1"/>
    <w:rsid w:val="00C96833"/>
    <w:rsid w:val="00CA0E65"/>
    <w:rsid w:val="00CA780D"/>
    <w:rsid w:val="00CF0B34"/>
    <w:rsid w:val="00CF193A"/>
    <w:rsid w:val="00D0426D"/>
    <w:rsid w:val="00D118C5"/>
    <w:rsid w:val="00D209A9"/>
    <w:rsid w:val="00D457EA"/>
    <w:rsid w:val="00D461AA"/>
    <w:rsid w:val="00D55E3B"/>
    <w:rsid w:val="00D82859"/>
    <w:rsid w:val="00D96B3C"/>
    <w:rsid w:val="00DA3C1A"/>
    <w:rsid w:val="00DC002B"/>
    <w:rsid w:val="00DC146D"/>
    <w:rsid w:val="00DE41EB"/>
    <w:rsid w:val="00E007ED"/>
    <w:rsid w:val="00E35A9F"/>
    <w:rsid w:val="00E51E3C"/>
    <w:rsid w:val="00E5270F"/>
    <w:rsid w:val="00E63DDA"/>
    <w:rsid w:val="00E723CB"/>
    <w:rsid w:val="00E967B0"/>
    <w:rsid w:val="00EA7090"/>
    <w:rsid w:val="00EA7731"/>
    <w:rsid w:val="00EB264B"/>
    <w:rsid w:val="00ED78ED"/>
    <w:rsid w:val="00EF76A8"/>
    <w:rsid w:val="00F0220D"/>
    <w:rsid w:val="00F13C64"/>
    <w:rsid w:val="00F4265B"/>
    <w:rsid w:val="00F461EF"/>
    <w:rsid w:val="00F52073"/>
    <w:rsid w:val="00F6068C"/>
    <w:rsid w:val="00F76126"/>
    <w:rsid w:val="00F76FCF"/>
    <w:rsid w:val="00F777C6"/>
    <w:rsid w:val="00F836D7"/>
    <w:rsid w:val="00F84DB3"/>
    <w:rsid w:val="00F864EC"/>
    <w:rsid w:val="00F9463D"/>
    <w:rsid w:val="00FB0151"/>
    <w:rsid w:val="00FB5886"/>
    <w:rsid w:val="00FD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5E2D5B0-6B1C-4356-A005-0112D795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DD2"/>
    <w:pPr>
      <w:widowControl w:val="0"/>
      <w:jc w:val="both"/>
    </w:pPr>
    <w:rPr>
      <w:kern w:val="2"/>
      <w:sz w:val="24"/>
      <w:szCs w:val="24"/>
    </w:rPr>
  </w:style>
  <w:style w:type="paragraph" w:styleId="10">
    <w:name w:val="heading 1"/>
    <w:basedOn w:val="a"/>
    <w:next w:val="a"/>
    <w:link w:val="1Char"/>
    <w:qFormat/>
    <w:rsid w:val="000733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Pr>
      <w:rFonts w:cs="Times New Roman"/>
    </w:rPr>
  </w:style>
  <w:style w:type="paragraph" w:styleId="a5">
    <w:name w:val="header"/>
    <w:basedOn w:val="a"/>
    <w:rsid w:val="003B2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rsid w:val="008B06EF"/>
    <w:pPr>
      <w:tabs>
        <w:tab w:val="right" w:leader="dot" w:pos="9628"/>
      </w:tabs>
      <w:spacing w:line="360" w:lineRule="auto"/>
    </w:pPr>
  </w:style>
  <w:style w:type="character" w:styleId="a6">
    <w:name w:val="Hyperlink"/>
    <w:basedOn w:val="a0"/>
    <w:uiPriority w:val="99"/>
    <w:rsid w:val="00D461AA"/>
    <w:rPr>
      <w:color w:val="0000FF"/>
      <w:u w:val="single"/>
    </w:rPr>
  </w:style>
  <w:style w:type="paragraph" w:customStyle="1" w:styleId="ExamTitle1">
    <w:name w:val="ExamTitle1"/>
    <w:basedOn w:val="a"/>
    <w:qFormat/>
    <w:rsid w:val="00DC002B"/>
    <w:pPr>
      <w:numPr>
        <w:numId w:val="3"/>
      </w:numPr>
      <w:spacing w:before="306"/>
    </w:pPr>
    <w:rPr>
      <w:b/>
    </w:rPr>
  </w:style>
  <w:style w:type="paragraph" w:styleId="2">
    <w:name w:val="toc 2"/>
    <w:basedOn w:val="a"/>
    <w:next w:val="a"/>
    <w:semiHidden/>
    <w:rsid w:val="00F76126"/>
    <w:pPr>
      <w:spacing w:line="360" w:lineRule="auto"/>
      <w:ind w:leftChars="200" w:left="200"/>
    </w:pPr>
  </w:style>
  <w:style w:type="paragraph" w:styleId="3">
    <w:name w:val="toc 3"/>
    <w:basedOn w:val="a"/>
    <w:next w:val="a"/>
    <w:semiHidden/>
    <w:rsid w:val="00F76126"/>
    <w:pPr>
      <w:spacing w:line="360" w:lineRule="auto"/>
      <w:ind w:leftChars="400" w:left="400"/>
    </w:pPr>
  </w:style>
  <w:style w:type="paragraph" w:customStyle="1" w:styleId="CaptionTitle">
    <w:name w:val="CaptionTitle"/>
    <w:basedOn w:val="a"/>
    <w:qFormat/>
    <w:rsid w:val="00627288"/>
    <w:pPr>
      <w:spacing w:before="624" w:after="78"/>
      <w:jc w:val="center"/>
    </w:pPr>
    <w:rPr>
      <w:rFonts w:ascii="黑体" w:eastAsia="黑体" w:cs="宋体"/>
      <w:sz w:val="21"/>
      <w:szCs w:val="20"/>
    </w:rPr>
  </w:style>
  <w:style w:type="paragraph" w:customStyle="1" w:styleId="TableContent">
    <w:name w:val="TableContent"/>
    <w:basedOn w:val="a"/>
    <w:qFormat/>
    <w:rsid w:val="00E967B0"/>
    <w:pPr>
      <w:outlineLvl w:val="0"/>
    </w:pPr>
  </w:style>
  <w:style w:type="paragraph" w:customStyle="1" w:styleId="TableContent2">
    <w:name w:val="TableContent2"/>
    <w:basedOn w:val="a"/>
    <w:qFormat/>
    <w:rsid w:val="00627288"/>
    <w:pPr>
      <w:ind w:leftChars="-50" w:left="-120" w:rightChars="-50" w:right="-120"/>
      <w:jc w:val="center"/>
    </w:pPr>
    <w:rPr>
      <w:rFonts w:ascii="黑体" w:eastAsia="黑体" w:hAnsi="宋体" w:cs="宋体"/>
      <w:kern w:val="0"/>
      <w:sz w:val="20"/>
      <w:szCs w:val="20"/>
    </w:rPr>
  </w:style>
  <w:style w:type="paragraph" w:customStyle="1" w:styleId="ExamTitle2">
    <w:name w:val="ExamTitle2"/>
    <w:basedOn w:val="a"/>
    <w:qFormat/>
    <w:rsid w:val="00DC002B"/>
    <w:pPr>
      <w:numPr>
        <w:ilvl w:val="1"/>
        <w:numId w:val="3"/>
      </w:numPr>
      <w:spacing w:before="468" w:after="156"/>
    </w:pPr>
    <w:rPr>
      <w:rFonts w:ascii="宋体" w:cs="宋体"/>
      <w:szCs w:val="20"/>
    </w:rPr>
  </w:style>
  <w:style w:type="paragraph" w:customStyle="1" w:styleId="ExamTitle3">
    <w:name w:val="ExamTitle3"/>
    <w:basedOn w:val="a"/>
    <w:qFormat/>
    <w:rsid w:val="00DC002B"/>
    <w:pPr>
      <w:numPr>
        <w:ilvl w:val="2"/>
        <w:numId w:val="3"/>
      </w:numPr>
      <w:spacing w:before="156" w:after="156"/>
    </w:pPr>
    <w:rPr>
      <w:rFonts w:ascii="宋体" w:cs="宋体"/>
      <w:szCs w:val="20"/>
    </w:rPr>
  </w:style>
  <w:style w:type="paragraph" w:customStyle="1" w:styleId="ExamBodyText">
    <w:name w:val="ExamBodyText"/>
    <w:basedOn w:val="a"/>
    <w:qFormat/>
    <w:rsid w:val="00627288"/>
    <w:pPr>
      <w:spacing w:before="156" w:after="156"/>
      <w:ind w:leftChars="200" w:left="480"/>
    </w:pPr>
    <w:rPr>
      <w:rFonts w:ascii="宋体" w:cs="宋体"/>
      <w:sz w:val="21"/>
      <w:szCs w:val="20"/>
    </w:rPr>
  </w:style>
  <w:style w:type="numbering" w:customStyle="1" w:styleId="1">
    <w:name w:val="样式1"/>
    <w:uiPriority w:val="99"/>
    <w:rsid w:val="00DC002B"/>
    <w:pPr>
      <w:numPr>
        <w:numId w:val="3"/>
      </w:numPr>
    </w:pPr>
  </w:style>
  <w:style w:type="paragraph" w:styleId="a7">
    <w:name w:val="List Paragraph"/>
    <w:basedOn w:val="a"/>
    <w:uiPriority w:val="34"/>
    <w:qFormat/>
    <w:rsid w:val="00BD26B9"/>
    <w:pPr>
      <w:ind w:firstLineChars="200" w:firstLine="420"/>
    </w:pPr>
  </w:style>
  <w:style w:type="character" w:customStyle="1" w:styleId="1Char">
    <w:name w:val="标题 1 Char"/>
    <w:basedOn w:val="a0"/>
    <w:link w:val="10"/>
    <w:rsid w:val="00073307"/>
    <w:rPr>
      <w:b/>
      <w:bCs/>
      <w:kern w:val="44"/>
      <w:sz w:val="44"/>
      <w:szCs w:val="44"/>
    </w:rPr>
  </w:style>
  <w:style w:type="table" w:styleId="a8">
    <w:name w:val="Table Grid"/>
    <w:basedOn w:val="a1"/>
    <w:rsid w:val="00191E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nhideWhenUsed/>
    <w:qFormat/>
    <w:rsid w:val="00A100BE"/>
    <w:pPr>
      <w:spacing w:before="240" w:after="240"/>
      <w:jc w:val="center"/>
    </w:pPr>
    <w:rPr>
      <w:rFonts w:eastAsia="黑体" w:cstheme="majorBidi"/>
      <w:spacing w:val="-2"/>
      <w:sz w:val="21"/>
      <w:szCs w:val="20"/>
    </w:rPr>
  </w:style>
  <w:style w:type="table" w:customStyle="1" w:styleId="20">
    <w:name w:val="样式2"/>
    <w:basedOn w:val="a1"/>
    <w:uiPriority w:val="99"/>
    <w:rsid w:val="008F0DD2"/>
    <w:tblPr/>
    <w:tblStylePr w:type="firstRow">
      <w:pPr>
        <w:wordWrap/>
        <w:spacing w:beforeLines="0" w:before="0" w:beforeAutospacing="0" w:afterLines="100" w:after="100" w:afterAutospacing="0"/>
      </w:pPr>
      <w:rPr>
        <w:rFonts w:eastAsiaTheme="majorEastAsia"/>
        <w:sz w:val="28"/>
      </w:rPr>
    </w:tblStylePr>
  </w:style>
  <w:style w:type="paragraph" w:styleId="aa">
    <w:name w:val="table of figures"/>
    <w:basedOn w:val="a"/>
    <w:next w:val="a"/>
    <w:rsid w:val="00961FFE"/>
    <w:pPr>
      <w:ind w:leftChars="200" w:left="200" w:hangingChars="200" w:hanging="200"/>
    </w:pPr>
    <w:rPr>
      <w:rFonts w:eastAsia="黑体"/>
      <w:sz w:val="21"/>
    </w:rPr>
  </w:style>
  <w:style w:type="paragraph" w:styleId="5">
    <w:name w:val="toc 5"/>
    <w:basedOn w:val="a"/>
    <w:next w:val="a"/>
    <w:autoRedefine/>
    <w:rsid w:val="008B06EF"/>
    <w:pPr>
      <w:ind w:leftChars="800" w:left="1680"/>
    </w:pPr>
  </w:style>
  <w:style w:type="paragraph" w:styleId="ab">
    <w:name w:val="Balloon Text"/>
    <w:basedOn w:val="a"/>
    <w:link w:val="Char"/>
    <w:rsid w:val="00C1691F"/>
    <w:rPr>
      <w:sz w:val="18"/>
      <w:szCs w:val="18"/>
    </w:rPr>
  </w:style>
  <w:style w:type="character" w:customStyle="1" w:styleId="Char">
    <w:name w:val="批注框文本 Char"/>
    <w:basedOn w:val="a0"/>
    <w:link w:val="ab"/>
    <w:rsid w:val="00C1691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4.wmf"/><Relationship Id="rId39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34" Type="http://schemas.openxmlformats.org/officeDocument/2006/relationships/image" Target="media/image18.wmf"/><Relationship Id="rId42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5" Type="http://schemas.openxmlformats.org/officeDocument/2006/relationships/oleObject" Target="embeddings/oleObject3.bin"/><Relationship Id="rId33" Type="http://schemas.openxmlformats.org/officeDocument/2006/relationships/oleObject" Target="embeddings/oleObject7.bin"/><Relationship Id="rId38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wmf"/><Relationship Id="rId29" Type="http://schemas.openxmlformats.org/officeDocument/2006/relationships/oleObject" Target="embeddings/oleObject5.bin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3.wmf"/><Relationship Id="rId32" Type="http://schemas.openxmlformats.org/officeDocument/2006/relationships/image" Target="media/image17.wmf"/><Relationship Id="rId37" Type="http://schemas.openxmlformats.org/officeDocument/2006/relationships/image" Target="media/image19.wmf"/><Relationship Id="rId40" Type="http://schemas.openxmlformats.org/officeDocument/2006/relationships/image" Target="media/image2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2.bin"/><Relationship Id="rId28" Type="http://schemas.openxmlformats.org/officeDocument/2006/relationships/image" Target="media/image15.wmf"/><Relationship Id="rId36" Type="http://schemas.openxmlformats.org/officeDocument/2006/relationships/oleObject" Target="embeddings/oleObject9.bin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oleObject" Target="embeddings/oleObject6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wmf"/><Relationship Id="rId27" Type="http://schemas.openxmlformats.org/officeDocument/2006/relationships/oleObject" Target="embeddings/oleObject4.bin"/><Relationship Id="rId30" Type="http://schemas.openxmlformats.org/officeDocument/2006/relationships/image" Target="media/image16.wmf"/><Relationship Id="rId35" Type="http://schemas.openxmlformats.org/officeDocument/2006/relationships/oleObject" Target="embeddings/oleObject8.bin"/><Relationship Id="rId43" Type="http://schemas.openxmlformats.org/officeDocument/2006/relationships/image" Target="media/image2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angsa\ExamReporterL\ExamReport\bin\Debug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9A27C-E93D-457D-9329-FAFD03970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5</TotalTime>
  <Pages>32</Pages>
  <Words>4260</Words>
  <Characters>24283</Characters>
  <Application>Microsoft Office Word</Application>
  <DocSecurity>0</DocSecurity>
  <Lines>202</Lines>
  <Paragraphs>56</Paragraphs>
  <ScaleCrop>false</ScaleCrop>
  <Company>TAEA</Company>
  <LinksUpToDate>false</LinksUpToDate>
  <CharactersWithSpaces>28487</CharactersWithSpaces>
  <SharedDoc>false</SharedDoc>
  <HLinks>
    <vt:vector size="54" baseType="variant"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_Toc361399133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_Toc361399132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_Toc361399131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_Toc361399130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_Toc361399129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_Toc361399128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_Toc361399127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_Toc361399126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_Toc361399125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实测考试数据统计分析报告</dc:title>
  <dc:subject/>
  <dc:creator>123</dc:creator>
  <cp:keywords/>
  <dc:description/>
  <cp:lastModifiedBy>123</cp:lastModifiedBy>
  <cp:revision>1</cp:revision>
  <dcterms:created xsi:type="dcterms:W3CDTF">2016-07-08T03:25:00Z</dcterms:created>
  <dcterms:modified xsi:type="dcterms:W3CDTF">2016-07-08T03:30:00Z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