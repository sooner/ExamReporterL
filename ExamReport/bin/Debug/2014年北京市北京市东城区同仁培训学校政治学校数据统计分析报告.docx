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ED78ED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title_1"/>
      <w:bookmarkStart w:id="1" w:name="HK_title_1"/>
      <w:r>
        <w:rPr>
          <w:rFonts w:ascii="楷体_GB2312" w:eastAsia="楷体_GB2312" w:hAnsi="宋体" w:hint="eastAsia"/>
          <w:sz w:val="56"/>
          <w:szCs w:val="56"/>
        </w:rPr>
        <w:t>北京市高级中等学校招生考试</w:t>
      </w:r>
      <w:bookmarkEnd w:id="0"/>
    </w:p>
    <w:bookmarkEnd w:id="1"/>
    <w:p w:rsidR="00562D8D" w:rsidRPr="00200178" w:rsidRDefault="006E2AA4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学校数据统计分析报告</w:t>
      </w:r>
    </w:p>
    <w:p w:rsidR="00A32AA2" w:rsidRPr="00997DAC" w:rsidRDefault="006E2AA4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2" w:name="CJ_ZH"/>
      <w:bookmarkStart w:id="3" w:name="subject"/>
      <w:r>
        <w:rPr>
          <w:rFonts w:ascii="楷体_GB2312" w:eastAsia="楷体_GB2312" w:hAnsi="宋体" w:hint="eastAsia"/>
          <w:sz w:val="52"/>
          <w:szCs w:val="52"/>
        </w:rPr>
        <w:t>北京市东城区同仁培训学校</w:t>
      </w:r>
      <w:r w:rsidR="00F52073">
        <w:rPr>
          <w:rFonts w:ascii="楷体_GB2312" w:eastAsia="楷体_GB2312" w:hAnsi="宋体" w:hint="eastAsia"/>
          <w:sz w:val="52"/>
          <w:szCs w:val="52"/>
        </w:rPr>
        <w:t>·</w:t>
      </w:r>
      <w:bookmarkStart w:id="4" w:name="QX_subject"/>
      <w:bookmarkEnd w:id="2"/>
      <w:r>
        <w:rPr>
          <w:rFonts w:ascii="楷体_GB2312" w:eastAsia="楷体_GB2312" w:hAnsi="宋体" w:hint="eastAsia"/>
          <w:sz w:val="52"/>
          <w:szCs w:val="52"/>
        </w:rPr>
        <w:t>文科综合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政治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3"/>
      <w:bookmarkEnd w:id="4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5" w:name="date"/>
      <w:r>
        <w:rPr>
          <w:rFonts w:ascii="宋体" w:hAnsi="宋体"/>
          <w:sz w:val="36"/>
          <w:szCs w:val="36"/>
        </w:rPr>
        <w:t>2013年7月</w:t>
      </w:r>
      <w:bookmarkEnd w:id="5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6E2AA4" w:rsidRDefault="006E2AA4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06162871" w:history="1">
        <w:r w:rsidRPr="008F2DAD">
          <w:rPr>
            <w:rStyle w:val="a6"/>
            <w:rFonts w:hint="eastAsia"/>
            <w:noProof/>
          </w:rPr>
          <w:t>第一部分</w:t>
        </w:r>
        <w:r w:rsidRPr="008F2DAD">
          <w:rPr>
            <w:rStyle w:val="a6"/>
            <w:rFonts w:hint="eastAsia"/>
            <w:noProof/>
          </w:rPr>
          <w:t xml:space="preserve"> </w:t>
        </w:r>
        <w:r w:rsidRPr="008F2DAD">
          <w:rPr>
            <w:rStyle w:val="a6"/>
            <w:rFonts w:hint="eastAsia"/>
            <w:noProof/>
          </w:rPr>
          <w:t>整体统计分析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72" w:history="1">
        <w:r w:rsidRPr="008F2DAD">
          <w:rPr>
            <w:rStyle w:val="a6"/>
            <w:rFonts w:hint="eastAsia"/>
            <w:noProof/>
          </w:rPr>
          <w:t>一、</w:t>
        </w:r>
        <w:r w:rsidRPr="008F2DAD">
          <w:rPr>
            <w:rStyle w:val="a6"/>
            <w:rFonts w:hint="eastAsia"/>
            <w:noProof/>
          </w:rPr>
          <w:t xml:space="preserve"> </w:t>
        </w:r>
        <w:r w:rsidRPr="008F2DAD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73" w:history="1">
        <w:r w:rsidRPr="008F2DAD">
          <w:rPr>
            <w:rStyle w:val="a6"/>
            <w:rFonts w:hint="eastAsia"/>
            <w:noProof/>
          </w:rPr>
          <w:t>二、</w:t>
        </w:r>
        <w:r w:rsidRPr="008F2DAD">
          <w:rPr>
            <w:rStyle w:val="a6"/>
            <w:rFonts w:hint="eastAsia"/>
            <w:noProof/>
          </w:rPr>
          <w:t xml:space="preserve"> </w:t>
        </w:r>
        <w:r w:rsidRPr="008F2DAD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74" w:history="1">
        <w:r w:rsidRPr="008F2DAD">
          <w:rPr>
            <w:rStyle w:val="a6"/>
            <w:rFonts w:hint="eastAsia"/>
            <w:noProof/>
          </w:rPr>
          <w:t>(</w:t>
        </w:r>
        <w:r w:rsidRPr="008F2DAD">
          <w:rPr>
            <w:rStyle w:val="a6"/>
            <w:rFonts w:hint="eastAsia"/>
            <w:noProof/>
          </w:rPr>
          <w:t>一</w:t>
        </w:r>
        <w:r w:rsidRPr="008F2DAD">
          <w:rPr>
            <w:rStyle w:val="a6"/>
            <w:rFonts w:hint="eastAsia"/>
            <w:noProof/>
          </w:rPr>
          <w:t xml:space="preserve">) </w:t>
        </w:r>
        <w:r w:rsidRPr="008F2DAD">
          <w:rPr>
            <w:rStyle w:val="a6"/>
            <w:rFonts w:hint="eastAsia"/>
            <w:noProof/>
          </w:rPr>
          <w:t>理综主客观题组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75" w:history="1">
        <w:r w:rsidRPr="008F2DAD">
          <w:rPr>
            <w:rStyle w:val="a6"/>
            <w:rFonts w:hint="eastAsia"/>
            <w:noProof/>
          </w:rPr>
          <w:t>(</w:t>
        </w:r>
        <w:r w:rsidRPr="008F2DAD">
          <w:rPr>
            <w:rStyle w:val="a6"/>
            <w:rFonts w:hint="eastAsia"/>
            <w:noProof/>
          </w:rPr>
          <w:t>二</w:t>
        </w:r>
        <w:r w:rsidRPr="008F2DAD">
          <w:rPr>
            <w:rStyle w:val="a6"/>
            <w:rFonts w:hint="eastAsia"/>
            <w:noProof/>
          </w:rPr>
          <w:t xml:space="preserve">) </w:t>
        </w:r>
        <w:r w:rsidRPr="008F2DAD">
          <w:rPr>
            <w:rStyle w:val="a6"/>
            <w:rFonts w:hint="eastAsia"/>
            <w:noProof/>
          </w:rPr>
          <w:t>总分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76" w:history="1">
        <w:r w:rsidRPr="008F2DAD">
          <w:rPr>
            <w:rStyle w:val="a6"/>
            <w:rFonts w:hint="eastAsia"/>
            <w:noProof/>
          </w:rPr>
          <w:t>(</w:t>
        </w:r>
        <w:r w:rsidRPr="008F2DAD">
          <w:rPr>
            <w:rStyle w:val="a6"/>
            <w:rFonts w:hint="eastAsia"/>
            <w:noProof/>
          </w:rPr>
          <w:t>三</w:t>
        </w:r>
        <w:r w:rsidRPr="008F2DAD">
          <w:rPr>
            <w:rStyle w:val="a6"/>
            <w:rFonts w:hint="eastAsia"/>
            <w:noProof/>
          </w:rPr>
          <w:t xml:space="preserve">) </w:t>
        </w:r>
        <w:r w:rsidRPr="008F2DAD">
          <w:rPr>
            <w:rStyle w:val="a6"/>
            <w:rFonts w:hint="eastAsia"/>
            <w:noProof/>
          </w:rPr>
          <w:t>文综组块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77" w:history="1">
        <w:r w:rsidRPr="008F2DAD">
          <w:rPr>
            <w:rStyle w:val="a6"/>
            <w:rFonts w:hint="eastAsia"/>
            <w:noProof/>
          </w:rPr>
          <w:t>(</w:t>
        </w:r>
        <w:r w:rsidRPr="008F2DAD">
          <w:rPr>
            <w:rStyle w:val="a6"/>
            <w:rFonts w:hint="eastAsia"/>
            <w:noProof/>
          </w:rPr>
          <w:t>四</w:t>
        </w:r>
        <w:r w:rsidRPr="008F2DAD">
          <w:rPr>
            <w:rStyle w:val="a6"/>
            <w:rFonts w:hint="eastAsia"/>
            <w:noProof/>
          </w:rPr>
          <w:t xml:space="preserve">) </w:t>
        </w:r>
        <w:r w:rsidRPr="008F2DAD">
          <w:rPr>
            <w:rStyle w:val="a6"/>
            <w:rFonts w:hint="eastAsia"/>
            <w:noProof/>
          </w:rPr>
          <w:t>学科组块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78" w:history="1">
        <w:r w:rsidRPr="008F2DAD">
          <w:rPr>
            <w:rStyle w:val="a6"/>
            <w:rFonts w:hint="eastAsia"/>
            <w:noProof/>
          </w:rPr>
          <w:t>第二部分</w:t>
        </w:r>
        <w:r w:rsidRPr="008F2DAD">
          <w:rPr>
            <w:rStyle w:val="a6"/>
            <w:rFonts w:hint="eastAsia"/>
            <w:noProof/>
          </w:rPr>
          <w:t xml:space="preserve"> </w:t>
        </w:r>
        <w:r w:rsidRPr="008F2DAD">
          <w:rPr>
            <w:rStyle w:val="a6"/>
            <w:rFonts w:hint="eastAsia"/>
            <w:noProof/>
          </w:rPr>
          <w:t>政治统计分析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79" w:history="1">
        <w:r w:rsidRPr="008F2DAD">
          <w:rPr>
            <w:rStyle w:val="a6"/>
            <w:rFonts w:hint="eastAsia"/>
            <w:noProof/>
          </w:rPr>
          <w:t>一、</w:t>
        </w:r>
        <w:r w:rsidRPr="008F2DAD">
          <w:rPr>
            <w:rStyle w:val="a6"/>
            <w:rFonts w:hint="eastAsia"/>
            <w:noProof/>
          </w:rPr>
          <w:t xml:space="preserve"> </w:t>
        </w:r>
        <w:r w:rsidRPr="008F2DAD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80" w:history="1">
        <w:r w:rsidRPr="008F2DAD">
          <w:rPr>
            <w:rStyle w:val="a6"/>
            <w:rFonts w:hint="eastAsia"/>
            <w:noProof/>
          </w:rPr>
          <w:t>二、</w:t>
        </w:r>
        <w:r w:rsidRPr="008F2DAD">
          <w:rPr>
            <w:rStyle w:val="a6"/>
            <w:rFonts w:hint="eastAsia"/>
            <w:noProof/>
          </w:rPr>
          <w:t xml:space="preserve"> </w:t>
        </w:r>
        <w:r w:rsidRPr="008F2DAD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81" w:history="1">
        <w:r w:rsidRPr="008F2DAD">
          <w:rPr>
            <w:rStyle w:val="a6"/>
            <w:rFonts w:hint="eastAsia"/>
            <w:noProof/>
          </w:rPr>
          <w:t>(</w:t>
        </w:r>
        <w:r w:rsidRPr="008F2DAD">
          <w:rPr>
            <w:rStyle w:val="a6"/>
            <w:rFonts w:hint="eastAsia"/>
            <w:noProof/>
          </w:rPr>
          <w:t>一</w:t>
        </w:r>
        <w:r w:rsidRPr="008F2DAD">
          <w:rPr>
            <w:rStyle w:val="a6"/>
            <w:rFonts w:hint="eastAsia"/>
            <w:noProof/>
          </w:rPr>
          <w:t xml:space="preserve">) </w:t>
        </w:r>
        <w:r w:rsidRPr="008F2DAD">
          <w:rPr>
            <w:rStyle w:val="a6"/>
            <w:rFonts w:hint="eastAsia"/>
            <w:noProof/>
          </w:rPr>
          <w:t>主客观题组块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82" w:history="1">
        <w:r w:rsidRPr="008F2DAD">
          <w:rPr>
            <w:rStyle w:val="a6"/>
            <w:rFonts w:hint="eastAsia"/>
            <w:noProof/>
          </w:rPr>
          <w:t>(</w:t>
        </w:r>
        <w:r w:rsidRPr="008F2DAD">
          <w:rPr>
            <w:rStyle w:val="a6"/>
            <w:rFonts w:hint="eastAsia"/>
            <w:noProof/>
          </w:rPr>
          <w:t>二</w:t>
        </w:r>
        <w:r w:rsidRPr="008F2DAD">
          <w:rPr>
            <w:rStyle w:val="a6"/>
            <w:rFonts w:hint="eastAsia"/>
            <w:noProof/>
          </w:rPr>
          <w:t xml:space="preserve">) </w:t>
        </w:r>
        <w:r w:rsidRPr="008F2DAD">
          <w:rPr>
            <w:rStyle w:val="a6"/>
            <w:rFonts w:hint="eastAsia"/>
            <w:noProof/>
          </w:rPr>
          <w:t>知识组块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83" w:history="1">
        <w:r w:rsidRPr="008F2DAD">
          <w:rPr>
            <w:rStyle w:val="a6"/>
            <w:rFonts w:hint="eastAsia"/>
            <w:noProof/>
          </w:rPr>
          <w:t>(</w:t>
        </w:r>
        <w:r w:rsidRPr="008F2DAD">
          <w:rPr>
            <w:rStyle w:val="a6"/>
            <w:rFonts w:hint="eastAsia"/>
            <w:noProof/>
          </w:rPr>
          <w:t>三</w:t>
        </w:r>
        <w:r w:rsidRPr="008F2DAD">
          <w:rPr>
            <w:rStyle w:val="a6"/>
            <w:rFonts w:hint="eastAsia"/>
            <w:noProof/>
          </w:rPr>
          <w:t xml:space="preserve">) </w:t>
        </w:r>
        <w:r w:rsidRPr="008F2DAD">
          <w:rPr>
            <w:rStyle w:val="a6"/>
            <w:rFonts w:hint="eastAsia"/>
            <w:noProof/>
          </w:rPr>
          <w:t>能力组块Ⅰ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84" w:history="1">
        <w:r w:rsidRPr="008F2DAD">
          <w:rPr>
            <w:rStyle w:val="a6"/>
            <w:rFonts w:hint="eastAsia"/>
            <w:noProof/>
          </w:rPr>
          <w:t>(</w:t>
        </w:r>
        <w:r w:rsidRPr="008F2DAD">
          <w:rPr>
            <w:rStyle w:val="a6"/>
            <w:rFonts w:hint="eastAsia"/>
            <w:noProof/>
          </w:rPr>
          <w:t>四</w:t>
        </w:r>
        <w:r w:rsidRPr="008F2DAD">
          <w:rPr>
            <w:rStyle w:val="a6"/>
            <w:rFonts w:hint="eastAsia"/>
            <w:noProof/>
          </w:rPr>
          <w:t xml:space="preserve">) </w:t>
        </w:r>
        <w:r w:rsidRPr="008F2DAD">
          <w:rPr>
            <w:rStyle w:val="a6"/>
            <w:rFonts w:hint="eastAsia"/>
            <w:noProof/>
          </w:rPr>
          <w:t>能力组块Ⅱ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85" w:history="1">
        <w:r w:rsidRPr="008F2DAD">
          <w:rPr>
            <w:rStyle w:val="a6"/>
            <w:rFonts w:hint="eastAsia"/>
            <w:noProof/>
          </w:rPr>
          <w:t>三、</w:t>
        </w:r>
        <w:r w:rsidRPr="008F2DAD">
          <w:rPr>
            <w:rStyle w:val="a6"/>
            <w:rFonts w:hint="eastAsia"/>
            <w:noProof/>
          </w:rPr>
          <w:t xml:space="preserve"> </w:t>
        </w:r>
        <w:r w:rsidRPr="008F2DAD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6E2AA4" w:rsidRDefault="006E2AA4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86" w:history="1">
        <w:r w:rsidRPr="008F2DAD">
          <w:rPr>
            <w:rStyle w:val="a6"/>
            <w:rFonts w:hint="eastAsia"/>
            <w:noProof/>
          </w:rPr>
          <w:t>第三部分</w:t>
        </w:r>
        <w:r w:rsidRPr="008F2DAD">
          <w:rPr>
            <w:rStyle w:val="a6"/>
            <w:rFonts w:hint="eastAsia"/>
            <w:noProof/>
          </w:rPr>
          <w:t xml:space="preserve"> </w:t>
        </w:r>
        <w:r w:rsidRPr="008F2DAD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90396C" w:rsidRDefault="006E2AA4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6E2AA4" w:rsidRDefault="006E2AA4" w:rsidP="006E2AA4">
      <w:pPr>
        <w:pStyle w:val="ExamTitle0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6" w:name="_Toc406162871"/>
      <w:r>
        <w:rPr>
          <w:rFonts w:hint="eastAsia"/>
        </w:rPr>
        <w:t>整体统计分析</w:t>
      </w:r>
      <w:bookmarkEnd w:id="6"/>
    </w:p>
    <w:p w:rsidR="006E2AA4" w:rsidRDefault="006E2AA4" w:rsidP="006E2AA4">
      <w:pPr>
        <w:pStyle w:val="ExamTitle1"/>
        <w:rPr>
          <w:rFonts w:hint="eastAsia"/>
        </w:rPr>
      </w:pPr>
      <w:bookmarkStart w:id="7" w:name="_Toc406162872"/>
      <w:r>
        <w:rPr>
          <w:rFonts w:hint="eastAsia"/>
        </w:rPr>
        <w:t>总体分析</w:t>
      </w:r>
      <w:bookmarkEnd w:id="7"/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265.5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268.5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216.97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45.01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214.25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</w:tbl>
    <w:p w:rsidR="004268B6" w:rsidRDefault="004268B6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6314A2D" wp14:editId="44DDE04B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历史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12.45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17.27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52.13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66.61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64.90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地理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60.77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17.04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58.34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58.83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18.93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14.93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71.19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政治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64.21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63.71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17.77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278～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275～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273～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272～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271～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270～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229～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210～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86.73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186～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10470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10648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11642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11801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12129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12275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12421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12724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12860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13019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13174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13753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13885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14152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14389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14507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14633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14745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14863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14956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143～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15176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15275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15472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15654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15740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16421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16711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16774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10427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16937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10484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17129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10603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17191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10644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10677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101～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100～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93.73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57～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 w:rsidP="006E2AA4">
      <w:pPr>
        <w:pStyle w:val="ExamTitle1"/>
        <w:rPr>
          <w:rFonts w:hint="eastAsia"/>
        </w:rPr>
      </w:pPr>
      <w:bookmarkStart w:id="8" w:name="_Toc406162873"/>
      <w:r>
        <w:rPr>
          <w:rFonts w:hint="eastAsia"/>
        </w:rPr>
        <w:t>题组分析</w:t>
      </w:r>
      <w:bookmarkEnd w:id="8"/>
    </w:p>
    <w:p w:rsidR="006E2AA4" w:rsidRDefault="006E2AA4" w:rsidP="006E2AA4">
      <w:pPr>
        <w:pStyle w:val="ExamTitle2"/>
        <w:rPr>
          <w:rFonts w:hint="eastAsia"/>
        </w:rPr>
      </w:pPr>
      <w:bookmarkStart w:id="9" w:name="_Toc406162874"/>
      <w:r>
        <w:rPr>
          <w:rFonts w:hint="eastAsia"/>
        </w:rPr>
        <w:t>理综主客观题组</w:t>
      </w:r>
      <w:bookmarkEnd w:id="9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文综客观题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35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35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7DD014C" wp14:editId="523718C0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833FB6C" wp14:editId="1C44693B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152.00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lastRenderedPageBreak/>
              <w:t>88～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文综主观题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36</w:t>
      </w:r>
      <w:r>
        <w:rPr>
          <w:rFonts w:hint="eastAsia"/>
        </w:rPr>
        <w:t>～</w:t>
      </w:r>
      <w:r>
        <w:t>41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19.44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144.5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85ABEE5" wp14:editId="654AAB14">
            <wp:extent cx="6120130" cy="37471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BA35266" wp14:editId="35AEE512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2"/>
        <w:rPr>
          <w:rFonts w:hint="eastAsia"/>
        </w:rPr>
      </w:pPr>
      <w:bookmarkStart w:id="10" w:name="_Toc406162875"/>
      <w:r>
        <w:rPr>
          <w:rFonts w:hint="eastAsia"/>
        </w:rPr>
        <w:lastRenderedPageBreak/>
        <w:t>总分</w:t>
      </w:r>
      <w:bookmarkEnd w:id="10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总分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40_2</w:t>
      </w:r>
      <w:r>
        <w:rPr>
          <w:rFonts w:hint="eastAsia"/>
        </w:rPr>
        <w:t>、</w:t>
      </w:r>
      <w:r>
        <w:t>41_1</w:t>
      </w:r>
      <w:r>
        <w:rPr>
          <w:rFonts w:hint="eastAsia"/>
        </w:rPr>
        <w:t>、</w:t>
      </w:r>
      <w:r>
        <w:t>41_2</w:t>
      </w:r>
      <w:r>
        <w:rPr>
          <w:rFonts w:hint="eastAsia"/>
        </w:rPr>
        <w:t>、</w:t>
      </w:r>
      <w:r>
        <w:t>41_3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9.04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0871B1A" wp14:editId="2402F038">
            <wp:extent cx="6120130" cy="37471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833644E" wp14:editId="75CF5FB3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2"/>
        <w:rPr>
          <w:rFonts w:hint="eastAsia"/>
        </w:rPr>
      </w:pPr>
      <w:bookmarkStart w:id="11" w:name="_Toc406162876"/>
      <w:r>
        <w:rPr>
          <w:rFonts w:hint="eastAsia"/>
        </w:rPr>
        <w:lastRenderedPageBreak/>
        <w:t>文综组块</w:t>
      </w:r>
      <w:bookmarkEnd w:id="11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综合40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40_2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11.98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AB83575" wp14:editId="7522BD41">
            <wp:extent cx="6120130" cy="37471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0FF0912" wp14:editId="330B3A59">
            <wp:extent cx="5057143" cy="25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综合41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41_1</w:t>
      </w:r>
      <w:r>
        <w:rPr>
          <w:rFonts w:hint="eastAsia"/>
        </w:rPr>
        <w:t>、</w:t>
      </w:r>
      <w:r>
        <w:t>41_2</w:t>
      </w:r>
      <w:r>
        <w:rPr>
          <w:rFonts w:hint="eastAsia"/>
        </w:rPr>
        <w:t>、</w:t>
      </w:r>
      <w:r>
        <w:t>41_3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10F29AD" wp14:editId="66AC93E6">
            <wp:extent cx="6120130" cy="374713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4067358" wp14:editId="1400AB28">
            <wp:extent cx="5057143" cy="25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194.25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2"/>
        <w:rPr>
          <w:rFonts w:hint="eastAsia"/>
        </w:rPr>
      </w:pPr>
      <w:bookmarkStart w:id="12" w:name="_Toc406162877"/>
      <w:r>
        <w:rPr>
          <w:rFonts w:hint="eastAsia"/>
        </w:rPr>
        <w:lastRenderedPageBreak/>
        <w:t>学科组块</w:t>
      </w:r>
      <w:bookmarkEnd w:id="12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地理学科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40_2</w:t>
      </w:r>
      <w:r>
        <w:rPr>
          <w:rFonts w:hint="eastAsia"/>
        </w:rPr>
        <w:t>、</w:t>
      </w:r>
      <w:r>
        <w:t>41_1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61FD20F" wp14:editId="255DCFC5">
            <wp:extent cx="6120130" cy="37471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EF299C4" wp14:editId="4AA6B78D">
            <wp:extent cx="5057143" cy="25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历史学科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41_2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12.13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63CCED9" wp14:editId="4FFD506B">
            <wp:extent cx="6120130" cy="37471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219A457" wp14:editId="0DF9A4BB">
            <wp:extent cx="5057143" cy="25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政治学科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41_3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3703C6D" wp14:editId="6E56B4DC">
            <wp:extent cx="6120130" cy="37471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4058B4F" wp14:editId="2DF6E390">
            <wp:extent cx="5057143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152.40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0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13" w:name="_Toc406162878"/>
      <w:r>
        <w:rPr>
          <w:rFonts w:hint="eastAsia"/>
        </w:rPr>
        <w:t>政治统计分析</w:t>
      </w:r>
      <w:bookmarkEnd w:id="13"/>
    </w:p>
    <w:p w:rsidR="006E2AA4" w:rsidRDefault="006E2AA4" w:rsidP="006E2AA4">
      <w:pPr>
        <w:pStyle w:val="ExamTitle1"/>
        <w:rPr>
          <w:rFonts w:hint="eastAsia"/>
        </w:rPr>
      </w:pPr>
      <w:bookmarkStart w:id="14" w:name="_Toc406162879"/>
      <w:r>
        <w:rPr>
          <w:rFonts w:hint="eastAsia"/>
        </w:rPr>
        <w:t>总体分析</w:t>
      </w:r>
      <w:bookmarkEnd w:id="14"/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A339ADD" wp14:editId="634375F2">
            <wp:extent cx="6120130" cy="374713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38_1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38_2_1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38_2_2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38_2_3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38_2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7.49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7.64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38_3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38_4_1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38_4_2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38_4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7.85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8.02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7.73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9.75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9.88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20.47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20.50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7.66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19.85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25.27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25.89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39_1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39_2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39_3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7.99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8.06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41_3_1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41_3_2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41_3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35.06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33.75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9.96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34.07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39.47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7.19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31.22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29.96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11.50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11.91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29.04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37.71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38.69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经济生活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17.06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17.02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16.43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15.93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20.21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政治生活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16.41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19.86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文化生活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10.73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生活与哲学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15.36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15.49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经济学常识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国家与国际组织常识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17.91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17.92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17.50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17.59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20.18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运用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43.03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44.43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43.31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14.79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12.84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获取和解读信息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10.12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9.89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9.69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9.83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调动和运用知识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32.24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32.54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9.01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31.86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32.09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10.02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31.30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8.92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8.11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37.80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6.56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描述和阐释事物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10.71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10.94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10.56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10.37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12.46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论证和探讨问题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11.15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12.42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4.98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11.60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5.31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11.86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4.99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15.48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4.38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22.5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15.70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3.77</w:t>
            </w:r>
          </w:p>
        </w:tc>
        <w:tc>
          <w:tcPr>
            <w:tcW w:w="87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81.68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53.62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64～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11529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12288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65.73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364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12652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12989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93.95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13992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72.69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14514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75.75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9097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14782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78.63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50～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15543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15767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5482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81.72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15963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9952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5561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82.90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83.88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85.19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10163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10266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85.86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10378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86.79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87.89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10462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87.50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16994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10556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17126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10627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89.97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89.50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10766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6188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93.71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10886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10957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91.64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6283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11068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92.92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18050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11195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93.63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30～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6391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94.77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11293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18245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6451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94.76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18286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11340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94.84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6466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95.02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6483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96.65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18352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11384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6488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lastRenderedPageBreak/>
              <w:t>21～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11387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6493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20～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95.93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18399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11418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18416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96.96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15～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18438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11436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13～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18446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11442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12～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18459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11453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95.78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11～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18463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9～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11456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6527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8～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7～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6～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18476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4～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18480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96.45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11464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95.88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97.35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98.66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  <w:r>
              <w:t>0～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680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493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4.12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6E2AA4" w:rsidRDefault="006E2AA4" w:rsidP="006E2AA4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1"/>
        <w:rPr>
          <w:rFonts w:hint="eastAsia"/>
        </w:rPr>
      </w:pPr>
      <w:bookmarkStart w:id="15" w:name="_Toc406162880"/>
      <w:r>
        <w:rPr>
          <w:rFonts w:hint="eastAsia"/>
        </w:rPr>
        <w:lastRenderedPageBreak/>
        <w:t>题组分析</w:t>
      </w:r>
      <w:bookmarkEnd w:id="15"/>
    </w:p>
    <w:p w:rsidR="006E2AA4" w:rsidRDefault="006E2AA4" w:rsidP="006E2AA4">
      <w:pPr>
        <w:pStyle w:val="ExamTitle2"/>
        <w:rPr>
          <w:rFonts w:hint="eastAsia"/>
        </w:rPr>
      </w:pPr>
      <w:bookmarkStart w:id="16" w:name="_Toc406162881"/>
      <w:r>
        <w:rPr>
          <w:rFonts w:hint="eastAsia"/>
        </w:rPr>
        <w:t>主客观题组块</w:t>
      </w:r>
      <w:bookmarkEnd w:id="16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12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26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35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34.07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40.42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39.47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1F588AE" wp14:editId="3E3D9627">
            <wp:extent cx="6120130" cy="374713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90A59D6" wp14:editId="68C6CA53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145.25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190.64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主观题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38_1</w:t>
      </w:r>
      <w:r>
        <w:rPr>
          <w:rFonts w:hint="eastAsia"/>
        </w:rPr>
        <w:t>、</w:t>
      </w:r>
      <w:r>
        <w:t>38_2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38_4</w:t>
      </w:r>
      <w:r>
        <w:rPr>
          <w:rFonts w:hint="eastAsia"/>
        </w:rPr>
        <w:t>、</w:t>
      </w:r>
      <w:r>
        <w:t>39</w:t>
      </w:r>
      <w:r>
        <w:rPr>
          <w:rFonts w:hint="eastAsia"/>
        </w:rPr>
        <w:t>、</w:t>
      </w:r>
      <w:r>
        <w:t>41_3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30.35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29.04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51.5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38.69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1D8032A" wp14:editId="35A13777">
            <wp:extent cx="6120130" cy="3747135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2FCAC39" wp14:editId="4CF79DB8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189.00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2"/>
        <w:rPr>
          <w:rFonts w:hint="eastAsia"/>
        </w:rPr>
      </w:pPr>
      <w:bookmarkStart w:id="17" w:name="_Toc406162882"/>
      <w:r>
        <w:rPr>
          <w:rFonts w:hint="eastAsia"/>
        </w:rPr>
        <w:lastRenderedPageBreak/>
        <w:t>知识组块</w:t>
      </w:r>
      <w:bookmarkEnd w:id="17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经济生活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38_1</w:t>
      </w:r>
      <w:r>
        <w:rPr>
          <w:rFonts w:hint="eastAsia"/>
        </w:rPr>
        <w:t>、</w:t>
      </w:r>
      <w:r>
        <w:t>38_2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15.93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4040F08" wp14:editId="1581AFDD">
            <wp:extent cx="6120130" cy="3747135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5616E2E" wp14:editId="0AC1252E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155.67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194.25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政治生活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38_4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C0C69C9" wp14:editId="3FA42303">
            <wp:extent cx="6120130" cy="3747135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0C2DB20" wp14:editId="3BDD266F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148.75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文化生活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41_3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50126C1" wp14:editId="54309211">
            <wp:extent cx="6120130" cy="3747135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D40A76A" wp14:editId="45AE656D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152.40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生活与哲学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26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39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D24F9D3" wp14:editId="1E3FF45F">
            <wp:extent cx="6120130" cy="3747135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D107C91" wp14:editId="28B5CA2E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188.50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169.17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经济学常识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38_3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AC1D6A6" wp14:editId="77486745">
            <wp:extent cx="6120130" cy="3747135"/>
            <wp:effectExtent l="0" t="0" r="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D07EFEE" wp14:editId="0C33BAB7">
            <wp:extent cx="5057143" cy="25809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199.00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192.70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国家与国际组织常识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35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5939125" wp14:editId="08FECEF0">
            <wp:extent cx="6120130" cy="3747135"/>
            <wp:effectExtent l="0" t="0" r="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5CE41EF" wp14:editId="04694B33">
            <wp:extent cx="5057143" cy="258095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70.59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189.10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2"/>
        <w:rPr>
          <w:rFonts w:hint="eastAsia"/>
        </w:rPr>
      </w:pPr>
      <w:bookmarkStart w:id="18" w:name="_Toc406162883"/>
      <w:r>
        <w:rPr>
          <w:rFonts w:hint="eastAsia"/>
        </w:rPr>
        <w:lastRenderedPageBreak/>
        <w:t>能力组块Ⅰ</w:t>
      </w:r>
      <w:bookmarkEnd w:id="18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识记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41_3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CDEB583" wp14:editId="0822E0C3">
            <wp:extent cx="6120130" cy="3747135"/>
            <wp:effectExtent l="0" t="0" r="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BBA7F2B" wp14:editId="55312E14">
            <wp:extent cx="5057143" cy="258095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152.40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理解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25</w:t>
      </w:r>
      <w:r>
        <w:rPr>
          <w:rFonts w:hint="eastAsia"/>
        </w:rPr>
        <w:t>、</w:t>
      </w:r>
      <w:r>
        <w:t>26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38_1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4BDDDC3" wp14:editId="1C26F026">
            <wp:extent cx="6120130" cy="3747135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C1667BC" wp14:editId="1D29722F">
            <wp:extent cx="5057143" cy="258095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47.06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运用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11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35</w:t>
      </w:r>
      <w:r>
        <w:rPr>
          <w:rFonts w:hint="eastAsia"/>
        </w:rPr>
        <w:t>、</w:t>
      </w:r>
      <w:r>
        <w:t>38_2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38_4</w:t>
      </w:r>
      <w:r>
        <w:rPr>
          <w:rFonts w:hint="eastAsia"/>
        </w:rPr>
        <w:t>、</w:t>
      </w:r>
      <w:r>
        <w:t>39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43.03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44.43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42.70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43.31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69.5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68.5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53.24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17B6DD0" wp14:editId="69C97F68">
            <wp:extent cx="6120130" cy="3747135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069B554" wp14:editId="144D2E27">
            <wp:extent cx="5057143" cy="258095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147.50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169.17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2"/>
        <w:rPr>
          <w:rFonts w:hint="eastAsia"/>
        </w:rPr>
      </w:pPr>
      <w:bookmarkStart w:id="19" w:name="_Toc406162884"/>
      <w:r>
        <w:rPr>
          <w:rFonts w:hint="eastAsia"/>
        </w:rPr>
        <w:lastRenderedPageBreak/>
        <w:t>能力组块Ⅱ</w:t>
      </w:r>
      <w:bookmarkEnd w:id="19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获取和解读信息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26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35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16B2102" wp14:editId="2C1E14FE">
            <wp:extent cx="6120130" cy="3747135"/>
            <wp:effectExtent l="0" t="0" r="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44EFE6A" wp14:editId="0957D78C">
            <wp:extent cx="5057143" cy="258095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52.94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168.28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调动和运用知识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10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41_3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9.01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32.09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31.30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37.80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D4B2089" wp14:editId="77E466CC">
            <wp:extent cx="6120130" cy="3747135"/>
            <wp:effectExtent l="0" t="0" r="0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EDC05AB" wp14:editId="124DBFA8">
            <wp:extent cx="5057143" cy="25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描述和阐释事物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38_1</w:t>
      </w:r>
      <w:r>
        <w:rPr>
          <w:rFonts w:hint="eastAsia"/>
        </w:rPr>
        <w:t>、</w:t>
      </w:r>
      <w:r>
        <w:t>38_4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FBCE592" wp14:editId="184EA969">
            <wp:extent cx="6120130" cy="3747135"/>
            <wp:effectExtent l="0" t="0" r="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9D29C29" wp14:editId="6380AE36">
            <wp:extent cx="5057143" cy="25809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141.75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176.00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237.50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论证和探讨问题</w:t>
      </w:r>
    </w:p>
    <w:p w:rsidR="006E2AA4" w:rsidRDefault="006E2AA4" w:rsidP="006E2AA4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38_2</w:t>
      </w:r>
      <w:r>
        <w:rPr>
          <w:rFonts w:hint="eastAsia"/>
        </w:rPr>
        <w:t>、</w:t>
      </w:r>
      <w:r>
        <w:t>39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4.98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论证和探讨问题分数分布图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8F27C0B" wp14:editId="32A8ED4A">
            <wp:extent cx="6120130" cy="3747135"/>
            <wp:effectExtent l="0" t="0" r="0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8425516" wp14:editId="08FE6148">
            <wp:extent cx="5057143" cy="258095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1"/>
        <w:rPr>
          <w:rFonts w:hint="eastAsia"/>
        </w:rPr>
      </w:pPr>
      <w:bookmarkStart w:id="20" w:name="_Toc406162885"/>
      <w:r>
        <w:rPr>
          <w:rFonts w:hint="eastAsia"/>
        </w:rPr>
        <w:lastRenderedPageBreak/>
        <w:t>题目分析</w:t>
      </w:r>
      <w:bookmarkEnd w:id="20"/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CA380C8" wp14:editId="73F6839F">
            <wp:extent cx="5057143" cy="258095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24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E4CCF1C" wp14:editId="782547E3">
            <wp:extent cx="5057143" cy="2771429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第25题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6574ED8" wp14:editId="467EAA67">
            <wp:extent cx="5057143" cy="258095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25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C14F335" wp14:editId="66DC686F">
            <wp:extent cx="5057143" cy="2771429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第26题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0.09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C2B10CB" wp14:editId="7E57318F">
            <wp:extent cx="5057143" cy="2580952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26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E636CE6" wp14:editId="65A5C9D0">
            <wp:extent cx="5057143" cy="2771429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26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第27题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DCA36E4" wp14:editId="79C0B678">
            <wp:extent cx="5057143" cy="2580952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27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7308961" wp14:editId="78C9B858">
            <wp:extent cx="5057143" cy="2771429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27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58.82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-0.22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第28题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0E2281B" wp14:editId="436EAA54">
            <wp:extent cx="5057143" cy="2580952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28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17AC6A4" wp14:editId="4A634CFA">
            <wp:extent cx="5057143" cy="2771429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第29题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8EDD80C" wp14:editId="5C0E210E">
            <wp:extent cx="5057143" cy="258095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29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BDBB54A" wp14:editId="0B8966D4">
            <wp:extent cx="5057143" cy="2771429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88.24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第30题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1E947EF" wp14:editId="2927DAF9">
            <wp:extent cx="5057143" cy="258095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30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7C6CB40" wp14:editId="47AD39A9">
            <wp:extent cx="5057143" cy="2771429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30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第31题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D50C5B6" wp14:editId="63509E17">
            <wp:extent cx="5057143" cy="2580952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31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3584AAB" wp14:editId="1509E78A">
            <wp:extent cx="5057143" cy="2771429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第32题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FA6338A" wp14:editId="07DA774D">
            <wp:extent cx="5057143" cy="2580952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32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DF2745C" wp14:editId="5D54FDD5">
            <wp:extent cx="5057143" cy="2771429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94.12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-0.37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第33题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800F6B1" wp14:editId="54D4CCBB">
            <wp:extent cx="5057143" cy="2580952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33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400AE36" wp14:editId="55DA5587">
            <wp:extent cx="5057143" cy="2771429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第34题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6D309DC" wp14:editId="65F5C1FD">
            <wp:extent cx="5057143" cy="2580952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34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0A09ED9" wp14:editId="7B240E7B">
            <wp:extent cx="5057143" cy="2771429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58.82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第35题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1BF3BFE" wp14:editId="28775EF7">
            <wp:extent cx="5057143" cy="2580952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35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E67F95D" wp14:editId="661F1DF4">
            <wp:extent cx="5057143" cy="2771429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47.06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Pr="006E2AA4" w:rsidRDefault="006E2AA4" w:rsidP="006E2AA4">
            <w:pPr>
              <w:pStyle w:val="TableContent2"/>
              <w:rPr>
                <w:sz w:val="18"/>
              </w:rPr>
            </w:pPr>
            <w:r w:rsidRPr="006E2AA4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第38_1题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0.05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38_1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58EA0EF" wp14:editId="49A261AD">
            <wp:extent cx="5057143" cy="2580952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38_1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9941E29" wp14:editId="321E2A06">
            <wp:extent cx="5057143" cy="2771429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76.47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178.81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第38_2_1题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38_2_1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B6CB965" wp14:editId="435D756C">
            <wp:extent cx="5057143" cy="2580952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38_2_1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3A30583" wp14:editId="08B68B51">
            <wp:extent cx="5057143" cy="2771429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179.82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第38_2_2题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-0.03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38_2_2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9A4EE37" wp14:editId="4DEA06A3">
            <wp:extent cx="5057143" cy="2580952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38_2_2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A845F92" wp14:editId="6FEEDF11">
            <wp:extent cx="5057143" cy="2771429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153.75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64.71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181.91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第38_2_3题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-0.08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38_2_3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8A58461" wp14:editId="1CBE9035">
            <wp:extent cx="5057143" cy="2580952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38_2_3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B9B767D" wp14:editId="06170AC1">
            <wp:extent cx="5057143" cy="2771429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58.82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181.70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-0.04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064C495" wp14:editId="2871C9BA">
            <wp:extent cx="5057143" cy="2580952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F6CE4E4" wp14:editId="0D25692B">
            <wp:extent cx="5057143" cy="2771429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第38_3题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4.13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38_3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80C96A6" wp14:editId="111DC486">
            <wp:extent cx="5057143" cy="2580952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38_3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321DE8B" wp14:editId="0367394B">
            <wp:extent cx="5057143" cy="2771429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211.75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186.25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189.00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195.17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第38_4_1题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-0.10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5.04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38_4_1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8572A48" wp14:editId="05CB6701">
            <wp:extent cx="5057143" cy="2580952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38_4_1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780F7F68" wp14:editId="29D9BF20">
            <wp:extent cx="5057143" cy="2771429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41.18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169.57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195.25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第38_4_2题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38_4_2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DD213AD" wp14:editId="17937661">
            <wp:extent cx="5057143" cy="2580952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38_4_2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10524B6" wp14:editId="12F3448F">
            <wp:extent cx="5057143" cy="2771429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156.75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7.73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9.88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157B0A1" wp14:editId="4CDC97C7">
            <wp:extent cx="5057143" cy="2580952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5DEAD971" wp14:editId="6BF00FF5">
            <wp:extent cx="5057143" cy="2771429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166.88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237.50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7.66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0.20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5FEAD78" wp14:editId="631B6269">
            <wp:extent cx="5057143" cy="2580952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D220596" wp14:editId="414077FF">
            <wp:extent cx="5057143" cy="2771429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214.25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178.50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第39_1题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3.90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39_1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600F48ED" wp14:editId="1A5584B6">
            <wp:extent cx="5057143" cy="2580952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39_1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26BD97D" wp14:editId="53508242">
            <wp:extent cx="5057143" cy="2771429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133.75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205.33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第39_2题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0.15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39_2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D7C9265" wp14:editId="23169D16">
            <wp:extent cx="5057143" cy="2580952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39_2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E48423F" wp14:editId="18DCA87F">
            <wp:extent cx="5057143" cy="2771429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35.29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157.83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175.75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第39_3题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39_3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9F17B1B" wp14:editId="457FF441">
            <wp:extent cx="5057143" cy="2580952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39_3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6342C15" wp14:editId="35411307">
            <wp:extent cx="5057143" cy="2771429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76.47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5.41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3.11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6.05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5.70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7.99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8.06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0.17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2C7AF2E1" wp14:editId="20EE6F29">
            <wp:extent cx="5057143" cy="2580952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0C45D119" wp14:editId="7F9891EF">
            <wp:extent cx="5057143" cy="2771429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142.50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161.00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165.50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196.50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220.50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第41_3_1题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1.94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0.54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0.27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41_3_1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BE98266" wp14:editId="10907A2D">
            <wp:extent cx="5057143" cy="2580952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41_3_1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0DA8AE4" wp14:editId="1AB6748F">
            <wp:extent cx="5057143" cy="2771429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47.06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158.38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47.06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197.69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第41_3_2题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0.28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0.18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41_3_2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4082733" wp14:editId="01DA4AB3">
            <wp:extent cx="5057143" cy="2580952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41_3_2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15053935" wp14:editId="66A1FBEC">
            <wp:extent cx="5057143" cy="2771429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177.50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172.00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29.41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158.20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180.50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183.13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 w:rsidP="006E2AA4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第41_3题</w:t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3.26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0.46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3.51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0.49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0.41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0.43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0.23</w:t>
            </w:r>
          </w:p>
        </w:tc>
      </w:tr>
    </w:tbl>
    <w:p w:rsidR="006E2AA4" w:rsidRDefault="006E2AA4" w:rsidP="006E2AA4">
      <w:pPr>
        <w:pStyle w:val="ExamBodyText"/>
      </w:pPr>
    </w:p>
    <w:p w:rsidR="006E2AA4" w:rsidRDefault="006E2AA4" w:rsidP="006E2AA4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</w:t>
      </w:r>
      <w:r>
        <w:rPr>
          <w:rFonts w:hint="eastAsia"/>
        </w:rPr>
        <w:t>题题难度曲线图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4E4A7D81" wp14:editId="78C78B29">
            <wp:extent cx="5057143" cy="2580952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</w:t>
      </w:r>
      <w:r>
        <w:rPr>
          <w:rFonts w:hint="eastAsia"/>
        </w:rPr>
        <w:t>题题分组难度曲线图</w:t>
      </w:r>
    </w:p>
    <w:p w:rsidR="006E2AA4" w:rsidRDefault="006E2AA4" w:rsidP="006E2AA4">
      <w:pPr>
        <w:pStyle w:val="ExamBodyText"/>
        <w:jc w:val="center"/>
      </w:pPr>
      <w:r>
        <w:rPr>
          <w:noProof/>
        </w:rPr>
        <w:drawing>
          <wp:inline distT="0" distB="0" distL="0" distR="0" wp14:anchorId="3EAB82B2" wp14:editId="28B7FE64">
            <wp:extent cx="5057143" cy="2771429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A4" w:rsidRDefault="006E2AA4" w:rsidP="006E2AA4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E2AA4" w:rsidTr="006E2A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181.50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174.00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23.53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147.00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163.50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170.00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173.50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203.00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11.76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190.75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17.65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189.67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254.50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  <w:tr w:rsidR="006E2AA4" w:rsidTr="006E2AA4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6E2AA4" w:rsidRDefault="006E2AA4" w:rsidP="006E2AA4">
            <w:pPr>
              <w:pStyle w:val="TableContent2"/>
            </w:pPr>
            <w:r>
              <w:t>-</w:t>
            </w:r>
          </w:p>
        </w:tc>
      </w:tr>
    </w:tbl>
    <w:p w:rsidR="006E2AA4" w:rsidRDefault="006E2AA4" w:rsidP="006E2AA4">
      <w:pPr>
        <w:pStyle w:val="ExamBodyText"/>
        <w:jc w:val="center"/>
      </w:pP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E2AA4" w:rsidRDefault="006E2AA4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6E2AA4" w:rsidRDefault="006E2AA4" w:rsidP="006E2AA4">
      <w:pPr>
        <w:pStyle w:val="ExamTitle0"/>
        <w:rPr>
          <w:rFonts w:hint="eastAsia"/>
        </w:rPr>
      </w:pPr>
      <w:bookmarkStart w:id="21" w:name="_Toc406162886"/>
      <w:r>
        <w:rPr>
          <w:rFonts w:hint="eastAsia"/>
        </w:rPr>
        <w:lastRenderedPageBreak/>
        <w:t>附录</w:t>
      </w:r>
      <w:bookmarkEnd w:id="21"/>
    </w:p>
    <w:p w:rsidR="006E2AA4" w:rsidRPr="00F07F86" w:rsidRDefault="006E2AA4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22" w:name="_GoBack"/>
      <w:bookmarkEnd w:id="22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6E2AA4" w:rsidRPr="00F07F86" w:rsidRDefault="006E2AA4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6E2AA4" w:rsidRPr="00F07F86" w:rsidRDefault="006E2AA4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6E2AA4" w:rsidRPr="00F07F86" w:rsidRDefault="006E2AA4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10" o:title=""/>
          </v:shape>
          <o:OLEObject Type="Embed" ProgID="Equation.3" ShapeID="_x0000_i1025" DrawAspect="Content" ObjectID="_1479904707" r:id="rId111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12" o:title=""/>
          </v:shape>
          <o:OLEObject Type="Embed" ProgID="Equation.3" ShapeID="_x0000_i1026" DrawAspect="Content" ObjectID="_1479904708" r:id="rId113"/>
        </w:object>
      </w:r>
    </w:p>
    <w:p w:rsidR="006E2AA4" w:rsidRPr="00F07F86" w:rsidRDefault="006E2AA4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114" o:title=""/>
          </v:shape>
          <o:OLEObject Type="Embed" ProgID="Equation.3" ShapeID="_x0000_i1027" DrawAspect="Content" ObjectID="_1479904709" r:id="rId115"/>
        </w:object>
      </w:r>
    </w:p>
    <w:p w:rsidR="006E2AA4" w:rsidRDefault="006E2AA4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6E2AA4" w:rsidRPr="00F07F86" w:rsidRDefault="006E2AA4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6E2AA4" w:rsidRPr="00F07F86" w:rsidRDefault="006E2AA4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6E2AA4" w:rsidRPr="00F07F86" w:rsidRDefault="006E2AA4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116" o:title=""/>
          </v:shape>
          <o:OLEObject Type="Embed" ProgID="Equation.3" ShapeID="_x0000_i1028" DrawAspect="Content" ObjectID="_1479904710" r:id="rId117"/>
        </w:object>
      </w:r>
    </w:p>
    <w:p w:rsidR="006E2AA4" w:rsidRPr="00F07F86" w:rsidRDefault="006E2AA4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118" o:title=""/>
          </v:shape>
          <o:OLEObject Type="Embed" ProgID="Equation.3" ShapeID="_x0000_i1029" DrawAspect="Content" ObjectID="_1479904711" r:id="rId119"/>
        </w:object>
      </w:r>
    </w:p>
    <w:p w:rsidR="006E2AA4" w:rsidRPr="00F07F86" w:rsidRDefault="006E2AA4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6E2AA4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E2AA4" w:rsidRPr="00F07F86" w:rsidRDefault="006E2AA4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6E2AA4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AA4" w:rsidRPr="00F07F86" w:rsidRDefault="006E2AA4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6E2AA4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AA4" w:rsidRPr="00F07F86" w:rsidRDefault="006E2AA4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6E2AA4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E2AA4" w:rsidRPr="00F07F86" w:rsidRDefault="006E2AA4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6E2AA4" w:rsidRPr="00F07F86" w:rsidRDefault="006E2AA4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6E2AA4" w:rsidRPr="00DD0F5C" w:rsidRDefault="006E2AA4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6E2AA4" w:rsidRDefault="006E2AA4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6E2AA4" w:rsidRDefault="006E2AA4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6E2AA4" w:rsidRDefault="006E2AA4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6E2AA4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E2AA4" w:rsidRPr="00011FDD" w:rsidRDefault="006E2AA4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6E2AA4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AA4" w:rsidRPr="00011FDD" w:rsidRDefault="006E2AA4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6E2AA4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AA4" w:rsidRPr="00011FDD" w:rsidRDefault="006E2AA4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6E2AA4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AA4" w:rsidRPr="00011FDD" w:rsidRDefault="006E2AA4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6E2AA4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E2AA4" w:rsidRPr="00011FDD" w:rsidRDefault="006E2AA4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6E2AA4" w:rsidRPr="00F07F86" w:rsidRDefault="006E2AA4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6E2AA4" w:rsidRPr="00F07F86" w:rsidRDefault="006E2AA4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6E2AA4" w:rsidRPr="00F07F86" w:rsidRDefault="006E2AA4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6E2AA4" w:rsidRPr="00F07F86" w:rsidRDefault="006E2AA4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120" o:title=""/>
          </v:shape>
          <o:OLEObject Type="Embed" ProgID="Equation.3" ShapeID="_x0000_i1030" DrawAspect="Content" ObjectID="_1479904712" r:id="rId121"/>
        </w:object>
      </w:r>
      <w:r w:rsidRPr="00F07F86">
        <w:rPr>
          <w:rFonts w:ascii="宋体" w:hAnsi="宋体" w:hint="eastAsia"/>
        </w:rPr>
        <w:t xml:space="preserve">    </w:t>
      </w:r>
    </w:p>
    <w:p w:rsidR="006E2AA4" w:rsidRPr="00F07F86" w:rsidRDefault="006E2AA4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6E2AA4" w:rsidRPr="00F07F86" w:rsidRDefault="006E2AA4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6E2AA4" w:rsidRPr="00F07F86" w:rsidRDefault="006E2AA4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122" o:title=""/>
          </v:shape>
          <o:OLEObject Type="Embed" ProgID="Equation.3" ShapeID="_x0000_i1031" DrawAspect="Content" ObjectID="_1479904713" r:id="rId123"/>
        </w:object>
      </w:r>
    </w:p>
    <w:p w:rsidR="006E2AA4" w:rsidRPr="00F07F86" w:rsidRDefault="006E2AA4" w:rsidP="00917B5A">
      <w:pPr>
        <w:spacing w:line="360" w:lineRule="auto"/>
        <w:ind w:leftChars="442" w:left="1061"/>
        <w:rPr>
          <w:rFonts w:ascii="宋体" w:hAnsi="宋体"/>
        </w:rPr>
      </w:pPr>
    </w:p>
    <w:p w:rsidR="006E2AA4" w:rsidRPr="00F07F86" w:rsidRDefault="006E2AA4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6E2AA4" w:rsidRPr="00F07F86" w:rsidRDefault="006E2AA4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124" o:title=""/>
          </v:shape>
          <o:OLEObject Type="Embed" ProgID="Equation.3" ShapeID="_x0000_i1032" DrawAspect="Content" ObjectID="_1479904714" r:id="rId125"/>
        </w:object>
      </w:r>
    </w:p>
    <w:p w:rsidR="006E2AA4" w:rsidRPr="00F07F86" w:rsidRDefault="006E2AA4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6E2AA4" w:rsidRPr="00F07F86" w:rsidRDefault="006E2AA4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6E2AA4" w:rsidRDefault="006E2AA4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6E2AA4" w:rsidRPr="00F07F86" w:rsidRDefault="006E2AA4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118" o:title=""/>
          </v:shape>
          <o:OLEObject Type="Embed" ProgID="Equation.3" ShapeID="_x0000_i1033" DrawAspect="Content" ObjectID="_1479904715" r:id="rId126"/>
        </w:object>
      </w:r>
    </w:p>
    <w:p w:rsidR="006E2AA4" w:rsidRDefault="006E2AA4" w:rsidP="00917B5A">
      <w:pPr>
        <w:spacing w:line="360" w:lineRule="auto"/>
        <w:ind w:leftChars="175" w:left="420"/>
        <w:rPr>
          <w:rFonts w:ascii="宋体" w:hAnsi="宋体"/>
        </w:rPr>
      </w:pPr>
    </w:p>
    <w:p w:rsidR="006E2AA4" w:rsidRDefault="006E2AA4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127" o:title=""/>
          </v:shape>
          <o:OLEObject Type="Embed" ProgID="Equation.DSMT4" ShapeID="_x0000_i1034" DrawAspect="Content" ObjectID="_1479904716" r:id="rId128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6E2AA4" w:rsidRDefault="006E2AA4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127" o:title=""/>
          </v:shape>
          <o:OLEObject Type="Embed" ProgID="Equation.DSMT4" ShapeID="_x0000_i1035" DrawAspect="Content" ObjectID="_1479904717" r:id="rId129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6E2AA4" w:rsidRDefault="006E2AA4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0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0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6E2AA4" w:rsidRPr="00F024D6" w:rsidRDefault="006E2AA4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1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1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2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2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6E2AA4" w:rsidRPr="00512732" w:rsidRDefault="006E2AA4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6E2AA4" w:rsidRPr="00F07F86" w:rsidRDefault="006E2AA4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6E2AA4" w:rsidRPr="00F07F86" w:rsidRDefault="006E2AA4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133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6E2AA4" w:rsidRDefault="006E2AA4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6E2AA4" w:rsidRPr="00F07F86" w:rsidRDefault="006E2AA4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6E2AA4" w:rsidRPr="00F07F86" w:rsidRDefault="006E2AA4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6E2AA4" w:rsidRPr="00B22B4D" w:rsidRDefault="006E2AA4" w:rsidP="00917B5A"/>
    <w:p w:rsidR="006E2AA4" w:rsidRPr="000B6F41" w:rsidRDefault="006E2AA4" w:rsidP="00917B5A">
      <w:pPr>
        <w:rPr>
          <w:rFonts w:ascii="宋体" w:hAnsi="宋体" w:hint="eastAsia"/>
          <w:szCs w:val="21"/>
        </w:rPr>
      </w:pPr>
    </w:p>
    <w:p w:rsidR="006E2AA4" w:rsidRPr="00917B5A" w:rsidRDefault="006E2AA4"/>
    <w:p w:rsidR="006E2AA4" w:rsidRDefault="006E2AA4" w:rsidP="006E2AA4">
      <w:pPr>
        <w:pStyle w:val="ExamBodyText"/>
      </w:pPr>
    </w:p>
    <w:sectPr w:rsidR="006E2AA4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AA4" w:rsidRDefault="006E2AA4">
      <w:r>
        <w:separator/>
      </w:r>
    </w:p>
  </w:endnote>
  <w:endnote w:type="continuationSeparator" w:id="0">
    <w:p w:rsidR="006E2AA4" w:rsidRDefault="006E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6E2AA4">
      <w:rPr>
        <w:rStyle w:val="a4"/>
        <w:noProof/>
        <w:sz w:val="21"/>
        <w:szCs w:val="21"/>
      </w:rPr>
      <w:t>172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AA4" w:rsidRDefault="006E2AA4">
      <w:r>
        <w:separator/>
      </w:r>
    </w:p>
  </w:footnote>
  <w:footnote w:type="continuationSeparator" w:id="0">
    <w:p w:rsidR="006E2AA4" w:rsidRDefault="006E2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E2FFF0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A4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E2AA4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B28E3A-C6DF-4AF6-96E1-EA471D5E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.bin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oleObject" Target="embeddings/oleObject7.bin"/><Relationship Id="rId128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oleObject" Target="embeddings/oleObject2.bin"/><Relationship Id="rId118" Type="http://schemas.openxmlformats.org/officeDocument/2006/relationships/image" Target="media/image105.wmf"/><Relationship Id="rId134" Type="http://schemas.openxmlformats.org/officeDocument/2006/relationships/fontTable" Target="fontTable.xml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08.wmf"/><Relationship Id="rId129" Type="http://schemas.openxmlformats.org/officeDocument/2006/relationships/oleObject" Target="embeddings/oleObject11.bin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3.wmf"/><Relationship Id="rId119" Type="http://schemas.openxmlformats.org/officeDocument/2006/relationships/oleObject" Target="embeddings/oleObject5.bin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image" Target="media/image110.png"/><Relationship Id="rId135" Type="http://schemas.openxmlformats.org/officeDocument/2006/relationships/theme" Target="theme/theme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06.wmf"/><Relationship Id="rId125" Type="http://schemas.openxmlformats.org/officeDocument/2006/relationships/oleObject" Target="embeddings/oleObject8.bin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wmf"/><Relationship Id="rId115" Type="http://schemas.openxmlformats.org/officeDocument/2006/relationships/oleObject" Target="embeddings/oleObject3.bin"/><Relationship Id="rId131" Type="http://schemas.openxmlformats.org/officeDocument/2006/relationships/image" Target="media/image111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oleObject" Target="embeddings/oleObject9.bin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oleObject" Target="embeddings/oleObject6.bin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4.wmf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oleObject" Target="embeddings/oleObject1.bin"/><Relationship Id="rId132" Type="http://schemas.openxmlformats.org/officeDocument/2006/relationships/image" Target="media/image112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image" Target="media/image109.wmf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0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102.wmf"/><Relationship Id="rId133" Type="http://schemas.openxmlformats.org/officeDocument/2006/relationships/image" Target="media/image1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22482-2AB0-4F44-A2AF-658A5949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24</TotalTime>
  <Pages>176</Pages>
  <Words>18152</Words>
  <Characters>103471</Characters>
  <Application>Microsoft Office Word</Application>
  <DocSecurity>0</DocSecurity>
  <Lines>862</Lines>
  <Paragraphs>242</Paragraphs>
  <ScaleCrop>false</ScaleCrop>
  <Company>TAEA</Company>
  <LinksUpToDate>false</LinksUpToDate>
  <CharactersWithSpaces>121381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2014-12-12T07:28:00Z</dcterms:created>
  <dcterms:modified xsi:type="dcterms:W3CDTF">2014-12-12T07:52:00Z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