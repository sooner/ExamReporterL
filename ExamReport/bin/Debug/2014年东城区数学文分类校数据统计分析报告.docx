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557C73" w:rsidRDefault="0072257E" w:rsidP="00557C7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72257E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分类校数据统计分析报告</w:t>
      </w:r>
    </w:p>
    <w:p w:rsidR="00A32AA2" w:rsidRPr="00997DAC" w:rsidRDefault="0072257E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CJ_ZH"/>
      <w:bookmarkStart w:id="2" w:name="subject"/>
      <w:r>
        <w:rPr>
          <w:rFonts w:ascii="楷体_GB2312" w:eastAsia="楷体_GB2312" w:hAnsi="宋体" w:hint="eastAsia"/>
          <w:sz w:val="52"/>
          <w:szCs w:val="52"/>
        </w:rPr>
        <w:t>东城区</w:t>
      </w:r>
      <w:r w:rsidR="00F52073">
        <w:rPr>
          <w:rFonts w:ascii="楷体_GB2312" w:eastAsia="楷体_GB2312" w:hAnsi="宋体" w:hint="eastAsia"/>
          <w:sz w:val="52"/>
          <w:szCs w:val="52"/>
        </w:rPr>
        <w:t>·</w:t>
      </w:r>
      <w:bookmarkEnd w:id="1"/>
      <w:bookmarkEnd w:id="2"/>
      <w:r>
        <w:rPr>
          <w:rFonts w:ascii="楷体_GB2312" w:eastAsia="楷体_GB2312" w:hAnsi="宋体" w:hint="eastAsia"/>
          <w:sz w:val="52"/>
          <w:szCs w:val="52"/>
        </w:rPr>
        <w:t>数学文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72257E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2014年12月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72257E" w:rsidRDefault="007F58C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407699300" w:history="1">
        <w:r w:rsidR="0072257E" w:rsidRPr="00C64935">
          <w:rPr>
            <w:rStyle w:val="a6"/>
            <w:rFonts w:hint="eastAsia"/>
            <w:noProof/>
          </w:rPr>
          <w:t>一、</w:t>
        </w:r>
        <w:r w:rsidR="0072257E" w:rsidRPr="00C64935">
          <w:rPr>
            <w:rStyle w:val="a6"/>
            <w:rFonts w:hint="eastAsia"/>
            <w:noProof/>
          </w:rPr>
          <w:t xml:space="preserve"> </w:t>
        </w:r>
        <w:r w:rsidR="0072257E" w:rsidRPr="00C64935">
          <w:rPr>
            <w:rStyle w:val="a6"/>
            <w:rFonts w:hint="eastAsia"/>
            <w:noProof/>
          </w:rPr>
          <w:t>总体分析</w:t>
        </w:r>
        <w:r w:rsidR="0072257E">
          <w:rPr>
            <w:noProof/>
            <w:webHidden/>
          </w:rPr>
          <w:tab/>
        </w:r>
        <w:r w:rsidR="0072257E">
          <w:rPr>
            <w:noProof/>
            <w:webHidden/>
          </w:rPr>
          <w:fldChar w:fldCharType="begin"/>
        </w:r>
        <w:r w:rsidR="0072257E">
          <w:rPr>
            <w:noProof/>
            <w:webHidden/>
          </w:rPr>
          <w:instrText xml:space="preserve"> PAGEREF _Toc407699300 \h </w:instrText>
        </w:r>
        <w:r w:rsidR="0072257E">
          <w:rPr>
            <w:noProof/>
            <w:webHidden/>
          </w:rPr>
        </w:r>
        <w:r w:rsidR="0072257E">
          <w:rPr>
            <w:noProof/>
            <w:webHidden/>
          </w:rPr>
          <w:fldChar w:fldCharType="separate"/>
        </w:r>
        <w:r w:rsidR="0072257E">
          <w:rPr>
            <w:noProof/>
            <w:webHidden/>
          </w:rPr>
          <w:t>1</w:t>
        </w:r>
        <w:r w:rsidR="0072257E">
          <w:rPr>
            <w:noProof/>
            <w:webHidden/>
          </w:rPr>
          <w:fldChar w:fldCharType="end"/>
        </w:r>
      </w:hyperlink>
    </w:p>
    <w:p w:rsidR="0072257E" w:rsidRDefault="0072257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99301" w:history="1">
        <w:r w:rsidRPr="00C64935">
          <w:rPr>
            <w:rStyle w:val="a6"/>
            <w:rFonts w:hint="eastAsia"/>
            <w:noProof/>
          </w:rPr>
          <w:t>二、</w:t>
        </w:r>
        <w:r w:rsidRPr="00C64935">
          <w:rPr>
            <w:rStyle w:val="a6"/>
            <w:rFonts w:hint="eastAsia"/>
            <w:noProof/>
          </w:rPr>
          <w:t xml:space="preserve"> </w:t>
        </w:r>
        <w:r w:rsidRPr="00C64935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_Toc407699301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257E" w:rsidRDefault="0072257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99302" w:history="1">
        <w:r w:rsidRPr="00C64935">
          <w:rPr>
            <w:rStyle w:val="a6"/>
            <w:rFonts w:hint="eastAsia"/>
            <w:noProof/>
          </w:rPr>
          <w:t>(</w:t>
        </w:r>
        <w:r w:rsidRPr="00C64935">
          <w:rPr>
            <w:rStyle w:val="a6"/>
            <w:rFonts w:hint="eastAsia"/>
            <w:noProof/>
          </w:rPr>
          <w:t>一</w:t>
        </w:r>
        <w:r w:rsidRPr="00C64935">
          <w:rPr>
            <w:rStyle w:val="a6"/>
            <w:rFonts w:hint="eastAsia"/>
            <w:noProof/>
          </w:rPr>
          <w:t xml:space="preserve">) </w:t>
        </w:r>
        <w:r w:rsidRPr="00C64935">
          <w:rPr>
            <w:rStyle w:val="a6"/>
            <w:rFonts w:hint="eastAsia"/>
            <w:noProof/>
          </w:rPr>
          <w:t>客观题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_Toc407699302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257E" w:rsidRDefault="0072257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99303" w:history="1">
        <w:r w:rsidRPr="00C64935">
          <w:rPr>
            <w:rStyle w:val="a6"/>
            <w:rFonts w:hint="eastAsia"/>
            <w:noProof/>
          </w:rPr>
          <w:t>(</w:t>
        </w:r>
        <w:r w:rsidRPr="00C64935">
          <w:rPr>
            <w:rStyle w:val="a6"/>
            <w:rFonts w:hint="eastAsia"/>
            <w:noProof/>
          </w:rPr>
          <w:t>二</w:t>
        </w:r>
        <w:r w:rsidRPr="00C64935">
          <w:rPr>
            <w:rStyle w:val="a6"/>
            <w:rFonts w:hint="eastAsia"/>
            <w:noProof/>
          </w:rPr>
          <w:t xml:space="preserve">) </w:t>
        </w:r>
        <w:r w:rsidRPr="00C64935">
          <w:rPr>
            <w:rStyle w:val="a6"/>
            <w:rFonts w:hint="eastAsia"/>
            <w:noProof/>
          </w:rPr>
          <w:t>主观题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_Toc407699303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257E" w:rsidRDefault="0072257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99304" w:history="1">
        <w:r w:rsidRPr="00C64935">
          <w:rPr>
            <w:rStyle w:val="a6"/>
            <w:rFonts w:hint="eastAsia"/>
            <w:noProof/>
          </w:rPr>
          <w:t>(</w:t>
        </w:r>
        <w:r w:rsidRPr="00C64935">
          <w:rPr>
            <w:rStyle w:val="a6"/>
            <w:rFonts w:hint="eastAsia"/>
            <w:noProof/>
          </w:rPr>
          <w:t>三</w:t>
        </w:r>
        <w:r w:rsidRPr="00C64935">
          <w:rPr>
            <w:rStyle w:val="a6"/>
            <w:rFonts w:hint="eastAsia"/>
            <w:noProof/>
          </w:rPr>
          <w:t xml:space="preserve">) </w:t>
        </w:r>
        <w:r w:rsidRPr="00C64935">
          <w:rPr>
            <w:rStyle w:val="a6"/>
            <w:rFonts w:hint="eastAsia"/>
            <w:noProof/>
          </w:rPr>
          <w:t>能力题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_Toc407699304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257E" w:rsidRDefault="0072257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99305" w:history="1">
        <w:r w:rsidRPr="00C64935">
          <w:rPr>
            <w:rStyle w:val="a6"/>
            <w:rFonts w:hint="eastAsia"/>
            <w:noProof/>
          </w:rPr>
          <w:t>三、</w:t>
        </w:r>
        <w:r w:rsidRPr="00C64935">
          <w:rPr>
            <w:rStyle w:val="a6"/>
            <w:rFonts w:hint="eastAsia"/>
            <w:noProof/>
          </w:rPr>
          <w:t xml:space="preserve"> </w:t>
        </w:r>
        <w:r w:rsidRPr="00C64935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_Toc407699305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257E" w:rsidRDefault="0072257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99306" w:history="1">
        <w:r w:rsidRPr="00C64935">
          <w:rPr>
            <w:rStyle w:val="a6"/>
            <w:rFonts w:hint="eastAsia"/>
            <w:noProof/>
          </w:rPr>
          <w:t>四、</w:t>
        </w:r>
        <w:r w:rsidRPr="00C64935">
          <w:rPr>
            <w:rStyle w:val="a6"/>
            <w:rFonts w:hint="eastAsia"/>
            <w:noProof/>
          </w:rPr>
          <w:t xml:space="preserve"> </w:t>
        </w:r>
        <w:r w:rsidRPr="00C64935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_Toc407699306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0396C" w:rsidRDefault="007F58C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72257E" w:rsidRDefault="0072257E" w:rsidP="0072257E">
      <w:pPr>
        <w:pStyle w:val="ExamTitle1"/>
        <w:rPr>
          <w:rFonts w:hint="eastAsia"/>
        </w:rPr>
      </w:pPr>
      <w:bookmarkStart w:id="3" w:name="_Toc407699300"/>
      <w:r>
        <w:rPr>
          <w:rFonts w:hint="eastAsia"/>
        </w:rPr>
        <w:lastRenderedPageBreak/>
        <w:t>总体分析</w:t>
      </w:r>
      <w:bookmarkEnd w:id="3"/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85.17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31.56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147.0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117.38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25.18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112.56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19.10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85.69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144.0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83.70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27.00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146.0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30.28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</w:tr>
    </w:tbl>
    <w:p w:rsidR="008F0DD2" w:rsidRDefault="008F0DD2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72257E" w:rsidRDefault="0072257E" w:rsidP="0072257E">
      <w:pPr>
        <w:pStyle w:val="ExamBodyText"/>
        <w:jc w:val="center"/>
      </w:pPr>
      <w:r>
        <w:rPr>
          <w:noProof/>
        </w:rPr>
        <w:drawing>
          <wp:inline distT="0" distB="0" distL="0" distR="0" wp14:anchorId="38058345" wp14:editId="34FF0F9C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4.75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4.52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4.55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4.59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7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3.66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9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3.59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3.63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10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12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6.81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5.45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7.34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5.49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5.82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4.53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5.43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5.54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25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26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27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4.99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28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29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30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t>31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5.89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7.34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10.12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7.83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</w:tr>
    </w:tbl>
    <w:p w:rsidR="0072257E" w:rsidRDefault="0072257E" w:rsidP="0072257E">
      <w:pPr>
        <w:pStyle w:val="ExamBodyText"/>
        <w:jc w:val="center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11.98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4.58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20.80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9.17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6.97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27.45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5.78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21.00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9.69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20.31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8.24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21.92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8.91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8.76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4.43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12.38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12.03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8.82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8.61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4.12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72257E" w:rsidRDefault="0072257E" w:rsidP="0072257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9.07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4.39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</w:tr>
    </w:tbl>
    <w:p w:rsidR="0072257E" w:rsidRDefault="0072257E" w:rsidP="0072257E">
      <w:pPr>
        <w:pStyle w:val="ExamBodyText"/>
        <w:jc w:val="center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lastRenderedPageBreak/>
              <w:t>138～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3.56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4.47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5.25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5.81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6.63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7.59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9.24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12.40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13.40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14.27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16.74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412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439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19.04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467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20.25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21.51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536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23.24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24.63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26.28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678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29.40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710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32.35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770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33.39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801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34.74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36.17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37.90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39.59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41.24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42.41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43.58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1040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45.10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1072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46.49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1103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47.83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lastRenderedPageBreak/>
              <w:t>95～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1127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48.87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1163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50.43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1194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51.78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1224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53.08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1250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54.21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1286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55.77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57.11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1329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57.63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58.80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1386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60.10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1406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60.97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1434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62.19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1472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63.83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1498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1531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66.39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1562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67.74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1589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68.91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1619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70.21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1644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71.29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1668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72.33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1691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73.33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74.46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1733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75.15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1757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76.19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1782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77.28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1798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77.97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1814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78.66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1833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79.49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1848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80.14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1863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1886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81.79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82.57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1919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83.22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1932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83.78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84.26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84.82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1965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85.21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1978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1995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86.51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2010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87.16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2024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87.77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2037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88.33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2049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88.86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lastRenderedPageBreak/>
              <w:t>52～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2054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89.07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2061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89.38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2067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89.64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2077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90.07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2083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90.33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2092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90.72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91.24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2106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91.33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2112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91.59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2122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92.02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2125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92.15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2135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92.58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2142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92.89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2147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93.10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2149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93.19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2155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93.45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2163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93.80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94.15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94.28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2177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94.41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2183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94.67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2186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2188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94.88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2196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95.23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2205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95.62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2211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95.88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95.97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96.14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2218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96.18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2219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96.23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2221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96.31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2225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2226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96.53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2229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96.66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2230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96.70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2231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96.75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2234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96.88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2237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97.01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2240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97.14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2242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97.22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2244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97.31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97.44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lastRenderedPageBreak/>
              <w:t>5～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2248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97.48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2249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97.53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607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</w:tr>
    </w:tbl>
    <w:p w:rsidR="0072257E" w:rsidRDefault="0072257E" w:rsidP="0072257E">
      <w:pPr>
        <w:pStyle w:val="ExamBodyText"/>
        <w:jc w:val="center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1"/>
        <w:rPr>
          <w:rFonts w:hint="eastAsia"/>
        </w:rPr>
      </w:pPr>
      <w:bookmarkStart w:id="4" w:name="_Toc407699301"/>
      <w:r>
        <w:rPr>
          <w:rFonts w:hint="eastAsia"/>
        </w:rPr>
        <w:lastRenderedPageBreak/>
        <w:t>题组分析</w:t>
      </w:r>
      <w:bookmarkEnd w:id="4"/>
    </w:p>
    <w:p w:rsidR="0072257E" w:rsidRDefault="0072257E" w:rsidP="0072257E">
      <w:pPr>
        <w:pStyle w:val="ExamTitle2"/>
        <w:rPr>
          <w:rFonts w:hint="eastAsia"/>
        </w:rPr>
      </w:pPr>
      <w:bookmarkStart w:id="5" w:name="_Toc407699302"/>
      <w:r>
        <w:rPr>
          <w:rFonts w:hint="eastAsia"/>
        </w:rPr>
        <w:t>客观题</w:t>
      </w:r>
      <w:bookmarkEnd w:id="5"/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72257E" w:rsidRDefault="0072257E" w:rsidP="0072257E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72257E" w:rsidRDefault="0072257E" w:rsidP="0072257E">
      <w:pPr>
        <w:pStyle w:val="ExamBodyText"/>
        <w:jc w:val="center"/>
      </w:pPr>
      <w:r>
        <w:rPr>
          <w:noProof/>
        </w:rPr>
        <w:drawing>
          <wp:inline distT="0" distB="0" distL="0" distR="0" wp14:anchorId="47677164" wp14:editId="379E1BC1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90.48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5.46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18.84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7.68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56.72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547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23.72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79.29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25.34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1456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63.14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102.89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  <w:jc w:val="center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72257E" w:rsidRDefault="0072257E" w:rsidP="0072257E">
      <w:pPr>
        <w:pStyle w:val="ExamTitle2"/>
        <w:rPr>
          <w:rFonts w:hint="eastAsia"/>
        </w:rPr>
      </w:pPr>
      <w:bookmarkStart w:id="6" w:name="_Toc407699303"/>
      <w:r>
        <w:rPr>
          <w:rFonts w:hint="eastAsia"/>
        </w:rPr>
        <w:lastRenderedPageBreak/>
        <w:t>主观题</w:t>
      </w:r>
      <w:bookmarkEnd w:id="6"/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72257E" w:rsidRDefault="0072257E" w:rsidP="0072257E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～</w:t>
      </w:r>
      <w:r>
        <w:t>15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21.92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8.91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72257E" w:rsidRDefault="0072257E" w:rsidP="0072257E">
      <w:pPr>
        <w:pStyle w:val="ExamBodyText"/>
        <w:jc w:val="center"/>
      </w:pPr>
      <w:r>
        <w:rPr>
          <w:noProof/>
        </w:rPr>
        <w:drawing>
          <wp:inline distT="0" distB="0" distL="0" distR="0" wp14:anchorId="7DAC0A37" wp14:editId="5960BCD3">
            <wp:extent cx="6120130" cy="37471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98.98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11.23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35.50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36.43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46.40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73.21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48.33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51.82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56.36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54.29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48.94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lastRenderedPageBreak/>
              <w:t>11～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58.82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59.44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61.88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43.75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47.62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71.52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50.82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70.00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47.83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69.78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48.25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4.94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74.81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45.57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26.58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3.43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83.68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82.52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7.37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88.58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22.45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93.43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6.68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94.92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94.59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7.03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102.23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5.77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105.04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16.81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4.90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106.77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5.33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110.17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49.86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15.83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116.34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110.75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118.50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126.82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96.15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131.96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  <w:jc w:val="center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2"/>
        <w:rPr>
          <w:rFonts w:hint="eastAsia"/>
        </w:rPr>
      </w:pPr>
      <w:bookmarkStart w:id="7" w:name="_Toc407699304"/>
      <w:r>
        <w:rPr>
          <w:rFonts w:hint="eastAsia"/>
        </w:rPr>
        <w:lastRenderedPageBreak/>
        <w:t>能力题</w:t>
      </w:r>
      <w:bookmarkEnd w:id="7"/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t>能力题</w:t>
      </w:r>
    </w:p>
    <w:p w:rsidR="0072257E" w:rsidRDefault="0072257E" w:rsidP="0072257E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10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9.07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4.39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能力题分数分布图</w:t>
      </w:r>
    </w:p>
    <w:p w:rsidR="0072257E" w:rsidRDefault="0072257E" w:rsidP="0072257E">
      <w:pPr>
        <w:pStyle w:val="ExamBodyText"/>
        <w:jc w:val="center"/>
      </w:pPr>
      <w:r>
        <w:rPr>
          <w:noProof/>
        </w:rPr>
        <w:drawing>
          <wp:inline distT="0" distB="0" distL="0" distR="0" wp14:anchorId="4D4C0EF5" wp14:editId="537FEA9C">
            <wp:extent cx="6120130" cy="37471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80.25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6.81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25.85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63.39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7.59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57.13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47.62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72.24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10.41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69.19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41.18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27.45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86.10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85.47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9.71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98.66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lastRenderedPageBreak/>
              <w:t>10～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35.10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6.55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85.29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3.60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101.04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7.33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101.93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109.83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48.07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493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21.38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116.96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  <w:jc w:val="center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1"/>
        <w:rPr>
          <w:rFonts w:hint="eastAsia"/>
        </w:rPr>
      </w:pPr>
      <w:bookmarkStart w:id="8" w:name="_Toc407699305"/>
      <w:r>
        <w:rPr>
          <w:rFonts w:hint="eastAsia"/>
        </w:rPr>
        <w:lastRenderedPageBreak/>
        <w:t>题目分析</w:t>
      </w:r>
      <w:bookmarkEnd w:id="8"/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34.15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74.32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44.87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24.36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55.78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13.27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67.78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*D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16.12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1824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79.10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97.29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*A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1996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86.56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44.94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22.15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6.85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57.28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42.31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21.15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17.31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56.48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48.84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55.65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72.32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6.11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61.26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58.93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46.32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*D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15.45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1819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78.88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97.61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47.62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54.38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7.68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*C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11.40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14.50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19.03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1965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85.21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94.42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15.12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61.95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第5题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2.09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18.45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3.40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8.93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75.47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*B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1789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77.58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97.34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9.19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64.56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53.66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51.78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98.28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第6题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15.58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13.42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10.02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83.22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*B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1439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62.40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99.12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19.31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11.58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11.23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76.85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13.79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74.40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第7题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2.49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19.81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732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31.74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86.60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*B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5.36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1063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46.10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99.99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79.62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76.41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第8题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21.31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18.03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5.29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82.18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17.35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79.96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*C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1421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61.62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97.49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13.18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81.80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第9题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3.84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42.24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535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23.20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54.35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8.19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1771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76.80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99.67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第10题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61.97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10.15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40.46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74.41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24.50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7.77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502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21.77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76.13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6.31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16.12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22.50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1538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66.70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101.13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第11题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59.74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10.54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13.57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44.76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15.45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1993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86.43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96.13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第12题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14.45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934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40.50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69.36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1372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59.50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102.64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第13题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0.54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14.05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655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28.40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62.89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472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20.47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90.89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14.58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12.49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88.64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8.19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38.64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107.72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第14题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0.05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16.03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2189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94.93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87.18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126.27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第15题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5.82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9.24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29.29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35.14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41.89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56.34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48.53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19.12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54.17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62.93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6.85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76.09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24.20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90.58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10.93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99.66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11.24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18.54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863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37.42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110.63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第16题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2.49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2.29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0.50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910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39.46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65.17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20.31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5.55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87.19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7.20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91.02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19.15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97.40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30.15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5.90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107.29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919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39.85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109.74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第17题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3.64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9.25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35.88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33.25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2202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95.49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92.70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第18题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0.55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46.68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16.35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55.33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1080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46.83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85.40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88.00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3.56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95.05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7.58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765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33.17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110.52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第19题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24.54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32.87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74.46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13.58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707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30.66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85.97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104.00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14.45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533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23.11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98.96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43.48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108.33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58.24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11.32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117.03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第20题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92.71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13.64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73.63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16.15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38.94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90.81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15.19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1172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50.82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95.94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第21题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83.19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4.90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21.60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18.24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6.42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71.31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7.98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82.29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85.76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5.38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94.35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16.03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1666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72.25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95.85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第22题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0.38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786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34.08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66.30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687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29.79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92.88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18.03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101.77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11.36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100.77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35.60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8.28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106.67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21.42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537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23.29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109.24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第23题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2.17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0.70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81.17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9.67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30.75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4.68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67.56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9.77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11.54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71.58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80.37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26.72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5.68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90.83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93.58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9.48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15.05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1276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55.33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106.65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第24题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24.19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773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33.52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59.07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30.93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25.77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11.34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4.21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86.61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12.14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88.37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477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20.69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104.87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679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29.44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113.07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第25题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1.48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24.73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1011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43.84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65.44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19.61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2.21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98.06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19.34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27.07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17.40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882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38.25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113.11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第26题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4.35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93.04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6.85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21.12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47.73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57.84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19.73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3.40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6.37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71.61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68.16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74.53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2.46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16.30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18.45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1908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82.74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97.35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第27题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3.04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2.50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33.66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22.62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725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31.44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58.58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2.96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32.54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7.33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84.08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89.43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20.31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91.80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434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18.82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96.74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4.77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105.55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3.20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28.97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44.83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687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29.79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114.97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第28题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1.59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0.22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17.92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23.36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17.98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13.40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8.23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1507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65.35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75.67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27.55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34.71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106.64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10.79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43.88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6.03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115.33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73.74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12.88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123.99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第29题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1.01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19.26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11.93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1023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44.36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70.90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19.22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19.22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12.10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281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12.19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95.23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2.03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6.91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15.45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20.73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24.80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20.33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246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10.67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9.13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11.38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13.49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22.35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756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32.78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107.83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第30题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2.88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0.06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12.87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13.43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15.90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14.77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9.16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1943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84.26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84.19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10.05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39.68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189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8.20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109.90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13.89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56.94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3.12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111.86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13.51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81.08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123.24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131.00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95.56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1.95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133.78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 w:rsidP="0072257E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第31题</w:t>
      </w: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0.02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7.83</w:t>
            </w:r>
          </w:p>
        </w:tc>
        <w:tc>
          <w:tcPr>
            <w:tcW w:w="1071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 w:rsidP="0072257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72257E" w:rsidTr="0072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11.02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11.99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16.44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14.59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15.78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2269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98.40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88.62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75.68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122.51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252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272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376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328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332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360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386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2306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89.16</w:t>
            </w:r>
          </w:p>
        </w:tc>
      </w:tr>
      <w:tr w:rsidR="0072257E" w:rsidTr="0072257E">
        <w:tblPrEx>
          <w:tblCellMar>
            <w:top w:w="0" w:type="dxa"/>
            <w:bottom w:w="0" w:type="dxa"/>
          </w:tblCellMar>
        </w:tblPrEx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72257E" w:rsidRDefault="0072257E" w:rsidP="0072257E">
            <w:pPr>
              <w:pStyle w:val="TableContent2"/>
            </w:pPr>
            <w:r>
              <w:t>-</w:t>
            </w:r>
          </w:p>
        </w:tc>
      </w:tr>
    </w:tbl>
    <w:p w:rsidR="0072257E" w:rsidRDefault="0072257E" w:rsidP="0072257E">
      <w:pPr>
        <w:pStyle w:val="ExamBodyText"/>
      </w:pP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72257E" w:rsidRDefault="0072257E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72257E" w:rsidRDefault="0072257E" w:rsidP="0072257E">
      <w:pPr>
        <w:pStyle w:val="ExamTitle1"/>
        <w:rPr>
          <w:rFonts w:hint="eastAsia"/>
        </w:rPr>
      </w:pPr>
      <w:bookmarkStart w:id="9" w:name="_Toc407699306"/>
      <w:r>
        <w:rPr>
          <w:rFonts w:hint="eastAsia"/>
        </w:rPr>
        <w:lastRenderedPageBreak/>
        <w:t>附录</w:t>
      </w:r>
      <w:bookmarkEnd w:id="9"/>
    </w:p>
    <w:p w:rsidR="0072257E" w:rsidRPr="00F07F86" w:rsidRDefault="0072257E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10" w:name="_GoBack"/>
      <w:bookmarkEnd w:id="10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72257E" w:rsidRPr="00F07F86" w:rsidRDefault="0072257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72257E" w:rsidRPr="00F07F86" w:rsidRDefault="0072257E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72257E" w:rsidRPr="00F07F86" w:rsidRDefault="0072257E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17" o:title=""/>
          </v:shape>
          <o:OLEObject Type="Embed" ProgID="Equation.3" ShapeID="_x0000_i1025" DrawAspect="Content" ObjectID="_1481441130" r:id="rId18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19" o:title=""/>
          </v:shape>
          <o:OLEObject Type="Embed" ProgID="Equation.3" ShapeID="_x0000_i1026" DrawAspect="Content" ObjectID="_1481441131" r:id="rId20"/>
        </w:object>
      </w:r>
    </w:p>
    <w:p w:rsidR="0072257E" w:rsidRPr="00F07F86" w:rsidRDefault="0072257E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21" o:title=""/>
          </v:shape>
          <o:OLEObject Type="Embed" ProgID="Equation.3" ShapeID="_x0000_i1027" DrawAspect="Content" ObjectID="_1481441132" r:id="rId22"/>
        </w:object>
      </w:r>
    </w:p>
    <w:p w:rsidR="0072257E" w:rsidRDefault="0072257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72257E" w:rsidRPr="00F07F86" w:rsidRDefault="0072257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72257E" w:rsidRPr="00F07F86" w:rsidRDefault="0072257E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72257E" w:rsidRPr="00F07F86" w:rsidRDefault="0072257E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23" o:title=""/>
          </v:shape>
          <o:OLEObject Type="Embed" ProgID="Equation.3" ShapeID="_x0000_i1028" DrawAspect="Content" ObjectID="_1481441133" r:id="rId24"/>
        </w:object>
      </w:r>
    </w:p>
    <w:p w:rsidR="0072257E" w:rsidRPr="00F07F86" w:rsidRDefault="0072257E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25" o:title=""/>
          </v:shape>
          <o:OLEObject Type="Embed" ProgID="Equation.3" ShapeID="_x0000_i1029" DrawAspect="Content" ObjectID="_1481441134" r:id="rId26"/>
        </w:object>
      </w:r>
    </w:p>
    <w:p w:rsidR="0072257E" w:rsidRPr="00F07F86" w:rsidRDefault="0072257E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72257E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257E" w:rsidRPr="00F07F86" w:rsidRDefault="0072257E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72257E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257E" w:rsidRPr="00F07F86" w:rsidRDefault="0072257E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72257E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257E" w:rsidRPr="00F07F86" w:rsidRDefault="0072257E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72257E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257E" w:rsidRPr="00F07F86" w:rsidRDefault="0072257E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72257E" w:rsidRPr="00F07F86" w:rsidRDefault="0072257E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72257E" w:rsidRPr="00DD0F5C" w:rsidRDefault="0072257E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72257E" w:rsidRDefault="0072257E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72257E" w:rsidRDefault="0072257E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72257E" w:rsidRDefault="0072257E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72257E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257E" w:rsidRPr="00011FDD" w:rsidRDefault="0072257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72257E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257E" w:rsidRPr="00011FDD" w:rsidRDefault="0072257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72257E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257E" w:rsidRPr="00011FDD" w:rsidRDefault="0072257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72257E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257E" w:rsidRPr="00011FDD" w:rsidRDefault="0072257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72257E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257E" w:rsidRPr="00011FDD" w:rsidRDefault="0072257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72257E" w:rsidRPr="00F07F86" w:rsidRDefault="0072257E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72257E" w:rsidRPr="00F07F86" w:rsidRDefault="0072257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72257E" w:rsidRPr="00F07F86" w:rsidRDefault="0072257E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72257E" w:rsidRPr="00F07F86" w:rsidRDefault="0072257E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27" o:title=""/>
          </v:shape>
          <o:OLEObject Type="Embed" ProgID="Equation.3" ShapeID="_x0000_i1030" DrawAspect="Content" ObjectID="_1481441135" r:id="rId28"/>
        </w:object>
      </w:r>
      <w:r w:rsidRPr="00F07F86">
        <w:rPr>
          <w:rFonts w:ascii="宋体" w:hAnsi="宋体" w:hint="eastAsia"/>
        </w:rPr>
        <w:t xml:space="preserve">    </w:t>
      </w:r>
    </w:p>
    <w:p w:rsidR="0072257E" w:rsidRPr="00F07F86" w:rsidRDefault="0072257E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72257E" w:rsidRPr="00F07F86" w:rsidRDefault="0072257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72257E" w:rsidRPr="00F07F86" w:rsidRDefault="0072257E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29" o:title=""/>
          </v:shape>
          <o:OLEObject Type="Embed" ProgID="Equation.3" ShapeID="_x0000_i1031" DrawAspect="Content" ObjectID="_1481441136" r:id="rId30"/>
        </w:object>
      </w:r>
    </w:p>
    <w:p w:rsidR="0072257E" w:rsidRPr="00F07F86" w:rsidRDefault="0072257E" w:rsidP="00917B5A">
      <w:pPr>
        <w:spacing w:line="360" w:lineRule="auto"/>
        <w:ind w:leftChars="442" w:left="1061"/>
        <w:rPr>
          <w:rFonts w:ascii="宋体" w:hAnsi="宋体"/>
        </w:rPr>
      </w:pPr>
    </w:p>
    <w:p w:rsidR="0072257E" w:rsidRPr="00F07F86" w:rsidRDefault="0072257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72257E" w:rsidRPr="00F07F86" w:rsidRDefault="0072257E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31" o:title=""/>
          </v:shape>
          <o:OLEObject Type="Embed" ProgID="Equation.3" ShapeID="_x0000_i1032" DrawAspect="Content" ObjectID="_1481441137" r:id="rId32"/>
        </w:object>
      </w:r>
    </w:p>
    <w:p w:rsidR="0072257E" w:rsidRPr="00F07F86" w:rsidRDefault="0072257E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72257E" w:rsidRPr="00F07F86" w:rsidRDefault="0072257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72257E" w:rsidRDefault="0072257E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72257E" w:rsidRPr="00F07F86" w:rsidRDefault="0072257E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25" o:title=""/>
          </v:shape>
          <o:OLEObject Type="Embed" ProgID="Equation.3" ShapeID="_x0000_i1033" DrawAspect="Content" ObjectID="_1481441138" r:id="rId33"/>
        </w:object>
      </w:r>
    </w:p>
    <w:p w:rsidR="0072257E" w:rsidRDefault="0072257E" w:rsidP="00917B5A">
      <w:pPr>
        <w:spacing w:line="360" w:lineRule="auto"/>
        <w:ind w:leftChars="175" w:left="420"/>
        <w:rPr>
          <w:rFonts w:ascii="宋体" w:hAnsi="宋体"/>
        </w:rPr>
      </w:pPr>
    </w:p>
    <w:p w:rsidR="0072257E" w:rsidRDefault="0072257E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34" o:title=""/>
          </v:shape>
          <o:OLEObject Type="Embed" ProgID="Equation.DSMT4" ShapeID="_x0000_i1034" DrawAspect="Content" ObjectID="_1481441139" r:id="rId35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72257E" w:rsidRDefault="0072257E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34" o:title=""/>
          </v:shape>
          <o:OLEObject Type="Embed" ProgID="Equation.DSMT4" ShapeID="_x0000_i1035" DrawAspect="Content" ObjectID="_1481441140" r:id="rId36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72257E" w:rsidRDefault="0072257E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72257E" w:rsidRPr="00F024D6" w:rsidRDefault="0072257E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72257E" w:rsidRPr="00512732" w:rsidRDefault="0072257E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72257E" w:rsidRPr="00F07F86" w:rsidRDefault="0072257E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72257E" w:rsidRPr="00F07F86" w:rsidRDefault="0072257E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40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72257E" w:rsidRDefault="0072257E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72257E" w:rsidRPr="00F07F86" w:rsidRDefault="0072257E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72257E" w:rsidRPr="00F07F86" w:rsidRDefault="0072257E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72257E" w:rsidRPr="00B22B4D" w:rsidRDefault="0072257E" w:rsidP="00917B5A"/>
    <w:p w:rsidR="0072257E" w:rsidRPr="000B6F41" w:rsidRDefault="0072257E" w:rsidP="00917B5A">
      <w:pPr>
        <w:rPr>
          <w:rFonts w:ascii="宋体" w:hAnsi="宋体" w:hint="eastAsia"/>
          <w:szCs w:val="21"/>
        </w:rPr>
      </w:pPr>
    </w:p>
    <w:p w:rsidR="0072257E" w:rsidRPr="00917B5A" w:rsidRDefault="0072257E"/>
    <w:p w:rsidR="0072257E" w:rsidRDefault="0072257E" w:rsidP="0072257E">
      <w:pPr>
        <w:pStyle w:val="ExamBodyText"/>
      </w:pPr>
    </w:p>
    <w:sectPr w:rsidR="0072257E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7E" w:rsidRDefault="0072257E">
      <w:r>
        <w:separator/>
      </w:r>
    </w:p>
  </w:endnote>
  <w:endnote w:type="continuationSeparator" w:id="0">
    <w:p w:rsidR="0072257E" w:rsidRDefault="0072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72257E">
      <w:rPr>
        <w:rStyle w:val="a4"/>
        <w:noProof/>
        <w:sz w:val="21"/>
        <w:szCs w:val="21"/>
      </w:rPr>
      <w:t>49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7E" w:rsidRDefault="0072257E">
      <w:r>
        <w:separator/>
      </w:r>
    </w:p>
  </w:footnote>
  <w:footnote w:type="continuationSeparator" w:id="0">
    <w:p w:rsidR="0072257E" w:rsidRDefault="00722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FB0151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276225" cy="224712"/>
          <wp:effectExtent l="0" t="0" r="0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24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69674A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556BDB"/>
    <w:multiLevelType w:val="multilevel"/>
    <w:tmpl w:val="244A9298"/>
    <w:numStyleLink w:val="1"/>
  </w:abstractNum>
  <w:abstractNum w:abstractNumId="11">
    <w:nsid w:val="0DD97C3D"/>
    <w:multiLevelType w:val="multilevel"/>
    <w:tmpl w:val="244A9298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27E6A"/>
    <w:multiLevelType w:val="multilevel"/>
    <w:tmpl w:val="244A9298"/>
    <w:numStyleLink w:val="1"/>
  </w:abstractNum>
  <w:abstractNum w:abstractNumId="13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C62EAE"/>
    <w:multiLevelType w:val="multilevel"/>
    <w:tmpl w:val="244A9298"/>
    <w:numStyleLink w:val="1"/>
  </w:abstractNum>
  <w:abstractNum w:abstractNumId="16">
    <w:nsid w:val="4A3C1A1C"/>
    <w:multiLevelType w:val="multilevel"/>
    <w:tmpl w:val="244A9298"/>
    <w:numStyleLink w:val="1"/>
  </w:abstractNum>
  <w:abstractNum w:abstractNumId="17">
    <w:nsid w:val="4B32769A"/>
    <w:multiLevelType w:val="multilevel"/>
    <w:tmpl w:val="244A9298"/>
    <w:numStyleLink w:val="1"/>
  </w:abstractNum>
  <w:abstractNum w:abstractNumId="18">
    <w:nsid w:val="50010C46"/>
    <w:multiLevelType w:val="multilevel"/>
    <w:tmpl w:val="244A9298"/>
    <w:numStyleLink w:val="1"/>
  </w:abstractNum>
  <w:abstractNum w:abstractNumId="19">
    <w:nsid w:val="551432EE"/>
    <w:multiLevelType w:val="multilevel"/>
    <w:tmpl w:val="244A9298"/>
    <w:numStyleLink w:val="1"/>
  </w:abstractNum>
  <w:abstractNum w:abstractNumId="20">
    <w:nsid w:val="64416FB3"/>
    <w:multiLevelType w:val="multilevel"/>
    <w:tmpl w:val="244A9298"/>
    <w:numStyleLink w:val="1"/>
  </w:abstractNum>
  <w:abstractNum w:abstractNumId="21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7E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1043"/>
    <w:rsid w:val="00362A98"/>
    <w:rsid w:val="003640AD"/>
    <w:rsid w:val="00366CD2"/>
    <w:rsid w:val="003930C2"/>
    <w:rsid w:val="003A5A0D"/>
    <w:rsid w:val="003B2E65"/>
    <w:rsid w:val="003D0EEF"/>
    <w:rsid w:val="003E5A95"/>
    <w:rsid w:val="0042340A"/>
    <w:rsid w:val="004268B6"/>
    <w:rsid w:val="00440019"/>
    <w:rsid w:val="00450281"/>
    <w:rsid w:val="00464F4A"/>
    <w:rsid w:val="00481D83"/>
    <w:rsid w:val="004A7D6F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257E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7F58C7"/>
    <w:rsid w:val="008114F7"/>
    <w:rsid w:val="00831DEC"/>
    <w:rsid w:val="008A23E1"/>
    <w:rsid w:val="008B06EF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606C1"/>
    <w:rsid w:val="00C96833"/>
    <w:rsid w:val="00CA0E65"/>
    <w:rsid w:val="00CA780D"/>
    <w:rsid w:val="00CF0B34"/>
    <w:rsid w:val="00CF193A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002B"/>
    <w:rsid w:val="00DC146D"/>
    <w:rsid w:val="00DE41EB"/>
    <w:rsid w:val="00E007ED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0151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F2F4E-8FEE-4456-8767-C4EB481E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B06EF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DC002B"/>
    <w:pPr>
      <w:numPr>
        <w:numId w:val="3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DC002B"/>
    <w:pPr>
      <w:numPr>
        <w:ilvl w:val="1"/>
        <w:numId w:val="3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DC002B"/>
    <w:pPr>
      <w:numPr>
        <w:ilvl w:val="2"/>
        <w:numId w:val="3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DC002B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  <w:style w:type="paragraph" w:styleId="5">
    <w:name w:val="toc 5"/>
    <w:basedOn w:val="a"/>
    <w:next w:val="a"/>
    <w:autoRedefine/>
    <w:rsid w:val="008B06EF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9.png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1.bin"/><Relationship Id="rId10" Type="http://schemas.openxmlformats.org/officeDocument/2006/relationships/header" Target="header1.xml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0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9.bin"/><Relationship Id="rId38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E1B7-157D-4DB3-806F-5BDA3674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53</Pages>
  <Words>5837</Words>
  <Characters>33272</Characters>
  <Application>Microsoft Office Word</Application>
  <DocSecurity>0</DocSecurity>
  <Lines>277</Lines>
  <Paragraphs>78</Paragraphs>
  <ScaleCrop>false</ScaleCrop>
  <Company>TAEA</Company>
  <LinksUpToDate>false</LinksUpToDate>
  <CharactersWithSpaces>39031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2014-12-30T02:34:00Z</dcterms:created>
  <dcterms:modified xsi:type="dcterms:W3CDTF">2014-12-30T02:39:00Z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