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5E751D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</w:p>
    <w:bookmarkEnd w:id="0"/>
    <w:p w:rsidR="00562D8D" w:rsidRPr="00200178" w:rsidRDefault="007A58D1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/>
          <w:spacing w:val="-20"/>
          <w:sz w:val="84"/>
          <w:szCs w:val="84"/>
        </w:rPr>
        <w:t>2016年高考数据分析报告</w:t>
      </w:r>
    </w:p>
    <w:p w:rsidR="00A32AA2" w:rsidRPr="00997DAC" w:rsidRDefault="007A58D1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/>
          <w:sz w:val="52"/>
          <w:szCs w:val="52"/>
        </w:rPr>
        <w:t>(行政版)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7A58D1">
        <w:rPr>
          <w:rFonts w:hint="eastAsia"/>
          <w:noProof/>
        </w:rPr>
        <w:t>北京教育考试院科研办</w:t>
      </w:r>
    </w:p>
    <w:p w:rsidR="00A26B4E" w:rsidRPr="00A26B4E" w:rsidRDefault="007A58D1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2016年9月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7A58D1" w:rsidRDefault="00F52CEA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61058837" w:history="1">
        <w:r w:rsidR="007A58D1" w:rsidRPr="009944B5">
          <w:rPr>
            <w:rStyle w:val="a6"/>
            <w:rFonts w:hint="eastAsia"/>
            <w:noProof/>
          </w:rPr>
          <w:t>第一部分</w:t>
        </w:r>
        <w:r w:rsidR="007A58D1" w:rsidRPr="009944B5">
          <w:rPr>
            <w:rStyle w:val="a6"/>
            <w:rFonts w:hint="eastAsia"/>
            <w:noProof/>
          </w:rPr>
          <w:t xml:space="preserve"> </w:t>
        </w:r>
        <w:r w:rsidR="007A58D1" w:rsidRPr="009944B5">
          <w:rPr>
            <w:rStyle w:val="a6"/>
            <w:rFonts w:hint="eastAsia"/>
            <w:noProof/>
          </w:rPr>
          <w:t>北京市整体</w:t>
        </w:r>
        <w:r w:rsidR="007A58D1">
          <w:rPr>
            <w:noProof/>
            <w:webHidden/>
          </w:rPr>
          <w:tab/>
        </w:r>
        <w:r w:rsidR="007A58D1">
          <w:rPr>
            <w:noProof/>
            <w:webHidden/>
          </w:rPr>
          <w:fldChar w:fldCharType="begin"/>
        </w:r>
        <w:r w:rsidR="007A58D1">
          <w:rPr>
            <w:noProof/>
            <w:webHidden/>
          </w:rPr>
          <w:instrText xml:space="preserve"> PAGEREF _Toc461058837 \h </w:instrText>
        </w:r>
        <w:r w:rsidR="007A58D1">
          <w:rPr>
            <w:noProof/>
            <w:webHidden/>
          </w:rPr>
        </w:r>
        <w:r w:rsidR="007A58D1">
          <w:rPr>
            <w:noProof/>
            <w:webHidden/>
          </w:rPr>
          <w:fldChar w:fldCharType="separate"/>
        </w:r>
        <w:r w:rsidR="007A58D1">
          <w:rPr>
            <w:noProof/>
            <w:webHidden/>
          </w:rPr>
          <w:t>1</w:t>
        </w:r>
        <w:r w:rsidR="007A58D1">
          <w:rPr>
            <w:noProof/>
            <w:webHidden/>
          </w:rPr>
          <w:fldChar w:fldCharType="end"/>
        </w:r>
      </w:hyperlink>
    </w:p>
    <w:p w:rsidR="007A58D1" w:rsidRDefault="007A58D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38" w:history="1">
        <w:r w:rsidRPr="009944B5">
          <w:rPr>
            <w:rStyle w:val="a6"/>
            <w:rFonts w:hint="eastAsia"/>
            <w:noProof/>
          </w:rPr>
          <w:t>一、</w:t>
        </w:r>
        <w:r w:rsidRPr="009944B5">
          <w:rPr>
            <w:rStyle w:val="a6"/>
            <w:rFonts w:hint="eastAsia"/>
            <w:noProof/>
          </w:rPr>
          <w:t xml:space="preserve"> </w:t>
        </w:r>
        <w:r w:rsidRPr="009944B5">
          <w:rPr>
            <w:rStyle w:val="a6"/>
            <w:rFonts w:hint="eastAsia"/>
            <w:noProof/>
          </w:rPr>
          <w:t>总体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39" w:history="1">
        <w:r w:rsidRPr="009944B5">
          <w:rPr>
            <w:rStyle w:val="a6"/>
            <w:rFonts w:hint="eastAsia"/>
            <w:noProof/>
          </w:rPr>
          <w:t>二、</w:t>
        </w:r>
        <w:r w:rsidRPr="009944B5">
          <w:rPr>
            <w:rStyle w:val="a6"/>
            <w:rFonts w:hint="eastAsia"/>
            <w:noProof/>
          </w:rPr>
          <w:t xml:space="preserve"> </w:t>
        </w:r>
        <w:r w:rsidRPr="009944B5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0" w:history="1">
        <w:r w:rsidRPr="009944B5">
          <w:rPr>
            <w:rStyle w:val="a6"/>
            <w:rFonts w:hint="eastAsia"/>
            <w:noProof/>
          </w:rPr>
          <w:t>第二部分</w:t>
        </w:r>
        <w:r w:rsidRPr="009944B5">
          <w:rPr>
            <w:rStyle w:val="a6"/>
            <w:rFonts w:hint="eastAsia"/>
            <w:noProof/>
          </w:rPr>
          <w:t xml:space="preserve"> </w:t>
        </w:r>
        <w:r w:rsidRPr="009944B5">
          <w:rPr>
            <w:rStyle w:val="a6"/>
            <w:rFonts w:hint="eastAsia"/>
            <w:noProof/>
          </w:rPr>
          <w:t>城区、郊区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1" w:history="1">
        <w:r w:rsidRPr="009944B5">
          <w:rPr>
            <w:rStyle w:val="a6"/>
            <w:rFonts w:hint="eastAsia"/>
            <w:noProof/>
          </w:rPr>
          <w:t>一、</w:t>
        </w:r>
        <w:r w:rsidRPr="009944B5">
          <w:rPr>
            <w:rStyle w:val="a6"/>
            <w:rFonts w:hint="eastAsia"/>
            <w:noProof/>
          </w:rPr>
          <w:t xml:space="preserve"> </w:t>
        </w:r>
        <w:r w:rsidRPr="009944B5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2" w:history="1">
        <w:r w:rsidRPr="009944B5">
          <w:rPr>
            <w:rStyle w:val="a6"/>
            <w:rFonts w:hint="eastAsia"/>
            <w:noProof/>
          </w:rPr>
          <w:t>二、</w:t>
        </w:r>
        <w:r w:rsidRPr="009944B5">
          <w:rPr>
            <w:rStyle w:val="a6"/>
            <w:rFonts w:hint="eastAsia"/>
            <w:noProof/>
          </w:rPr>
          <w:t xml:space="preserve"> </w:t>
        </w:r>
        <w:r w:rsidRPr="009944B5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3" w:history="1">
        <w:r w:rsidRPr="009944B5">
          <w:rPr>
            <w:rStyle w:val="a6"/>
            <w:rFonts w:hint="eastAsia"/>
            <w:noProof/>
          </w:rPr>
          <w:t>第三部分</w:t>
        </w:r>
        <w:r w:rsidRPr="009944B5">
          <w:rPr>
            <w:rStyle w:val="a6"/>
            <w:rFonts w:hint="eastAsia"/>
            <w:noProof/>
          </w:rPr>
          <w:t xml:space="preserve"> </w:t>
        </w:r>
        <w:r w:rsidRPr="009944B5">
          <w:rPr>
            <w:rStyle w:val="a6"/>
            <w:rFonts w:hint="eastAsia"/>
            <w:noProof/>
          </w:rPr>
          <w:t>区县分析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4" w:history="1">
        <w:r w:rsidRPr="009944B5">
          <w:rPr>
            <w:rStyle w:val="a6"/>
            <w:rFonts w:hint="eastAsia"/>
            <w:noProof/>
          </w:rPr>
          <w:t>一、</w:t>
        </w:r>
        <w:r w:rsidRPr="009944B5">
          <w:rPr>
            <w:rStyle w:val="a6"/>
            <w:rFonts w:hint="eastAsia"/>
            <w:noProof/>
          </w:rPr>
          <w:t xml:space="preserve"> </w:t>
        </w:r>
        <w:r w:rsidRPr="009944B5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5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一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总分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6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二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语文学科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7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三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数学（文）学科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8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四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英语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49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五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0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六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地理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1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七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政治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2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八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文综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3" w:history="1">
        <w:r w:rsidRPr="009944B5">
          <w:rPr>
            <w:rStyle w:val="a6"/>
            <w:rFonts w:hint="eastAsia"/>
            <w:noProof/>
          </w:rPr>
          <w:t>二、</w:t>
        </w:r>
        <w:r w:rsidRPr="009944B5">
          <w:rPr>
            <w:rStyle w:val="a6"/>
            <w:rFonts w:hint="eastAsia"/>
            <w:noProof/>
          </w:rPr>
          <w:t xml:space="preserve"> </w:t>
        </w:r>
        <w:r w:rsidRPr="009944B5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4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一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总分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5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二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6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三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数学（理）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7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四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英语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8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五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物理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59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六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化学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60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七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生物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58D1" w:rsidRDefault="007A58D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1058861" w:history="1">
        <w:r w:rsidRPr="009944B5">
          <w:rPr>
            <w:rStyle w:val="a6"/>
            <w:rFonts w:hint="eastAsia"/>
            <w:noProof/>
          </w:rPr>
          <w:t>(</w:t>
        </w:r>
        <w:r w:rsidRPr="009944B5">
          <w:rPr>
            <w:rStyle w:val="a6"/>
            <w:rFonts w:hint="eastAsia"/>
            <w:noProof/>
          </w:rPr>
          <w:t>八</w:t>
        </w:r>
        <w:r w:rsidRPr="009944B5">
          <w:rPr>
            <w:rStyle w:val="a6"/>
            <w:rFonts w:hint="eastAsia"/>
            <w:noProof/>
          </w:rPr>
          <w:t xml:space="preserve">) </w:t>
        </w:r>
        <w:r w:rsidRPr="009944B5">
          <w:rPr>
            <w:rStyle w:val="a6"/>
            <w:rFonts w:hint="eastAsia"/>
            <w:noProof/>
          </w:rPr>
          <w:t>理综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_Toc461058861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396C" w:rsidRDefault="00F52CEA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9"/>
          <w:footerReference w:type="default" r:id="rId10"/>
          <w:headerReference w:type="first" r:id="rId11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7A58D1" w:rsidRDefault="007A58D1" w:rsidP="007A58D1">
      <w:pPr>
        <w:pStyle w:val="ExamTitle0"/>
        <w:rPr>
          <w:rFonts w:hint="eastAsia"/>
        </w:rPr>
      </w:pPr>
      <w:bookmarkStart w:id="1" w:name="_Toc461058837"/>
      <w:r>
        <w:rPr>
          <w:rFonts w:hint="eastAsia"/>
        </w:rPr>
        <w:lastRenderedPageBreak/>
        <w:t>北京市整体</w:t>
      </w:r>
      <w:bookmarkEnd w:id="1"/>
    </w:p>
    <w:p w:rsidR="007A58D1" w:rsidRDefault="007A58D1" w:rsidP="007A58D1">
      <w:pPr>
        <w:pStyle w:val="ExamTitle1"/>
        <w:rPr>
          <w:rFonts w:hint="eastAsia"/>
        </w:rPr>
      </w:pPr>
      <w:bookmarkStart w:id="2" w:name="_Toc461058838"/>
      <w:r>
        <w:rPr>
          <w:rFonts w:hint="eastAsia"/>
        </w:rPr>
        <w:t>总体</w:t>
      </w:r>
      <w:bookmarkEnd w:id="2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文科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15550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699.0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77.0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515.8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92.78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理科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33378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715.0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125.0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535.5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86.40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</w:tr>
    </w:tbl>
    <w:p w:rsidR="004268B6" w:rsidRDefault="004268B6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文科总分分数分布图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77F05085" wp14:editId="1FB70B3D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文科总分频数分布表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676～700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0.42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651～675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465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2.99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3.41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626～650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985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6.33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1516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9.75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601～625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1400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9.00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2916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18.75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576～600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1664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10.70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4580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29.45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551～575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1787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11.49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6367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40.95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526～550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1724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11.09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8091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52.03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501～525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1470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9.45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9561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61.49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476～500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1357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8.73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10918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70.21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451～475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1104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7.10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12022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77.31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426～450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900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5.79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12922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83.10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401～425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737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4.74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13659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87.84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376～400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3.87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14261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91.71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351～375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407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2.62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14668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94.33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326～350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287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1.85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14955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96.17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301～325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200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1.29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15155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97.46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276～300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148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15303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98.41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251～275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15414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99.13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226～250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15468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99.47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201～225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15513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99.76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176～200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15536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151～175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15546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126～150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15549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76～100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15550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100.00</w:t>
            </w:r>
          </w:p>
        </w:tc>
      </w:tr>
    </w:tbl>
    <w:p w:rsidR="007A58D1" w:rsidRDefault="007A58D1" w:rsidP="007A58D1">
      <w:pPr>
        <w:pStyle w:val="ExamBodyText"/>
        <w:jc w:val="center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理科总分分数分布图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36C55455" wp14:editId="1BBC15BE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理科总分频数分布表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701～725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0.03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676～700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384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1.15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394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1.18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651～675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1653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4.95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2047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6.13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626～650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2906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8.71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4953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14.84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601～625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3549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10.63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8502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25.47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576～600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3825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11.46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12327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36.93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551～575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3832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11.48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16159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48.41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526～550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3587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10.75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19746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59.16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501～525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3243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9.72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22989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68.87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476～500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2649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7.94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25638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76.81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451～475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2195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6.58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27833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83.39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426～450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1740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5.21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29573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88.60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401～425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1215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3.64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30788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92.24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376～400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927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2.78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31715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95.02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351～375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32325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96.85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326～350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420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32745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98.10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301～325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283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33028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98.95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276～300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33196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99.45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251～275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33276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99.69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226～250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33323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99.84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201～225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33351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176～200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33366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151～175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33373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126～150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33377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100.00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101～125</w:t>
            </w:r>
          </w:p>
        </w:tc>
        <w:tc>
          <w:tcPr>
            <w:tcW w:w="192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33378</w:t>
            </w:r>
          </w:p>
        </w:tc>
        <w:tc>
          <w:tcPr>
            <w:tcW w:w="1928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100.00</w:t>
            </w:r>
          </w:p>
        </w:tc>
      </w:tr>
    </w:tbl>
    <w:p w:rsidR="007A58D1" w:rsidRDefault="007A58D1" w:rsidP="007A58D1">
      <w:pPr>
        <w:pStyle w:val="ExamBodyText"/>
        <w:jc w:val="center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376" w:type="dxa"/>
            <w:vMerge w:val="restart"/>
            <w:shd w:val="clear" w:color="auto" w:fill="auto"/>
            <w:vAlign w:val="center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类别</w:t>
            </w:r>
          </w:p>
        </w:tc>
        <w:tc>
          <w:tcPr>
            <w:tcW w:w="4131" w:type="dxa"/>
            <w:gridSpan w:val="3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文科</w:t>
            </w:r>
          </w:p>
        </w:tc>
        <w:tc>
          <w:tcPr>
            <w:tcW w:w="4131" w:type="dxa"/>
            <w:gridSpan w:val="3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理科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376" w:type="dxa"/>
            <w:vMerge/>
            <w:shd w:val="clear" w:color="auto" w:fill="auto"/>
            <w:vAlign w:val="center"/>
          </w:tcPr>
          <w:p w:rsidR="007A58D1" w:rsidRDefault="007A58D1" w:rsidP="007A58D1">
            <w:pPr>
              <w:pStyle w:val="TableContent2"/>
            </w:pP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分数线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分数线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650以上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552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3.5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2152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6.4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600以上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2981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19.2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8670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26.0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一本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3629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23.3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580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11760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35.2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二本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550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2806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18.0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8840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26.5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三本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500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3179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20.4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500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2508</w:t>
            </w:r>
          </w:p>
        </w:tc>
        <w:tc>
          <w:tcPr>
            <w:tcW w:w="13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7.5</w:t>
            </w:r>
          </w:p>
        </w:tc>
      </w:tr>
    </w:tbl>
    <w:p w:rsidR="007A58D1" w:rsidRDefault="007A58D1" w:rsidP="007A58D1">
      <w:pPr>
        <w:pStyle w:val="ExamBodyText"/>
        <w:jc w:val="center"/>
      </w:pPr>
    </w:p>
    <w:p w:rsidR="007A58D1" w:rsidRDefault="007A58D1" w:rsidP="007A58D1">
      <w:pPr>
        <w:pStyle w:val="ExamTitle1"/>
        <w:rPr>
          <w:rFonts w:hint="eastAsia"/>
        </w:rPr>
      </w:pPr>
      <w:bookmarkStart w:id="3" w:name="_Toc461058839"/>
      <w:r>
        <w:rPr>
          <w:rFonts w:hint="eastAsia"/>
        </w:rPr>
        <w:t>文科</w:t>
      </w:r>
      <w:bookmarkEnd w:id="3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文科各学科得分率表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学科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语文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数学文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英语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历史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地理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政治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文综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0.76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ExamBodyText"/>
        <w:keepNext/>
        <w:jc w:val="center"/>
      </w:pPr>
      <w:r>
        <w:rPr>
          <w:noProof/>
        </w:rPr>
        <w:drawing>
          <wp:inline distT="0" distB="0" distL="0" distR="0" wp14:anchorId="6F62FD09" wp14:editId="4392453F">
            <wp:extent cx="4380952" cy="2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文科各学科得分率图</w:t>
      </w:r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理科各学科得分率表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学科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语文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数学理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英语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理综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</w:tbl>
    <w:p w:rsidR="007A58D1" w:rsidRDefault="007A58D1" w:rsidP="007A58D1"/>
    <w:p w:rsidR="007A58D1" w:rsidRDefault="007A58D1" w:rsidP="007A58D1">
      <w:pPr>
        <w:keepNext/>
        <w:jc w:val="center"/>
      </w:pPr>
      <w:r>
        <w:rPr>
          <w:noProof/>
        </w:rPr>
        <w:drawing>
          <wp:inline distT="0" distB="0" distL="0" distR="0" wp14:anchorId="7C092CE5" wp14:editId="070C55F0">
            <wp:extent cx="4380952" cy="27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理科各学科得分率图</w:t>
      </w:r>
    </w:p>
    <w:p w:rsidR="007A58D1" w:rsidRDefault="007A58D1" w:rsidP="007A58D1">
      <w:pPr>
        <w:pStyle w:val="ExamTitle0"/>
        <w:rPr>
          <w:rFonts w:hint="eastAsia"/>
        </w:rPr>
      </w:pPr>
      <w:bookmarkStart w:id="4" w:name="_Toc461058840"/>
      <w:r>
        <w:rPr>
          <w:rFonts w:hint="eastAsia"/>
        </w:rPr>
        <w:t>城区、郊区</w:t>
      </w:r>
      <w:bookmarkEnd w:id="4"/>
    </w:p>
    <w:p w:rsidR="007A58D1" w:rsidRDefault="007A58D1" w:rsidP="007A58D1">
      <w:pPr>
        <w:pStyle w:val="ExamTitle1"/>
        <w:rPr>
          <w:rFonts w:hint="eastAsia"/>
        </w:rPr>
      </w:pPr>
      <w:bookmarkStart w:id="5" w:name="_Toc461058841"/>
      <w:r>
        <w:rPr>
          <w:rFonts w:hint="eastAsia"/>
        </w:rPr>
        <w:t>文科</w:t>
      </w:r>
      <w:bookmarkEnd w:id="5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10203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699.0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77.0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524.1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97.97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5347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694.0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139.0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499.9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79.58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城区、郊区文科各学科得分率分析表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语文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数学文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英语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历史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地理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政治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文综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ExamBodyText"/>
        <w:keepNext/>
        <w:jc w:val="center"/>
      </w:pPr>
      <w:r>
        <w:rPr>
          <w:noProof/>
        </w:rPr>
        <w:drawing>
          <wp:inline distT="0" distB="0" distL="0" distR="0" wp14:anchorId="186C0D6A" wp14:editId="044B5582">
            <wp:extent cx="4380952" cy="2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城区、郊区文科各学科得分率分析图</w:t>
      </w:r>
    </w:p>
    <w:p w:rsidR="007A58D1" w:rsidRDefault="007A58D1" w:rsidP="007A58D1">
      <w:pPr>
        <w:pStyle w:val="ExamTitle1"/>
        <w:rPr>
          <w:rFonts w:hint="eastAsia"/>
        </w:rPr>
      </w:pPr>
      <w:bookmarkStart w:id="6" w:name="_Toc461058842"/>
      <w:r>
        <w:rPr>
          <w:rFonts w:hint="eastAsia"/>
        </w:rPr>
        <w:t>理科</w:t>
      </w:r>
      <w:bookmarkEnd w:id="6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20738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715.0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125.0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558.6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82.58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12640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681.0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131.0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497.6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78.85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城区、郊区文科各学科得分率分析表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语文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数学理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英语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理综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0.79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204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1205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ExamBodyText"/>
        <w:keepNext/>
        <w:jc w:val="center"/>
      </w:pPr>
      <w:r>
        <w:rPr>
          <w:noProof/>
        </w:rPr>
        <w:drawing>
          <wp:inline distT="0" distB="0" distL="0" distR="0" wp14:anchorId="3555BD44" wp14:editId="354ABC89">
            <wp:extent cx="4380952" cy="27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a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城区、郊区文科各学科得分率分析图</w:t>
      </w:r>
    </w:p>
    <w:p w:rsidR="007A58D1" w:rsidRDefault="007A58D1" w:rsidP="007A58D1">
      <w:pPr>
        <w:pStyle w:val="ExamTitle0"/>
        <w:rPr>
          <w:rFonts w:hint="eastAsia"/>
        </w:rPr>
      </w:pPr>
      <w:bookmarkStart w:id="7" w:name="_Toc461058843"/>
      <w:r>
        <w:rPr>
          <w:rFonts w:hint="eastAsia"/>
        </w:rPr>
        <w:t>区县分析</w:t>
      </w:r>
      <w:bookmarkEnd w:id="7"/>
    </w:p>
    <w:p w:rsidR="007A58D1" w:rsidRDefault="007A58D1" w:rsidP="007A58D1">
      <w:pPr>
        <w:pStyle w:val="ExamTitle1"/>
        <w:rPr>
          <w:rFonts w:hint="eastAsia"/>
        </w:rPr>
      </w:pPr>
      <w:bookmarkStart w:id="8" w:name="_Toc461058844"/>
      <w:r>
        <w:rPr>
          <w:rFonts w:hint="eastAsia"/>
        </w:rPr>
        <w:t>文科</w:t>
      </w:r>
      <w:bookmarkEnd w:id="8"/>
    </w:p>
    <w:p w:rsidR="007A58D1" w:rsidRDefault="007A58D1" w:rsidP="007A58D1">
      <w:pPr>
        <w:pStyle w:val="ExamTitle2"/>
        <w:rPr>
          <w:rFonts w:hint="eastAsia"/>
        </w:rPr>
      </w:pPr>
      <w:bookmarkStart w:id="9" w:name="_Toc461058845"/>
      <w:r>
        <w:rPr>
          <w:rFonts w:hint="eastAsia"/>
        </w:rPr>
        <w:t>总分</w:t>
      </w:r>
      <w:bookmarkEnd w:id="9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各区文科总分分析表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515.8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524.1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499.9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538.2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523.4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515.5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487.7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536.7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528.4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504.2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523.9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489.8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518.2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510.2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504.9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490.6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462.1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487.5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511.6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508.2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ExamTitle2"/>
        <w:rPr>
          <w:rFonts w:hint="eastAsia"/>
        </w:rPr>
      </w:pPr>
      <w:bookmarkStart w:id="10" w:name="_Toc461058846"/>
      <w:r>
        <w:rPr>
          <w:rFonts w:hint="eastAsia"/>
        </w:rPr>
        <w:t>语文学科</w:t>
      </w:r>
      <w:bookmarkEnd w:id="10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105.6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107.1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102.8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109.3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106.7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105.7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102.2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107.9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108.1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104.5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105.1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104.4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102.8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98.9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52477D1E" wp14:editId="2937F297">
            <wp:extent cx="5057143" cy="28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11" w:name="_Toc461058847"/>
      <w:r>
        <w:rPr>
          <w:rFonts w:hint="eastAsia"/>
        </w:rPr>
        <w:t>数学（文）学科</w:t>
      </w:r>
      <w:bookmarkEnd w:id="11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数学（文）学科得分率表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114.3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115.4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112.3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119.7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114.4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114.4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105.9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119.3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116.1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114.9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119.8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109.9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115.6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112.2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114.3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110.7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113.0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114.8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117.5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0.78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数学（文）学科得分率图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3772ACE6" wp14:editId="053DE58D">
            <wp:extent cx="5057143" cy="2866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12" w:name="_Toc461058848"/>
      <w:r>
        <w:rPr>
          <w:rFonts w:hint="eastAsia"/>
        </w:rPr>
        <w:t>英语</w:t>
      </w:r>
      <w:bookmarkEnd w:id="12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英语学科得分率表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104.5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107.3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111.5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107.9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104.5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94.8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109.5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108.8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96.4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108.0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96.0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106.3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102.6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96.3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88.7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96.1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98.2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英语学科得分率图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2FF4DAEE" wp14:editId="3F0ED5D7">
            <wp:extent cx="5057143" cy="28666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13" w:name="_Toc461058849"/>
      <w:r>
        <w:rPr>
          <w:rFonts w:hint="eastAsia"/>
        </w:rPr>
        <w:t>历史</w:t>
      </w:r>
      <w:bookmarkEnd w:id="13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67.4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65.6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57.3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58.6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5E1ED828" wp14:editId="128A9471">
            <wp:extent cx="5057143" cy="28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14" w:name="_Toc461058850"/>
      <w:r>
        <w:rPr>
          <w:rFonts w:hint="eastAsia"/>
        </w:rPr>
        <w:t>地理</w:t>
      </w:r>
      <w:bookmarkEnd w:id="14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61.3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57.9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57.4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57.5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60.8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37BE1341" wp14:editId="0F4C38FC">
            <wp:extent cx="5057143" cy="28666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15" w:name="_Toc461058851"/>
      <w:r>
        <w:rPr>
          <w:rFonts w:hint="eastAsia"/>
        </w:rPr>
        <w:t>政治</w:t>
      </w:r>
      <w:bookmarkEnd w:id="15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66.9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67.3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66.4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59.8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65.8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189BB2FB" wp14:editId="07633228">
            <wp:extent cx="5057143" cy="28666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16" w:name="_Toc461058852"/>
      <w:r>
        <w:rPr>
          <w:rFonts w:hint="eastAsia"/>
        </w:rPr>
        <w:t>文综</w:t>
      </w:r>
      <w:bookmarkEnd w:id="16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190.5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193.5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184.9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196.9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193.5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190.2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184.0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199.2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194.6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187.6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191.5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179.4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190.5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190.2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187.0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181.4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174.0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175.9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189.3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190.1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3A393D1B" wp14:editId="6CE4F79F">
            <wp:extent cx="5057143" cy="28666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1"/>
        <w:rPr>
          <w:rFonts w:hint="eastAsia"/>
        </w:rPr>
      </w:pPr>
      <w:bookmarkStart w:id="17" w:name="_Toc461058853"/>
      <w:r>
        <w:rPr>
          <w:rFonts w:hint="eastAsia"/>
        </w:rPr>
        <w:t>理科</w:t>
      </w:r>
      <w:bookmarkEnd w:id="17"/>
    </w:p>
    <w:p w:rsidR="007A58D1" w:rsidRDefault="007A58D1" w:rsidP="007A58D1">
      <w:pPr>
        <w:pStyle w:val="ExamTitle2"/>
        <w:rPr>
          <w:rFonts w:hint="eastAsia"/>
        </w:rPr>
      </w:pPr>
      <w:bookmarkStart w:id="18" w:name="_Toc461058854"/>
      <w:r>
        <w:rPr>
          <w:rFonts w:hint="eastAsia"/>
        </w:rPr>
        <w:t>总分</w:t>
      </w:r>
      <w:bookmarkEnd w:id="18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各区理科总分分析表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535.5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558.6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497.6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554.7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578.7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538.5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530.5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535.0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564.7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494.5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502.5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488.0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521.2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492.7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494.3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493.3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475.0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487.2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520.6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508.4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ExamTitle2"/>
        <w:rPr>
          <w:rFonts w:hint="eastAsia"/>
        </w:rPr>
      </w:pPr>
      <w:bookmarkStart w:id="19" w:name="_Toc461058855"/>
      <w:r>
        <w:rPr>
          <w:rFonts w:hint="eastAsia"/>
        </w:rPr>
        <w:t>语文</w:t>
      </w:r>
      <w:bookmarkEnd w:id="19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106.9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110.3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109.2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112.6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107.0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106.2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107.0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111.7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102.0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104.6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100.1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105.2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101.8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783EF126" wp14:editId="67EF5DA5">
            <wp:extent cx="5057143" cy="28666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20" w:name="_Toc461058856"/>
      <w:r>
        <w:rPr>
          <w:rFonts w:hint="eastAsia"/>
        </w:rPr>
        <w:t>数学（理）</w:t>
      </w:r>
      <w:bookmarkEnd w:id="20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数学（理）学科得分率表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111.2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115.6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114.3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121.0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112.0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110.3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109.3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116.4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100.9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106.1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109.1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102.2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96.3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108.5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108.7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数学（理）学科得分率图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70C6A94B" wp14:editId="55503A6C">
            <wp:extent cx="5057143" cy="2866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21" w:name="_Toc461058857"/>
      <w:r>
        <w:rPr>
          <w:rFonts w:hint="eastAsia"/>
        </w:rPr>
        <w:t>英语</w:t>
      </w:r>
      <w:bookmarkEnd w:id="21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英语学科得分率表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113.2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119.1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118.8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123.8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114.4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110.3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113.1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120.8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99.8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107.7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109.8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102.6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103.6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101.5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98.8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100.7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108.0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104.1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英语学科得分率图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36FDC269" wp14:editId="7369C7E7">
            <wp:extent cx="5057143" cy="28666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22" w:name="_Toc461058858"/>
      <w:r>
        <w:rPr>
          <w:rFonts w:hint="eastAsia"/>
        </w:rPr>
        <w:t>物理</w:t>
      </w:r>
      <w:bookmarkEnd w:id="22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物理学科得分率表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81.1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85.4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74.0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84.3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89.1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81.2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80.9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81.1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86.8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73.7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74.2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72.8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78.0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72.8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73.5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73.5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70.1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71.5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78.1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76.2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物理学科得分率图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7D7422BD" wp14:editId="3699EC8D">
            <wp:extent cx="5057143" cy="286666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23" w:name="_Toc461058859"/>
      <w:r>
        <w:rPr>
          <w:rFonts w:hint="eastAsia"/>
        </w:rPr>
        <w:t>化学</w:t>
      </w:r>
      <w:bookmarkEnd w:id="23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67.0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70.1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72.8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67.8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66.9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68.3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70.6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58.4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64.8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62.1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60.5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61.8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58.7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65.5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63.0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0.63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化学学科得分率图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33EA0E78" wp14:editId="0780303A">
            <wp:extent cx="5057143" cy="28666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24" w:name="_Toc461058860"/>
      <w:r>
        <w:rPr>
          <w:rFonts w:hint="eastAsia"/>
        </w:rPr>
        <w:t>生物</w:t>
      </w:r>
      <w:bookmarkEnd w:id="24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生物学科得分率表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56.0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57.7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57.6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59.3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55.8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55.6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55.9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58.2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54.2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54.8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53.4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51.3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52.1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54.9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54.4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生物学科得分率图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22C50ABE" wp14:editId="561D57D6">
            <wp:extent cx="5057143" cy="286666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Title2"/>
        <w:rPr>
          <w:rFonts w:hint="eastAsia"/>
        </w:rPr>
      </w:pPr>
      <w:bookmarkStart w:id="25" w:name="_Toc461058861"/>
      <w:r>
        <w:rPr>
          <w:rFonts w:hint="eastAsia"/>
        </w:rPr>
        <w:t>理综</w:t>
      </w:r>
      <w:bookmarkEnd w:id="25"/>
    </w:p>
    <w:p w:rsidR="007A58D1" w:rsidRDefault="007A58D1" w:rsidP="007A58D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生物学科得分率表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7A58D1" w:rsidTr="007A58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bookmarkStart w:id="26" w:name="_GoBack"/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全市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东城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西城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朝阳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丰台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石景山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海淀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门头沟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204.0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213.3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188.8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212.0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221.1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204.8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203.4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205.3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215.5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191.8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区县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燕山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房山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通州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顺义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昌平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大兴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怀柔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平谷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密云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延庆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188.6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182.8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197.5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187.9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187.4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187.9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180.1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183.1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198.6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193.6</w:t>
            </w:r>
          </w:p>
        </w:tc>
      </w:tr>
      <w:tr w:rsidR="007A58D1" w:rsidTr="007A58D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7A58D1" w:rsidRDefault="007A58D1" w:rsidP="007A58D1">
            <w:pPr>
              <w:pStyle w:val="TableContent2"/>
            </w:pPr>
            <w:r>
              <w:t>0.68</w:t>
            </w:r>
          </w:p>
        </w:tc>
      </w:tr>
      <w:bookmarkEnd w:id="26"/>
    </w:tbl>
    <w:p w:rsidR="007A58D1" w:rsidRDefault="007A58D1" w:rsidP="007A58D1">
      <w:pPr>
        <w:pStyle w:val="ExamBodyText"/>
      </w:pPr>
    </w:p>
    <w:p w:rsidR="007A58D1" w:rsidRDefault="007A58D1" w:rsidP="007A58D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生物学科得分率图</w:t>
      </w:r>
    </w:p>
    <w:p w:rsidR="007A58D1" w:rsidRDefault="007A58D1" w:rsidP="007A58D1">
      <w:pPr>
        <w:pStyle w:val="ExamBodyText"/>
        <w:jc w:val="center"/>
      </w:pPr>
      <w:r>
        <w:rPr>
          <w:noProof/>
        </w:rPr>
        <w:drawing>
          <wp:inline distT="0" distB="0" distL="0" distR="0" wp14:anchorId="20A82505" wp14:editId="52FDC4EA">
            <wp:extent cx="5057143" cy="28666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1" w:rsidRDefault="007A58D1" w:rsidP="007A58D1">
      <w:pPr>
        <w:pStyle w:val="ExamBodyText"/>
        <w:jc w:val="center"/>
      </w:pPr>
    </w:p>
    <w:sectPr w:rsidR="007A58D1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8D1" w:rsidRDefault="007A58D1">
      <w:r>
        <w:separator/>
      </w:r>
    </w:p>
  </w:endnote>
  <w:endnote w:type="continuationSeparator" w:id="0">
    <w:p w:rsidR="007A58D1" w:rsidRDefault="007A5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7A58D1">
      <w:rPr>
        <w:rStyle w:val="a4"/>
        <w:noProof/>
        <w:sz w:val="21"/>
        <w:szCs w:val="21"/>
      </w:rPr>
      <w:t>20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8D1" w:rsidRDefault="007A58D1">
      <w:r>
        <w:separator/>
      </w:r>
    </w:p>
  </w:footnote>
  <w:footnote w:type="continuationSeparator" w:id="0">
    <w:p w:rsidR="007A58D1" w:rsidRDefault="007A5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2520A9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1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A58D1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2EBF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2CEA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29AF0-449B-48E5-A47D-852DD627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6D221-61D0-4A7C-A79A-21A67845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</Template>
  <TotalTime>3</TotalTime>
  <Pages>22</Pages>
  <Words>1661</Words>
  <Characters>9471</Characters>
  <Application>Microsoft Office Word</Application>
  <DocSecurity>0</DocSecurity>
  <Lines>78</Lines>
  <Paragraphs>22</Paragraphs>
  <ScaleCrop>false</ScaleCrop>
  <Company>TAEA</Company>
  <LinksUpToDate>false</LinksUpToDate>
  <CharactersWithSpaces>11110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wangsa</dc:creator>
  <cp:keywords/>
  <dc:description/>
  <cp:lastModifiedBy>wangsa</cp:lastModifiedBy>
  <cp:revision>1</cp:revision>
  <dcterms:created xsi:type="dcterms:W3CDTF">2016-09-07T16:42:00Z</dcterms:created>
  <dcterms:modified xsi:type="dcterms:W3CDTF">2016-09-07T16:45:00Z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