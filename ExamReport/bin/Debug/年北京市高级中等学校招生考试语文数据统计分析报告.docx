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557C73" w:rsidRDefault="00453820" w:rsidP="00557C7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HK_title_1"/>
      <w:r>
        <w:rPr>
          <w:rFonts w:ascii="楷体_GB2312" w:eastAsia="楷体_GB2312" w:hAnsi="宋体" w:hint="eastAsia"/>
          <w:sz w:val="56"/>
          <w:szCs w:val="56"/>
        </w:rPr>
        <w:t>北京市高级中等学校招生考试</w:t>
      </w:r>
    </w:p>
    <w:bookmarkEnd w:id="0"/>
    <w:p w:rsidR="00562D8D" w:rsidRPr="00200178" w:rsidRDefault="00453820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实测数据统计分析报告</w:t>
      </w:r>
    </w:p>
    <w:p w:rsidR="00A32AA2" w:rsidRPr="00997DAC" w:rsidRDefault="00453820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r>
        <w:rPr>
          <w:rFonts w:ascii="楷体_GB2312" w:eastAsia="楷体_GB2312" w:hAnsi="宋体" w:hint="eastAsia"/>
          <w:sz w:val="52"/>
          <w:szCs w:val="52"/>
        </w:rPr>
        <w:t>语文</w:t>
      </w:r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366CD2">
        <w:rPr>
          <w:rFonts w:hint="eastAsia"/>
          <w:noProof/>
        </w:rPr>
        <w:drawing>
          <wp:inline distT="0" distB="0" distL="0" distR="0">
            <wp:extent cx="1835148" cy="323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367" cy="32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453820" w:rsidP="00677243"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年</w:t>
      </w:r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453820" w:rsidRDefault="007F58C7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"2-3" \h \z \t "</w:instrText>
      </w:r>
      <w:r>
        <w:instrText>标题</w:instrText>
      </w:r>
      <w:r>
        <w:instrText xml:space="preserve"> 1,1,ExamTitle1,1,ExamTitle2,2" </w:instrText>
      </w:r>
      <w:r>
        <w:fldChar w:fldCharType="separate"/>
      </w:r>
      <w:hyperlink w:anchor="_Toc456181315" w:history="1">
        <w:r w:rsidR="00453820" w:rsidRPr="000D34C6">
          <w:rPr>
            <w:rStyle w:val="a6"/>
            <w:rFonts w:hint="eastAsia"/>
            <w:noProof/>
          </w:rPr>
          <w:t>一、</w:t>
        </w:r>
        <w:r w:rsidR="00453820" w:rsidRPr="000D34C6">
          <w:rPr>
            <w:rStyle w:val="a6"/>
            <w:rFonts w:hint="eastAsia"/>
            <w:noProof/>
          </w:rPr>
          <w:t xml:space="preserve"> </w:t>
        </w:r>
        <w:r w:rsidR="00453820" w:rsidRPr="000D34C6">
          <w:rPr>
            <w:rStyle w:val="a6"/>
            <w:rFonts w:hint="eastAsia"/>
            <w:noProof/>
          </w:rPr>
          <w:t>总体分析</w:t>
        </w:r>
        <w:r w:rsidR="00453820">
          <w:rPr>
            <w:noProof/>
            <w:webHidden/>
          </w:rPr>
          <w:tab/>
        </w:r>
        <w:r w:rsidR="00453820">
          <w:rPr>
            <w:noProof/>
            <w:webHidden/>
          </w:rPr>
          <w:fldChar w:fldCharType="begin"/>
        </w:r>
        <w:r w:rsidR="00453820">
          <w:rPr>
            <w:noProof/>
            <w:webHidden/>
          </w:rPr>
          <w:instrText xml:space="preserve"> PAGEREF _Toc456181315 \h </w:instrText>
        </w:r>
        <w:r w:rsidR="00453820">
          <w:rPr>
            <w:noProof/>
            <w:webHidden/>
          </w:rPr>
        </w:r>
        <w:r w:rsidR="00453820">
          <w:rPr>
            <w:noProof/>
            <w:webHidden/>
          </w:rPr>
          <w:fldChar w:fldCharType="separate"/>
        </w:r>
        <w:r w:rsidR="00453820">
          <w:rPr>
            <w:noProof/>
            <w:webHidden/>
          </w:rPr>
          <w:t>1</w:t>
        </w:r>
        <w:r w:rsidR="00453820">
          <w:rPr>
            <w:noProof/>
            <w:webHidden/>
          </w:rPr>
          <w:fldChar w:fldCharType="end"/>
        </w:r>
      </w:hyperlink>
    </w:p>
    <w:p w:rsidR="00453820" w:rsidRDefault="00453820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181316" w:history="1">
        <w:r w:rsidRPr="000D34C6">
          <w:rPr>
            <w:rStyle w:val="a6"/>
            <w:rFonts w:hint="eastAsia"/>
            <w:noProof/>
          </w:rPr>
          <w:t>二、</w:t>
        </w:r>
        <w:r w:rsidRPr="000D34C6">
          <w:rPr>
            <w:rStyle w:val="a6"/>
            <w:rFonts w:hint="eastAsia"/>
            <w:noProof/>
          </w:rPr>
          <w:t xml:space="preserve"> </w:t>
        </w:r>
        <w:r w:rsidRPr="000D34C6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_Toc456181316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3820" w:rsidRDefault="00453820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181317" w:history="1">
        <w:r w:rsidRPr="000D34C6">
          <w:rPr>
            <w:rStyle w:val="a6"/>
            <w:rFonts w:hint="eastAsia"/>
            <w:noProof/>
          </w:rPr>
          <w:t>(</w:t>
        </w:r>
        <w:r w:rsidRPr="000D34C6">
          <w:rPr>
            <w:rStyle w:val="a6"/>
            <w:rFonts w:hint="eastAsia"/>
            <w:noProof/>
          </w:rPr>
          <w:t>一</w:t>
        </w:r>
        <w:r w:rsidRPr="000D34C6">
          <w:rPr>
            <w:rStyle w:val="a6"/>
            <w:rFonts w:hint="eastAsia"/>
            <w:noProof/>
          </w:rPr>
          <w:t xml:space="preserve">) </w:t>
        </w:r>
        <w:r w:rsidRPr="000D34C6">
          <w:rPr>
            <w:rStyle w:val="a6"/>
            <w:rFonts w:hint="eastAsia"/>
            <w:noProof/>
          </w:rPr>
          <w:t>客观题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_Toc456181317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3820" w:rsidRDefault="00453820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181318" w:history="1">
        <w:r w:rsidRPr="000D34C6">
          <w:rPr>
            <w:rStyle w:val="a6"/>
            <w:rFonts w:hint="eastAsia"/>
            <w:noProof/>
          </w:rPr>
          <w:t>(</w:t>
        </w:r>
        <w:r w:rsidRPr="000D34C6">
          <w:rPr>
            <w:rStyle w:val="a6"/>
            <w:rFonts w:hint="eastAsia"/>
            <w:noProof/>
          </w:rPr>
          <w:t>二</w:t>
        </w:r>
        <w:r w:rsidRPr="000D34C6">
          <w:rPr>
            <w:rStyle w:val="a6"/>
            <w:rFonts w:hint="eastAsia"/>
            <w:noProof/>
          </w:rPr>
          <w:t xml:space="preserve">) </w:t>
        </w:r>
        <w:r w:rsidRPr="000D34C6">
          <w:rPr>
            <w:rStyle w:val="a6"/>
            <w:rFonts w:hint="eastAsia"/>
            <w:noProof/>
          </w:rPr>
          <w:t>能力结构（一）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_Toc456181318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3820" w:rsidRDefault="00453820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181319" w:history="1">
        <w:r w:rsidRPr="000D34C6">
          <w:rPr>
            <w:rStyle w:val="a6"/>
            <w:rFonts w:hint="eastAsia"/>
            <w:noProof/>
          </w:rPr>
          <w:t>(</w:t>
        </w:r>
        <w:r w:rsidRPr="000D34C6">
          <w:rPr>
            <w:rStyle w:val="a6"/>
            <w:rFonts w:hint="eastAsia"/>
            <w:noProof/>
          </w:rPr>
          <w:t>三</w:t>
        </w:r>
        <w:r w:rsidRPr="000D34C6">
          <w:rPr>
            <w:rStyle w:val="a6"/>
            <w:rFonts w:hint="eastAsia"/>
            <w:noProof/>
          </w:rPr>
          <w:t xml:space="preserve">) </w:t>
        </w:r>
        <w:r w:rsidRPr="000D34C6">
          <w:rPr>
            <w:rStyle w:val="a6"/>
            <w:rFonts w:hint="eastAsia"/>
            <w:noProof/>
          </w:rPr>
          <w:t>能力结构（二）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_Toc456181319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3820" w:rsidRDefault="00453820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181320" w:history="1">
        <w:r w:rsidRPr="000D34C6">
          <w:rPr>
            <w:rStyle w:val="a6"/>
            <w:rFonts w:hint="eastAsia"/>
            <w:noProof/>
          </w:rPr>
          <w:t>(</w:t>
        </w:r>
        <w:r w:rsidRPr="000D34C6">
          <w:rPr>
            <w:rStyle w:val="a6"/>
            <w:rFonts w:hint="eastAsia"/>
            <w:noProof/>
          </w:rPr>
          <w:t>四</w:t>
        </w:r>
        <w:r w:rsidRPr="000D34C6">
          <w:rPr>
            <w:rStyle w:val="a6"/>
            <w:rFonts w:hint="eastAsia"/>
            <w:noProof/>
          </w:rPr>
          <w:t xml:space="preserve">) </w:t>
        </w:r>
        <w:r w:rsidRPr="000D34C6">
          <w:rPr>
            <w:rStyle w:val="a6"/>
            <w:rFonts w:hint="eastAsia"/>
            <w:noProof/>
          </w:rPr>
          <w:t>题</w:t>
        </w:r>
        <w:r w:rsidRPr="000D34C6">
          <w:rPr>
            <w:rStyle w:val="a6"/>
            <w:noProof/>
          </w:rPr>
          <w:t xml:space="preserve"> </w:t>
        </w:r>
        <w:r w:rsidRPr="000D34C6">
          <w:rPr>
            <w:rStyle w:val="a6"/>
            <w:rFonts w:hint="eastAsia"/>
            <w:noProof/>
          </w:rPr>
          <w:t>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_Toc456181320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53820" w:rsidRDefault="00453820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181321" w:history="1">
        <w:r w:rsidRPr="000D34C6">
          <w:rPr>
            <w:rStyle w:val="a6"/>
            <w:rFonts w:hint="eastAsia"/>
            <w:noProof/>
          </w:rPr>
          <w:t>(</w:t>
        </w:r>
        <w:r w:rsidRPr="000D34C6">
          <w:rPr>
            <w:rStyle w:val="a6"/>
            <w:rFonts w:hint="eastAsia"/>
            <w:noProof/>
          </w:rPr>
          <w:t>五</w:t>
        </w:r>
        <w:r w:rsidRPr="000D34C6">
          <w:rPr>
            <w:rStyle w:val="a6"/>
            <w:rFonts w:hint="eastAsia"/>
            <w:noProof/>
          </w:rPr>
          <w:t xml:space="preserve">) </w:t>
        </w:r>
        <w:r w:rsidRPr="000D34C6">
          <w:rPr>
            <w:rStyle w:val="a6"/>
            <w:rFonts w:hint="eastAsia"/>
            <w:noProof/>
          </w:rPr>
          <w:t>各大题分析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_Toc456181321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53820" w:rsidRDefault="00453820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181322" w:history="1">
        <w:r w:rsidRPr="000D34C6">
          <w:rPr>
            <w:rStyle w:val="a6"/>
            <w:rFonts w:hint="eastAsia"/>
            <w:noProof/>
          </w:rPr>
          <w:t>三、</w:t>
        </w:r>
        <w:r w:rsidRPr="000D34C6">
          <w:rPr>
            <w:rStyle w:val="a6"/>
            <w:rFonts w:hint="eastAsia"/>
            <w:noProof/>
          </w:rPr>
          <w:t xml:space="preserve"> </w:t>
        </w:r>
        <w:r w:rsidRPr="000D34C6">
          <w:rPr>
            <w:rStyle w:val="a6"/>
            <w:rFonts w:hint="eastAsia"/>
            <w:noProof/>
          </w:rPr>
          <w:t>题目分析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_Toc456181322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453820" w:rsidRDefault="00453820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181323" w:history="1">
        <w:r w:rsidRPr="000D34C6">
          <w:rPr>
            <w:rStyle w:val="a6"/>
            <w:rFonts w:hint="eastAsia"/>
            <w:noProof/>
          </w:rPr>
          <w:t>四、</w:t>
        </w:r>
        <w:r w:rsidRPr="000D34C6">
          <w:rPr>
            <w:rStyle w:val="a6"/>
            <w:rFonts w:hint="eastAsia"/>
            <w:noProof/>
          </w:rPr>
          <w:t xml:space="preserve"> </w:t>
        </w:r>
        <w:r w:rsidRPr="000D34C6">
          <w:rPr>
            <w:rStyle w:val="a6"/>
            <w:rFonts w:hint="eastAsia"/>
            <w:noProof/>
          </w:rPr>
          <w:t>相关分析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_Toc456181323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:rsidR="00453820" w:rsidRDefault="00453820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6181324" w:history="1">
        <w:r w:rsidRPr="000D34C6">
          <w:rPr>
            <w:rStyle w:val="a6"/>
            <w:rFonts w:hint="eastAsia"/>
            <w:noProof/>
          </w:rPr>
          <w:t>五、</w:t>
        </w:r>
        <w:r w:rsidRPr="000D34C6">
          <w:rPr>
            <w:rStyle w:val="a6"/>
            <w:rFonts w:hint="eastAsia"/>
            <w:noProof/>
          </w:rPr>
          <w:t xml:space="preserve"> </w:t>
        </w:r>
        <w:r w:rsidRPr="000D34C6">
          <w:rPr>
            <w:rStyle w:val="a6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_Toc456181324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:rsidR="0090396C" w:rsidRDefault="007F58C7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B46CA2">
      <w:pPr>
        <w:pStyle w:val="ExamTitle1"/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453820" w:rsidRDefault="00453820" w:rsidP="00453820">
      <w:pPr>
        <w:pStyle w:val="ExamTitle1"/>
        <w:rPr>
          <w:rFonts w:hint="eastAsia"/>
        </w:rPr>
      </w:pPr>
      <w:bookmarkStart w:id="1" w:name="_Toc456181315"/>
      <w:r>
        <w:rPr>
          <w:rFonts w:hint="eastAsia"/>
        </w:rPr>
        <w:lastRenderedPageBreak/>
        <w:t>总体分析</w:t>
      </w:r>
      <w:bookmarkEnd w:id="1"/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407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总人数</w:t>
            </w:r>
          </w:p>
        </w:tc>
        <w:tc>
          <w:tcPr>
            <w:tcW w:w="1407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407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1407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120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120.0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12.26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407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407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alpha系数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标准误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中数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众数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偏度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峰度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407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0.85</w:t>
            </w:r>
          </w:p>
        </w:tc>
        <w:tc>
          <w:tcPr>
            <w:tcW w:w="1407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0.86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104.71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108.0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-3.10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15.91</w:t>
            </w:r>
          </w:p>
        </w:tc>
      </w:tr>
    </w:tbl>
    <w:p w:rsidR="008F0DD2" w:rsidRDefault="008F0DD2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总分分布曲线图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ED76A4E" wp14:editId="2D625195">
            <wp:extent cx="5057143" cy="25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题目难度与区分度坐标图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65F0469" wp14:editId="5F531E80">
            <wp:extent cx="5057143" cy="25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题目整体分析表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985"/>
        <w:gridCol w:w="985"/>
        <w:gridCol w:w="985"/>
        <w:gridCol w:w="985"/>
        <w:gridCol w:w="985"/>
        <w:gridCol w:w="986"/>
        <w:gridCol w:w="986"/>
        <w:gridCol w:w="986"/>
        <w:gridCol w:w="98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2.82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1.86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3_1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3_2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0.82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1.19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2.12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0.84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5_1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1.30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5_2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1.34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5_3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1.71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3.80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1.62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0.44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6_1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0.44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6_2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6_3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1.35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3.22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7_1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7_2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1.23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0.82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8_1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8_2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1.81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2.88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1.75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1.64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0.82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12_1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12_2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12_3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0.79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0.52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2.30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1.02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13_1_1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13_1_2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13_1_3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13_1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2.80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13_2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1.95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4.74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0.64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1.24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0.62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2.73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1.63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0.62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0.52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3.57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3.39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1.43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1.50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20_1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1.91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20_2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1.68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0.62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0.84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lastRenderedPageBreak/>
              <w:t>20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3.59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1.52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0.54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2.67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23_1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1.94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0.34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23_2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1.89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0.64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3.82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24_1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6.72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24_2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2.93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9.65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35.46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3.57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题组整体分析表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985"/>
        <w:gridCol w:w="985"/>
        <w:gridCol w:w="985"/>
        <w:gridCol w:w="985"/>
        <w:gridCol w:w="985"/>
        <w:gridCol w:w="986"/>
        <w:gridCol w:w="986"/>
        <w:gridCol w:w="986"/>
        <w:gridCol w:w="98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1、客观题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7.66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2.80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2、主观题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94.17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11.03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0.12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1、书写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1.86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2、识记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12.30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3.33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0.72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3、运用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6.26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4、整体感知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6.35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1.89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5、提取信息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6、归纳概括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5.22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1.02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7、形成解释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7.28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1.33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8、评价鉴赏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2.93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9、探究推理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9.09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1.70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10、联想想象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40.08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11、综合表达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42.17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4.04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1、识别书体并鉴赏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2.82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2、认清字形并书写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1.86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3、识记、辨析与运用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7.11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2.36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4、古典诗词的识记默写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3.22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5、课内文言文中的含义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2.82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1.10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0.62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6、联想相关诗句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4.63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7、概括理解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8.68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1.70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lastRenderedPageBreak/>
              <w:t>8、多材料概括理解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2.87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1.23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0.72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0.52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9、判断和推理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6.30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1.30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10、对文章的内容等进行归纳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9.01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2.19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0.64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11、考查提出问题的能力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3.59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12、对议论文论点的思考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3.82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13、点评连环画中人物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9.65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14、写作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35.46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3.57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1、选择题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7.66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2.80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2、填空题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22.95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4.40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0.82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3、简答题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26.11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4.10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4、写作题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45.11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4.22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第一大题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15.01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3.20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第二大题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7.45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1.66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第三大题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8.68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1.70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第四大题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25.59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4.56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0.18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0.83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第五大题写作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45.11</w:t>
            </w:r>
          </w:p>
        </w:tc>
        <w:tc>
          <w:tcPr>
            <w:tcW w:w="98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4.22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0.79</w:t>
            </w:r>
          </w:p>
        </w:tc>
        <w:tc>
          <w:tcPr>
            <w:tcW w:w="98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总分人数分布表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1971"/>
        <w:gridCol w:w="1971"/>
        <w:gridCol w:w="1971"/>
        <w:gridCol w:w="1971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累计频率（%）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120～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119～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118～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117～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116～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1335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1.76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115～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1104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1.46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2439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3.22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114～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1643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2.17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4082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5.38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113～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2314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6396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8.43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112～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2810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3.71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9206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12.14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111～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3357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4.43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12563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16.56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110～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3875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5.11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16438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21.67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109～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4153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5.48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20591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27.15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lastRenderedPageBreak/>
              <w:t>108～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4332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5.71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24923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32.86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107～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4321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5.70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29244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38.56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106～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4078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5.38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33322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43.94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105～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4049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5.34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37371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49.27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104～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3737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4.93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41108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54.20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103～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3485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4.60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44593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58.80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102～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3172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4.18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47765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62.98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101～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2917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3.85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50682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66.82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100～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2644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3.49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53326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70.31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99～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2336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55662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73.39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98～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2073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2.73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57735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76.12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97～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1921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2.53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59656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78.66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96～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1756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2.32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61412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80.97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95～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1483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1.96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62895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82.93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94～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1284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1.69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64179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84.62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93～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1121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1.48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65300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86.10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92～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1.33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66309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87.43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91～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1.20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67218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88.63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90～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68030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89.70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89～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68744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90.64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88～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69377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91.47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87～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69958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92.24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86～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70465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92.91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85～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70918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93.51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84～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71308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94.02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83～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71653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94.48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82～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71969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94.89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81～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72245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95.26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80～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72513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95.61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79～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72751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95.92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78～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72976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96.22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77～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73159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96.46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76～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73330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96.69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75～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73478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96.88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74～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73621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97.07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73～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73747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97.24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72～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73877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97.41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71～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73982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97.55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70～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74089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97.69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69～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74187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97.82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68～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74275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97.93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67～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74359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98.04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66～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74436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98.14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lastRenderedPageBreak/>
              <w:t>65～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74516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98.25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64～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74574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98.33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63～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74629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98.40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62～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74683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98.47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61～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74738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98.54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60～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74787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98.61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59～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74841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98.68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58～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74886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98.74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57～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74926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98.79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56～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74964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98.84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55～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75004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98.89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54～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75034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98.93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53～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75067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98.98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52～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75097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99.02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51～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75120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99.05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75142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99.08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75169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99.11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75194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99.14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75223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99.18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75246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99.21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75267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99.24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75283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99.26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75298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99.28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75313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99.30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75324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99.32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75341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99.34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75353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99.35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75368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99.37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75385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99.40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75399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99.41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75412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99.43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75422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99.44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75437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99.46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75448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99.48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75457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99.49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75463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75468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99.51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75477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99.52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75489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99.53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75499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99.55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75521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99.58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75531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99.59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75545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99.61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lastRenderedPageBreak/>
              <w:t>22～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75554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99.62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75564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99.63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75572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99.64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75587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99.66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75593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99.67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75608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99.69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75619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99.70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75639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99.73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75657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99.75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75666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99.77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75683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99.79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75697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99.81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75712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75729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99.85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75740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99.86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75765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99.90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75782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99.92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75796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99.94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75804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99.95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75821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99.97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75831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99.98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75842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970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0.00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197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总体分组分析表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3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组别</w:t>
            </w:r>
          </w:p>
        </w:tc>
        <w:tc>
          <w:tcPr>
            <w:tcW w:w="123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123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123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123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123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123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123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23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分值范围</w:t>
            </w:r>
          </w:p>
        </w:tc>
        <w:tc>
          <w:tcPr>
            <w:tcW w:w="123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0.5～93.0</w:t>
            </w:r>
          </w:p>
        </w:tc>
        <w:tc>
          <w:tcPr>
            <w:tcW w:w="123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93.0～99.5</w:t>
            </w:r>
          </w:p>
        </w:tc>
        <w:tc>
          <w:tcPr>
            <w:tcW w:w="123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99.5～103.0</w:t>
            </w:r>
          </w:p>
        </w:tc>
        <w:tc>
          <w:tcPr>
            <w:tcW w:w="123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103.0～106.0</w:t>
            </w:r>
          </w:p>
        </w:tc>
        <w:tc>
          <w:tcPr>
            <w:tcW w:w="123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106.0～108.5</w:t>
            </w:r>
          </w:p>
        </w:tc>
        <w:tc>
          <w:tcPr>
            <w:tcW w:w="123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108.5～111.0</w:t>
            </w:r>
          </w:p>
        </w:tc>
        <w:tc>
          <w:tcPr>
            <w:tcW w:w="123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111.0～120.0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23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平均分</w:t>
            </w:r>
          </w:p>
        </w:tc>
        <w:tc>
          <w:tcPr>
            <w:tcW w:w="123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79.7</w:t>
            </w:r>
          </w:p>
        </w:tc>
        <w:tc>
          <w:tcPr>
            <w:tcW w:w="123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96.6</w:t>
            </w:r>
          </w:p>
        </w:tc>
        <w:tc>
          <w:tcPr>
            <w:tcW w:w="123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101.4</w:t>
            </w:r>
          </w:p>
        </w:tc>
        <w:tc>
          <w:tcPr>
            <w:tcW w:w="123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104.6</w:t>
            </w:r>
          </w:p>
        </w:tc>
        <w:tc>
          <w:tcPr>
            <w:tcW w:w="123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107.2</w:t>
            </w:r>
          </w:p>
        </w:tc>
        <w:tc>
          <w:tcPr>
            <w:tcW w:w="123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109.8</w:t>
            </w:r>
          </w:p>
        </w:tc>
        <w:tc>
          <w:tcPr>
            <w:tcW w:w="123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113.5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23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231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123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123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0.84</w:t>
            </w:r>
          </w:p>
        </w:tc>
        <w:tc>
          <w:tcPr>
            <w:tcW w:w="123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123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123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0.92</w:t>
            </w:r>
          </w:p>
        </w:tc>
        <w:tc>
          <w:tcPr>
            <w:tcW w:w="123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1"/>
        <w:rPr>
          <w:rFonts w:hint="eastAsia"/>
        </w:rPr>
      </w:pPr>
      <w:bookmarkStart w:id="2" w:name="_Toc456181316"/>
      <w:r>
        <w:rPr>
          <w:rFonts w:hint="eastAsia"/>
        </w:rPr>
        <w:lastRenderedPageBreak/>
        <w:t>题组分析</w:t>
      </w:r>
      <w:bookmarkEnd w:id="2"/>
    </w:p>
    <w:p w:rsidR="00453820" w:rsidRDefault="00453820" w:rsidP="00453820">
      <w:pPr>
        <w:pStyle w:val="ExamTitle2"/>
        <w:rPr>
          <w:rFonts w:hint="eastAsia"/>
        </w:rPr>
      </w:pPr>
      <w:bookmarkStart w:id="3" w:name="_Toc456181317"/>
      <w:r>
        <w:rPr>
          <w:rFonts w:hint="eastAsia"/>
        </w:rPr>
        <w:t>客观题</w:t>
      </w:r>
      <w:bookmarkEnd w:id="3"/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t>1、客观题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6</w:t>
      </w:r>
      <w:r>
        <w:rPr>
          <w:rFonts w:hint="eastAsia"/>
        </w:rPr>
        <w:t>道试题，题号是：</w:t>
      </w:r>
      <w:r>
        <w:t>3</w:t>
      </w:r>
      <w:r>
        <w:rPr>
          <w:rFonts w:hint="eastAsia"/>
        </w:rPr>
        <w:t>、</w:t>
      </w:r>
      <w:r>
        <w:t>5_1</w:t>
      </w:r>
      <w:r>
        <w:rPr>
          <w:rFonts w:hint="eastAsia"/>
        </w:rPr>
        <w:t>、</w:t>
      </w:r>
      <w:r>
        <w:t>5_2</w:t>
      </w:r>
      <w:r>
        <w:rPr>
          <w:rFonts w:hint="eastAsia"/>
        </w:rPr>
        <w:t>、</w:t>
      </w:r>
      <w:r>
        <w:t>5_3</w:t>
      </w:r>
      <w:r>
        <w:rPr>
          <w:rFonts w:hint="eastAsia"/>
        </w:rPr>
        <w:t>、</w:t>
      </w:r>
      <w:r>
        <w:t>14</w:t>
      </w:r>
      <w:r>
        <w:rPr>
          <w:rFonts w:hint="eastAsia"/>
        </w:rPr>
        <w:t>、</w:t>
      </w:r>
      <w:r>
        <w:t>19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1</w:t>
      </w:r>
      <w:r>
        <w:rPr>
          <w:rFonts w:hint="eastAsia"/>
        </w:rPr>
        <w:t>、客观题总分分析表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7.66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2.80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0.35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1</w:t>
      </w:r>
      <w:r>
        <w:rPr>
          <w:rFonts w:hint="eastAsia"/>
        </w:rPr>
        <w:t>、客观题分数分布图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3D30CF97" wp14:editId="40E7905A">
            <wp:extent cx="5057143" cy="25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1</w:t>
      </w:r>
      <w:r>
        <w:rPr>
          <w:rFonts w:hint="eastAsia"/>
        </w:rPr>
        <w:t>、客观题难度曲线图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85ED4DB" wp14:editId="524FF643">
            <wp:extent cx="5057143" cy="25809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lastRenderedPageBreak/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1</w:t>
      </w:r>
      <w:r>
        <w:rPr>
          <w:rFonts w:hint="eastAsia"/>
        </w:rPr>
        <w:t>、客观题分组分析表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74.10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66.37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87.39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82.62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95.20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90.64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11910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15.70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100.64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98.13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11376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104.99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103.94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108.82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13.07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108.54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108.37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112.37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2、主观题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23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9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、</w:t>
      </w:r>
      <w:r>
        <w:t>11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、</w:t>
      </w:r>
      <w:r>
        <w:t>13_1</w:t>
      </w:r>
      <w:r>
        <w:rPr>
          <w:rFonts w:hint="eastAsia"/>
        </w:rPr>
        <w:t>、</w:t>
      </w:r>
      <w:r>
        <w:t>13_2</w:t>
      </w:r>
      <w:r>
        <w:rPr>
          <w:rFonts w:hint="eastAsia"/>
        </w:rPr>
        <w:t>、</w:t>
      </w:r>
      <w:r>
        <w:t>15</w:t>
      </w:r>
      <w:r>
        <w:rPr>
          <w:rFonts w:hint="eastAsia"/>
        </w:rPr>
        <w:t>、</w:t>
      </w:r>
      <w:r>
        <w:t>16</w:t>
      </w:r>
      <w:r>
        <w:rPr>
          <w:rFonts w:hint="eastAsia"/>
        </w:rPr>
        <w:t>、</w:t>
      </w:r>
      <w:r>
        <w:t>17</w:t>
      </w:r>
      <w:r>
        <w:rPr>
          <w:rFonts w:hint="eastAsia"/>
        </w:rPr>
        <w:t>、</w:t>
      </w:r>
      <w:r>
        <w:t>18</w:t>
      </w:r>
      <w:r>
        <w:rPr>
          <w:rFonts w:hint="eastAsia"/>
        </w:rPr>
        <w:t>、</w:t>
      </w:r>
      <w:r>
        <w:t>20</w:t>
      </w:r>
      <w:r>
        <w:rPr>
          <w:rFonts w:hint="eastAsia"/>
        </w:rPr>
        <w:t>、</w:t>
      </w:r>
      <w:r>
        <w:t>21</w:t>
      </w:r>
      <w:r>
        <w:rPr>
          <w:rFonts w:hint="eastAsia"/>
        </w:rPr>
        <w:t>、</w:t>
      </w:r>
      <w:r>
        <w:t>22</w:t>
      </w:r>
      <w:r>
        <w:rPr>
          <w:rFonts w:hint="eastAsia"/>
        </w:rPr>
        <w:t>、</w:t>
      </w:r>
      <w:r>
        <w:t>23</w:t>
      </w:r>
      <w:r>
        <w:rPr>
          <w:rFonts w:hint="eastAsia"/>
        </w:rPr>
        <w:t>、</w:t>
      </w:r>
      <w:r>
        <w:t>24_1</w:t>
      </w:r>
      <w:r>
        <w:rPr>
          <w:rFonts w:hint="eastAsia"/>
        </w:rPr>
        <w:t>、</w:t>
      </w:r>
      <w:r>
        <w:t>24_2</w:t>
      </w:r>
      <w:r>
        <w:rPr>
          <w:rFonts w:hint="eastAsia"/>
        </w:rPr>
        <w:t>、</w:t>
      </w:r>
      <w:r>
        <w:t>25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2</w:t>
      </w:r>
      <w:r>
        <w:rPr>
          <w:rFonts w:hint="eastAsia"/>
        </w:rPr>
        <w:t>、主观题总分分析表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94.17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11.03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0.18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2</w:t>
      </w:r>
      <w:r>
        <w:rPr>
          <w:rFonts w:hint="eastAsia"/>
        </w:rPr>
        <w:t>、主观题分数分布图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4CFE6636" wp14:editId="6FCAB7CC">
            <wp:extent cx="5057143" cy="25809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2</w:t>
      </w:r>
      <w:r>
        <w:rPr>
          <w:rFonts w:hint="eastAsia"/>
        </w:rPr>
        <w:t>、主观题难度曲线图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2B00277" wp14:editId="5D849899">
            <wp:extent cx="5057143" cy="25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2</w:t>
      </w:r>
      <w:r>
        <w:rPr>
          <w:rFonts w:hint="eastAsia"/>
        </w:rPr>
        <w:t>、主观题分组分析表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3.27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5.05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5.21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7.15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7.93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8.25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10.88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12.07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12.68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16.13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15.38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16.97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17.20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20.15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20.40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22.90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23.22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25.35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26.14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25.96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26.47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26.70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30.20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32.23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33.67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35.33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34.42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37.38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38.74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38.87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38.87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42.37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42.93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42.33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45.22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45.75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lastRenderedPageBreak/>
              <w:t>42～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46.66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47.85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48.36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48.89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50.54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51.10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53.80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54.19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55.77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56.93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57.93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58.55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59.61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60.24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61.81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62.95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64.03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65.26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66.46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67.12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67.82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69.56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69.45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71.57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72.17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72.74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74.24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75.34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76.31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77.15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78.45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79.27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80.20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81.13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83.38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84.76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85.75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86.68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87.71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88.93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89.84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lastRenderedPageBreak/>
              <w:t>85～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90.90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92.05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93.18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94.34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95.40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96.49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97.60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98.67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99.89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101.06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102.27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103.52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104.68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105.76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106.96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108.17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110.50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111.63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112.65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113.69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114.78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116.16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2"/>
        <w:rPr>
          <w:rFonts w:hint="eastAsia"/>
        </w:rPr>
      </w:pPr>
      <w:bookmarkStart w:id="4" w:name="_Toc456181318"/>
      <w:r>
        <w:rPr>
          <w:rFonts w:hint="eastAsia"/>
        </w:rPr>
        <w:lastRenderedPageBreak/>
        <w:t>能力结构（一）</w:t>
      </w:r>
      <w:bookmarkEnd w:id="4"/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t>1、书写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2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1</w:t>
      </w:r>
      <w:r>
        <w:rPr>
          <w:rFonts w:hint="eastAsia"/>
        </w:rPr>
        <w:t>、书写总分分析表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1.86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1</w:t>
      </w:r>
      <w:r>
        <w:rPr>
          <w:rFonts w:hint="eastAsia"/>
        </w:rPr>
        <w:t>、书写分数分布图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5430666" wp14:editId="0BFC4AC7">
            <wp:extent cx="5057143" cy="25809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1</w:t>
      </w:r>
      <w:r>
        <w:rPr>
          <w:rFonts w:hint="eastAsia"/>
        </w:rPr>
        <w:t>、书写难度曲线图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08B5E15B" wp14:editId="5B8367DE">
            <wp:extent cx="5057143" cy="25809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1</w:t>
      </w:r>
      <w:r>
        <w:rPr>
          <w:rFonts w:hint="eastAsia"/>
        </w:rPr>
        <w:t>、书写分组分析表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74.53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93.68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66441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87.60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103.38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2、识记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14</w:t>
      </w:r>
      <w:r>
        <w:rPr>
          <w:rFonts w:hint="eastAsia"/>
        </w:rPr>
        <w:t>道试题，题号是：</w:t>
      </w:r>
      <w:r>
        <w:t>5_1</w:t>
      </w:r>
      <w:r>
        <w:rPr>
          <w:rFonts w:hint="eastAsia"/>
        </w:rPr>
        <w:t>、</w:t>
      </w:r>
      <w:r>
        <w:t>5_2</w:t>
      </w:r>
      <w:r>
        <w:rPr>
          <w:rFonts w:hint="eastAsia"/>
        </w:rPr>
        <w:t>、</w:t>
      </w:r>
      <w:r>
        <w:t>6_1</w:t>
      </w:r>
      <w:r>
        <w:rPr>
          <w:rFonts w:hint="eastAsia"/>
        </w:rPr>
        <w:t>、</w:t>
      </w:r>
      <w:r>
        <w:t>6_2</w:t>
      </w:r>
      <w:r>
        <w:rPr>
          <w:rFonts w:hint="eastAsia"/>
        </w:rPr>
        <w:t>、</w:t>
      </w:r>
      <w:r>
        <w:t>6_3</w:t>
      </w:r>
      <w:r>
        <w:rPr>
          <w:rFonts w:hint="eastAsia"/>
        </w:rPr>
        <w:t>、</w:t>
      </w:r>
      <w:r>
        <w:t>7_1</w:t>
      </w:r>
      <w:r>
        <w:rPr>
          <w:rFonts w:hint="eastAsia"/>
        </w:rPr>
        <w:t>、</w:t>
      </w:r>
      <w:r>
        <w:t>7_2</w:t>
      </w:r>
      <w:r>
        <w:rPr>
          <w:rFonts w:hint="eastAsia"/>
        </w:rPr>
        <w:t>、</w:t>
      </w:r>
      <w:r>
        <w:t>8_1</w:t>
      </w:r>
      <w:r>
        <w:rPr>
          <w:rFonts w:hint="eastAsia"/>
        </w:rPr>
        <w:t>、</w:t>
      </w:r>
      <w:r>
        <w:t>8_2</w:t>
      </w:r>
      <w:r>
        <w:rPr>
          <w:rFonts w:hint="eastAsia"/>
        </w:rPr>
        <w:t>、</w:t>
      </w:r>
      <w:r>
        <w:t>12_1</w:t>
      </w:r>
      <w:r>
        <w:rPr>
          <w:rFonts w:hint="eastAsia"/>
        </w:rPr>
        <w:t>、</w:t>
      </w:r>
      <w:r>
        <w:t>12_2</w:t>
      </w:r>
      <w:r>
        <w:rPr>
          <w:rFonts w:hint="eastAsia"/>
        </w:rPr>
        <w:t>、</w:t>
      </w:r>
      <w:r>
        <w:t>12_3</w:t>
      </w:r>
      <w:r>
        <w:rPr>
          <w:rFonts w:hint="eastAsia"/>
        </w:rPr>
        <w:t>、</w:t>
      </w:r>
      <w:r>
        <w:t>13_1_2</w:t>
      </w:r>
      <w:r>
        <w:rPr>
          <w:rFonts w:hint="eastAsia"/>
        </w:rPr>
        <w:t>、</w:t>
      </w:r>
      <w:r>
        <w:t>13_1_3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2</w:t>
      </w:r>
      <w:r>
        <w:rPr>
          <w:rFonts w:hint="eastAsia"/>
        </w:rPr>
        <w:t>、识记总分分析表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12.30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3.33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2</w:t>
      </w:r>
      <w:r>
        <w:rPr>
          <w:rFonts w:hint="eastAsia"/>
        </w:rPr>
        <w:t>、识记分数分布图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A09DD7A" wp14:editId="416714CA">
            <wp:extent cx="5057143" cy="258095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2</w:t>
      </w:r>
      <w:r>
        <w:rPr>
          <w:rFonts w:hint="eastAsia"/>
        </w:rPr>
        <w:t>、识记难度曲线图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E92AC4F" wp14:editId="4A16CA8C">
            <wp:extent cx="5057143" cy="25809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2</w:t>
      </w:r>
      <w:r>
        <w:rPr>
          <w:rFonts w:hint="eastAsia"/>
        </w:rPr>
        <w:t>、识记分组分析表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35.01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55.24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55.68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66.62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72.53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79.59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84.56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92.22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94.95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97.66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100.25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11.66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102.63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13.36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104.68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13.18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106.59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13.56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108.87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109.66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111.92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3、运用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5_3</w:t>
      </w:r>
      <w:r>
        <w:rPr>
          <w:rFonts w:hint="eastAsia"/>
        </w:rPr>
        <w:t>、</w:t>
      </w:r>
      <w:r>
        <w:t>14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3</w:t>
      </w:r>
      <w:r>
        <w:rPr>
          <w:rFonts w:hint="eastAsia"/>
        </w:rPr>
        <w:t>、运用总分分析表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6.26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3</w:t>
      </w:r>
      <w:r>
        <w:rPr>
          <w:rFonts w:hint="eastAsia"/>
        </w:rPr>
        <w:t>、运用分数分布图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E7633A8" wp14:editId="555AD815">
            <wp:extent cx="5057143" cy="258095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3</w:t>
      </w:r>
      <w:r>
        <w:rPr>
          <w:rFonts w:hint="eastAsia"/>
        </w:rPr>
        <w:t>、运用难度曲线图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6C1F43B" wp14:editId="4260F5FF">
            <wp:extent cx="5057143" cy="258095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3</w:t>
      </w:r>
      <w:r>
        <w:rPr>
          <w:rFonts w:hint="eastAsia"/>
        </w:rPr>
        <w:t>、运用分组分析表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63.92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80.03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82.22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90.67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95.39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11.71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99.14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13315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17.56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102.46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13675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105.10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12003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15.83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107.27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12296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16.21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109.60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4、整体感知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18</w:t>
      </w:r>
      <w:r>
        <w:rPr>
          <w:rFonts w:hint="eastAsia"/>
        </w:rPr>
        <w:t>、</w:t>
      </w:r>
      <w:r>
        <w:t>19</w:t>
      </w:r>
      <w:r>
        <w:rPr>
          <w:rFonts w:hint="eastAsia"/>
        </w:rPr>
        <w:t>、</w:t>
      </w:r>
      <w:r>
        <w:t>21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4</w:t>
      </w:r>
      <w:r>
        <w:rPr>
          <w:rFonts w:hint="eastAsia"/>
        </w:rPr>
        <w:t>、整体感知总分分析表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6.35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1.89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4</w:t>
      </w:r>
      <w:r>
        <w:rPr>
          <w:rFonts w:hint="eastAsia"/>
        </w:rPr>
        <w:t>、整体感知分数分布图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E28045A" wp14:editId="78364679">
            <wp:extent cx="5057143" cy="258095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4</w:t>
      </w:r>
      <w:r>
        <w:rPr>
          <w:rFonts w:hint="eastAsia"/>
        </w:rPr>
        <w:t>、整体感知难度曲线图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8548ADD" wp14:editId="4478B618">
            <wp:extent cx="5057143" cy="258095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4</w:t>
      </w:r>
      <w:r>
        <w:rPr>
          <w:rFonts w:hint="eastAsia"/>
        </w:rPr>
        <w:t>、整体感知分组分析表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29.64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58.90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77.97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87.90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95.94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12767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16.83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101.04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18122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23.89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103.82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99.43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11068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14.59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105.22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13874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18.29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108.98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5、提取信息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13_1_1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5</w:t>
      </w:r>
      <w:r>
        <w:rPr>
          <w:rFonts w:hint="eastAsia"/>
        </w:rPr>
        <w:t>、提取信息总分分析表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0.14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5</w:t>
      </w:r>
      <w:r>
        <w:rPr>
          <w:rFonts w:hint="eastAsia"/>
        </w:rPr>
        <w:t>、提取信息分数分布图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00899835" wp14:editId="68D3DF8A">
            <wp:extent cx="5057143" cy="258095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5</w:t>
      </w:r>
      <w:r>
        <w:rPr>
          <w:rFonts w:hint="eastAsia"/>
        </w:rPr>
        <w:t>、提取信息难度曲线图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8A4130A" wp14:editId="1AEBF688">
            <wp:extent cx="5057143" cy="258095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5</w:t>
      </w:r>
      <w:r>
        <w:rPr>
          <w:rFonts w:hint="eastAsia"/>
        </w:rPr>
        <w:t>、提取信息分组分析表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88.07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70237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102.93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6、归纳概括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11</w:t>
      </w:r>
      <w:r>
        <w:rPr>
          <w:rFonts w:hint="eastAsia"/>
        </w:rPr>
        <w:t>、</w:t>
      </w:r>
      <w:r>
        <w:t>13_2</w:t>
      </w:r>
      <w:r>
        <w:rPr>
          <w:rFonts w:hint="eastAsia"/>
        </w:rPr>
        <w:t>、</w:t>
      </w:r>
      <w:r>
        <w:t>16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6</w:t>
      </w:r>
      <w:r>
        <w:rPr>
          <w:rFonts w:hint="eastAsia"/>
        </w:rPr>
        <w:t>、归纳概括总分分析表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5.22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6</w:t>
      </w:r>
      <w:r>
        <w:rPr>
          <w:rFonts w:hint="eastAsia"/>
        </w:rPr>
        <w:t>、归纳概括分数分布图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50A6720" wp14:editId="15171DA6">
            <wp:extent cx="5057143" cy="258095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6</w:t>
      </w:r>
      <w:r>
        <w:rPr>
          <w:rFonts w:hint="eastAsia"/>
        </w:rPr>
        <w:t>、归纳概括难度曲线图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3DE6C33B" wp14:editId="1EBB1EBC">
            <wp:extent cx="5057143" cy="258095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6</w:t>
      </w:r>
      <w:r>
        <w:rPr>
          <w:rFonts w:hint="eastAsia"/>
        </w:rPr>
        <w:t>、归纳概括分组分析表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30.97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55.79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71.06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85.38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12.10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95.41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24409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32.18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101.97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37637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49.62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106.52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7、形成解释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15</w:t>
      </w:r>
      <w:r>
        <w:rPr>
          <w:rFonts w:hint="eastAsia"/>
        </w:rPr>
        <w:t>、</w:t>
      </w:r>
      <w:r>
        <w:t>22</w:t>
      </w:r>
      <w:r>
        <w:rPr>
          <w:rFonts w:hint="eastAsia"/>
        </w:rPr>
        <w:t>、</w:t>
      </w:r>
      <w:r>
        <w:t>23_2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7</w:t>
      </w:r>
      <w:r>
        <w:rPr>
          <w:rFonts w:hint="eastAsia"/>
        </w:rPr>
        <w:t>、形成解释总分分析表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7.28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1.33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7</w:t>
      </w:r>
      <w:r>
        <w:rPr>
          <w:rFonts w:hint="eastAsia"/>
        </w:rPr>
        <w:t>、形成解释分数分布图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F9218B2" wp14:editId="27A9800D">
            <wp:extent cx="5057143" cy="258095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7</w:t>
      </w:r>
      <w:r>
        <w:rPr>
          <w:rFonts w:hint="eastAsia"/>
        </w:rPr>
        <w:t>、形成解释难度曲线图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3743C0D1" wp14:editId="3283A4A0">
            <wp:extent cx="5057143" cy="258095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7</w:t>
      </w:r>
      <w:r>
        <w:rPr>
          <w:rFonts w:hint="eastAsia"/>
        </w:rPr>
        <w:t>、形成解释分组分析表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30.61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53.06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63.71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73.81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86.95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93.82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16166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21.32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100.45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47963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63.24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106.65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8、评价鉴赏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24_2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8</w:t>
      </w:r>
      <w:r>
        <w:rPr>
          <w:rFonts w:hint="eastAsia"/>
        </w:rPr>
        <w:t>、评价鉴赏总分分析表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2.93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0.06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8</w:t>
      </w:r>
      <w:r>
        <w:rPr>
          <w:rFonts w:hint="eastAsia"/>
        </w:rPr>
        <w:t>、评价鉴赏分数分布图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0AC42CCD" wp14:editId="097B1A05">
            <wp:extent cx="5057143" cy="258095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8</w:t>
      </w:r>
      <w:r>
        <w:rPr>
          <w:rFonts w:hint="eastAsia"/>
        </w:rPr>
        <w:t>、评价鉴赏难度曲线图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47EF3DA6" wp14:editId="31313DDF">
            <wp:extent cx="5057143" cy="258095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8</w:t>
      </w:r>
      <w:r>
        <w:rPr>
          <w:rFonts w:hint="eastAsia"/>
        </w:rPr>
        <w:t>、评价鉴赏分组分析表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24.91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62.38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73695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97.17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102.77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9、探究推理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17</w:t>
      </w:r>
      <w:r>
        <w:rPr>
          <w:rFonts w:hint="eastAsia"/>
        </w:rPr>
        <w:t>、</w:t>
      </w:r>
      <w:r>
        <w:t>20_1</w:t>
      </w:r>
      <w:r>
        <w:rPr>
          <w:rFonts w:hint="eastAsia"/>
        </w:rPr>
        <w:t>、</w:t>
      </w:r>
      <w:r>
        <w:t>20_2</w:t>
      </w:r>
      <w:r>
        <w:rPr>
          <w:rFonts w:hint="eastAsia"/>
        </w:rPr>
        <w:t>、</w:t>
      </w:r>
      <w:r>
        <w:t>23_1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9</w:t>
      </w:r>
      <w:r>
        <w:rPr>
          <w:rFonts w:hint="eastAsia"/>
        </w:rPr>
        <w:t>、探究推理总分分析表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9.09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1.70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0.23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9</w:t>
      </w:r>
      <w:r>
        <w:rPr>
          <w:rFonts w:hint="eastAsia"/>
        </w:rPr>
        <w:t>、探究推理分数分布图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61DD0D29" wp14:editId="01A039CE">
            <wp:extent cx="5057143" cy="258095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9</w:t>
      </w:r>
      <w:r>
        <w:rPr>
          <w:rFonts w:hint="eastAsia"/>
        </w:rPr>
        <w:t>、探究推理难度曲线图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6B28906D" wp14:editId="523916A3">
            <wp:extent cx="5057143" cy="258095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9</w:t>
      </w:r>
      <w:r>
        <w:rPr>
          <w:rFonts w:hint="eastAsia"/>
        </w:rPr>
        <w:t>、探究推理分组分析表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38.91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54.93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62.87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68.36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75.53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81.17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87.86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97.39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12856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101.52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47093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62.09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106.45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10、联想想象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9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、</w:t>
      </w:r>
      <w:r>
        <w:t>25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10</w:t>
      </w:r>
      <w:r>
        <w:rPr>
          <w:rFonts w:hint="eastAsia"/>
        </w:rPr>
        <w:t>、联想想象总分分析表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40.08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0.11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10</w:t>
      </w:r>
      <w:r>
        <w:rPr>
          <w:rFonts w:hint="eastAsia"/>
        </w:rPr>
        <w:t>、联想想象分数分布图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CE5ACE8" wp14:editId="2DB53061">
            <wp:extent cx="5057143" cy="258095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10</w:t>
      </w:r>
      <w:r>
        <w:rPr>
          <w:rFonts w:hint="eastAsia"/>
        </w:rPr>
        <w:t>、联想想象难度曲线图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2336D73" wp14:editId="7B3E77CD">
            <wp:extent cx="5057143" cy="258095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10</w:t>
      </w:r>
      <w:r>
        <w:rPr>
          <w:rFonts w:hint="eastAsia"/>
        </w:rPr>
        <w:t>、联想想象分组分析表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10.42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17.88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19.13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26.24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29.17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33.25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35.73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33.04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44.27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33.25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37.25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36.95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50.28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43.43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46.53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40.04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46.60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51.34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45.98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51.03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53.58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52.72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58.18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59.03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63.14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68.32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69.66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74.20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80.56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83.34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88.23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92.63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96.38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99.42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11238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14.82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102.30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lastRenderedPageBreak/>
              <w:t>41～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13568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17.89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104.41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12457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16.42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106.35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12.33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109.30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111.76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11、综合表达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24_1</w:t>
      </w:r>
      <w:r>
        <w:rPr>
          <w:rFonts w:hint="eastAsia"/>
        </w:rPr>
        <w:t>、</w:t>
      </w:r>
      <w:r>
        <w:t>25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11</w:t>
      </w:r>
      <w:r>
        <w:rPr>
          <w:rFonts w:hint="eastAsia"/>
        </w:rPr>
        <w:t>、综合表达总分分析表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42.17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11</w:t>
      </w:r>
      <w:r>
        <w:rPr>
          <w:rFonts w:hint="eastAsia"/>
        </w:rPr>
        <w:t>、综合表达分数分布图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790D00F" wp14:editId="06E0D551">
            <wp:extent cx="5057143" cy="258095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11</w:t>
      </w:r>
      <w:r>
        <w:rPr>
          <w:rFonts w:hint="eastAsia"/>
        </w:rPr>
        <w:t>、综合表达难度曲线图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227C8FC" wp14:editId="6221D8A7">
            <wp:extent cx="5057143" cy="258095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11</w:t>
      </w:r>
      <w:r>
        <w:rPr>
          <w:rFonts w:hint="eastAsia"/>
        </w:rPr>
        <w:t>、综合表达分组分析表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14.03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19.77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20.72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25.64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31.94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29.05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31.97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34.12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37.75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32.34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39.38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41.39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40.60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43.80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50.09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43.82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47.88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50.38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44.41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49.31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49.24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53.96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54.08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53.34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62.03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62.68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64.98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67.53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73.61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77.24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81.46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83.76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87.80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92.23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96.16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lastRenderedPageBreak/>
              <w:t>41～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98.96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15.36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13978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18.43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104.06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12721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16.77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105.90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12.63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107.71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109.23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111.69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2"/>
        <w:rPr>
          <w:rFonts w:hint="eastAsia"/>
        </w:rPr>
      </w:pPr>
      <w:bookmarkStart w:id="5" w:name="_Toc456181319"/>
      <w:r>
        <w:rPr>
          <w:rFonts w:hint="eastAsia"/>
        </w:rPr>
        <w:lastRenderedPageBreak/>
        <w:t>能力结构（二）</w:t>
      </w:r>
      <w:bookmarkEnd w:id="5"/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t>1、识别书体并鉴赏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1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1</w:t>
      </w:r>
      <w:r>
        <w:rPr>
          <w:rFonts w:hint="eastAsia"/>
        </w:rPr>
        <w:t>、识别书体并鉴赏总分分析表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2.82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1</w:t>
      </w:r>
      <w:r>
        <w:rPr>
          <w:rFonts w:hint="eastAsia"/>
        </w:rPr>
        <w:t>、识别书体并鉴赏分数分布图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ADDFA3A" wp14:editId="09DAA906">
            <wp:extent cx="5057143" cy="258095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1</w:t>
      </w:r>
      <w:r>
        <w:rPr>
          <w:rFonts w:hint="eastAsia"/>
        </w:rPr>
        <w:t>、识别书体并鉴赏难度曲线图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FB54FDE" wp14:editId="0198A167">
            <wp:extent cx="5057143" cy="258095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1</w:t>
      </w:r>
      <w:r>
        <w:rPr>
          <w:rFonts w:hint="eastAsia"/>
        </w:rPr>
        <w:t>、识别书体并鉴赏分组分析表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70.30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75.42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11.27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92.87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64850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85.51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104.05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2、认清字形并书写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2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2</w:t>
      </w:r>
      <w:r>
        <w:rPr>
          <w:rFonts w:hint="eastAsia"/>
        </w:rPr>
        <w:t>、认清字形并书写总分分析表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1.86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2</w:t>
      </w:r>
      <w:r>
        <w:rPr>
          <w:rFonts w:hint="eastAsia"/>
        </w:rPr>
        <w:t>、认清字形并书写分数分布图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38D61590" wp14:editId="6BF5F789">
            <wp:extent cx="5057143" cy="258095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2</w:t>
      </w:r>
      <w:r>
        <w:rPr>
          <w:rFonts w:hint="eastAsia"/>
        </w:rPr>
        <w:t>、认清字形并书写难度曲线图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4660D531" wp14:editId="195D2286">
            <wp:extent cx="5057143" cy="2580952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2</w:t>
      </w:r>
      <w:r>
        <w:rPr>
          <w:rFonts w:hint="eastAsia"/>
        </w:rPr>
        <w:t>、认清字形并书写分组分析表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74.53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93.68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66441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87.60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103.38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3、识记、辨析与运用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3</w:t>
      </w:r>
      <w:r>
        <w:rPr>
          <w:rFonts w:hint="eastAsia"/>
        </w:rPr>
        <w:t>、识记、辨析与运用总分分析表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7.11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2.36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0.36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3</w:t>
      </w:r>
      <w:r>
        <w:rPr>
          <w:rFonts w:hint="eastAsia"/>
        </w:rPr>
        <w:t>、识记、辨析与运用分数分布图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3189FA98" wp14:editId="05756A2D">
            <wp:extent cx="5057143" cy="258095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3</w:t>
      </w:r>
      <w:r>
        <w:rPr>
          <w:rFonts w:hint="eastAsia"/>
        </w:rPr>
        <w:t>、识记、辨析与运用难度曲线图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0513D566" wp14:editId="28AC2EE3">
            <wp:extent cx="5057143" cy="2580952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3</w:t>
      </w:r>
      <w:r>
        <w:rPr>
          <w:rFonts w:hint="eastAsia"/>
        </w:rPr>
        <w:t>、识记、辨析与运用分组分析表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60.43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78.36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78.55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88.05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92.17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96.58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14.32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100.18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15.41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102.91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12118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105.16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12098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107.63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111.16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4、古典诗词的识记默写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6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4</w:t>
      </w:r>
      <w:r>
        <w:rPr>
          <w:rFonts w:hint="eastAsia"/>
        </w:rPr>
        <w:t>、古典诗词的识记默写总分分析表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3.22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4</w:t>
      </w:r>
      <w:r>
        <w:rPr>
          <w:rFonts w:hint="eastAsia"/>
        </w:rPr>
        <w:t>、古典诗词的识记默写分数分布图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6D3A01CC" wp14:editId="43683E43">
            <wp:extent cx="5057143" cy="2580952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4</w:t>
      </w:r>
      <w:r>
        <w:rPr>
          <w:rFonts w:hint="eastAsia"/>
        </w:rPr>
        <w:t>、古典诗词的识记默写难度曲线图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39B83E8" wp14:editId="65372C39">
            <wp:extent cx="5057143" cy="2580952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4</w:t>
      </w:r>
      <w:r>
        <w:rPr>
          <w:rFonts w:hint="eastAsia"/>
        </w:rPr>
        <w:t>、古典诗词的识记默写分组分析表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62.75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84.80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11218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14.79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95.05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21391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28.20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102.22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38774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51.12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106.47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5、课内文言文中的含义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7</w:t>
      </w:r>
      <w:r>
        <w:rPr>
          <w:rFonts w:hint="eastAsia"/>
        </w:rPr>
        <w:t>、</w:t>
      </w:r>
      <w:r>
        <w:t>8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5</w:t>
      </w:r>
      <w:r>
        <w:rPr>
          <w:rFonts w:hint="eastAsia"/>
        </w:rPr>
        <w:t>、课内文言文中的含义总分分析表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2.82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1.10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5</w:t>
      </w:r>
      <w:r>
        <w:rPr>
          <w:rFonts w:hint="eastAsia"/>
        </w:rPr>
        <w:t>、课内文言文中的含义分数分布图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A3B8E0B" wp14:editId="277674D7">
            <wp:extent cx="5057143" cy="2580952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5</w:t>
      </w:r>
      <w:r>
        <w:rPr>
          <w:rFonts w:hint="eastAsia"/>
        </w:rPr>
        <w:t>、课内文言文中的含义难度曲线图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D1138BA" wp14:editId="64F89DCA">
            <wp:extent cx="5057143" cy="2580952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5</w:t>
      </w:r>
      <w:r>
        <w:rPr>
          <w:rFonts w:hint="eastAsia"/>
        </w:rPr>
        <w:t>、课内文言文中的含义分组分析表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69.91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90.75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18935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99.02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22421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29.56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103.64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25736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108.44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6、联想相关诗句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9</w:t>
      </w:r>
      <w:r>
        <w:rPr>
          <w:rFonts w:hint="eastAsia"/>
        </w:rPr>
        <w:t>、</w:t>
      </w:r>
      <w:r>
        <w:t>10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6</w:t>
      </w:r>
      <w:r>
        <w:rPr>
          <w:rFonts w:hint="eastAsia"/>
        </w:rPr>
        <w:t>、联想相关诗句总分分析表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4.63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0.19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6</w:t>
      </w:r>
      <w:r>
        <w:rPr>
          <w:rFonts w:hint="eastAsia"/>
        </w:rPr>
        <w:t>、联想相关诗句分数分布图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01FD5A8" wp14:editId="1274D880">
            <wp:extent cx="5057143" cy="2580952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6</w:t>
      </w:r>
      <w:r>
        <w:rPr>
          <w:rFonts w:hint="eastAsia"/>
        </w:rPr>
        <w:t>、联想相关诗句难度曲线图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7B8F8C7" wp14:editId="69839A9B">
            <wp:extent cx="5057143" cy="2580952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6</w:t>
      </w:r>
      <w:r>
        <w:rPr>
          <w:rFonts w:hint="eastAsia"/>
        </w:rPr>
        <w:t>、联想相关诗句分组分析表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46.09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67.49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78.03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91.49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11.84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97.62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59633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78.63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104.86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7、概括理解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11</w:t>
      </w:r>
      <w:r>
        <w:rPr>
          <w:rFonts w:hint="eastAsia"/>
        </w:rPr>
        <w:t>～</w:t>
      </w:r>
      <w:r>
        <w:t>13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7</w:t>
      </w:r>
      <w:r>
        <w:rPr>
          <w:rFonts w:hint="eastAsia"/>
        </w:rPr>
        <w:t>、概括理解总分分析表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8.68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1.70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7</w:t>
      </w:r>
      <w:r>
        <w:rPr>
          <w:rFonts w:hint="eastAsia"/>
        </w:rPr>
        <w:t>、概括理解分数分布图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1B9FE74" wp14:editId="2A3D0862">
            <wp:extent cx="5057143" cy="2580952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7</w:t>
      </w:r>
      <w:r>
        <w:rPr>
          <w:rFonts w:hint="eastAsia"/>
        </w:rPr>
        <w:t>、概括理解难度曲线图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0082084B" wp14:editId="5C479C3A">
            <wp:extent cx="5057143" cy="2580952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7</w:t>
      </w:r>
      <w:r>
        <w:rPr>
          <w:rFonts w:hint="eastAsia"/>
        </w:rPr>
        <w:t>、概括理解分组分析表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29.68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49.70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59.10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67.95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75.64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82.13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89.40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95.17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13.44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99.91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20987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27.67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104.40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30821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40.64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107.60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8、多材料概括理解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14</w:t>
      </w:r>
      <w:r>
        <w:rPr>
          <w:rFonts w:hint="eastAsia"/>
        </w:rPr>
        <w:t>、</w:t>
      </w:r>
      <w:r>
        <w:t>16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8</w:t>
      </w:r>
      <w:r>
        <w:rPr>
          <w:rFonts w:hint="eastAsia"/>
        </w:rPr>
        <w:t>、多材料概括理解总分分析表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2.87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1.23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8</w:t>
      </w:r>
      <w:r>
        <w:rPr>
          <w:rFonts w:hint="eastAsia"/>
        </w:rPr>
        <w:t>、多材料概括理解分数分布图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1DD7F08" wp14:editId="14D13763">
            <wp:extent cx="5057143" cy="2580952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8</w:t>
      </w:r>
      <w:r>
        <w:rPr>
          <w:rFonts w:hint="eastAsia"/>
        </w:rPr>
        <w:t>、多材料概括理解难度曲线图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0FB3B8A" wp14:editId="538B5387">
            <wp:extent cx="5057143" cy="2580952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8</w:t>
      </w:r>
      <w:r>
        <w:rPr>
          <w:rFonts w:hint="eastAsia"/>
        </w:rPr>
        <w:t>、多材料概括理解分组分析表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76.44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20040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26.42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100.60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12.57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100.75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35310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46.56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107.01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9、判断和推理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15</w:t>
      </w:r>
      <w:r>
        <w:rPr>
          <w:rFonts w:hint="eastAsia"/>
        </w:rPr>
        <w:t>、</w:t>
      </w:r>
      <w:r>
        <w:t>17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9</w:t>
      </w:r>
      <w:r>
        <w:rPr>
          <w:rFonts w:hint="eastAsia"/>
        </w:rPr>
        <w:t>、判断和推理总分分析表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6.30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1.30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9</w:t>
      </w:r>
      <w:r>
        <w:rPr>
          <w:rFonts w:hint="eastAsia"/>
        </w:rPr>
        <w:t>、判断和推理分数分布图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48F5A70C" wp14:editId="5B807453">
            <wp:extent cx="5057143" cy="2580952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9</w:t>
      </w:r>
      <w:r>
        <w:rPr>
          <w:rFonts w:hint="eastAsia"/>
        </w:rPr>
        <w:t>、判断和推理难度曲线图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6EB1588" wp14:editId="27A9CBFD">
            <wp:extent cx="5057143" cy="2580952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9</w:t>
      </w:r>
      <w:r>
        <w:rPr>
          <w:rFonts w:hint="eastAsia"/>
        </w:rPr>
        <w:t>、判断和推理分组分析表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35.02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62.33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73.05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81.81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88.97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95.05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12805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16.88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100.49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50370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66.41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106.22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10、对文章的内容等进行归纳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18</w:t>
      </w:r>
      <w:r>
        <w:rPr>
          <w:rFonts w:hint="eastAsia"/>
        </w:rPr>
        <w:t>、</w:t>
      </w:r>
      <w:r>
        <w:t>19</w:t>
      </w:r>
      <w:r>
        <w:rPr>
          <w:rFonts w:hint="eastAsia"/>
        </w:rPr>
        <w:t>、</w:t>
      </w:r>
      <w:r>
        <w:t>21</w:t>
      </w:r>
      <w:r>
        <w:rPr>
          <w:rFonts w:hint="eastAsia"/>
        </w:rPr>
        <w:t>、</w:t>
      </w:r>
      <w:r>
        <w:t>22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10</w:t>
      </w:r>
      <w:r>
        <w:rPr>
          <w:rFonts w:hint="eastAsia"/>
        </w:rPr>
        <w:t>、对文章的内容等进行归纳总分分析表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9.01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2.19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10</w:t>
      </w:r>
      <w:r>
        <w:rPr>
          <w:rFonts w:hint="eastAsia"/>
        </w:rPr>
        <w:t>、对文章的内容等进行归纳分数分布图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67AF42B" wp14:editId="09A23481">
            <wp:extent cx="5057143" cy="2580952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10</w:t>
      </w:r>
      <w:r>
        <w:rPr>
          <w:rFonts w:hint="eastAsia"/>
        </w:rPr>
        <w:t>、对文章的内容等进行归纳难度曲线图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BB459A1" wp14:editId="24040378">
            <wp:extent cx="5057143" cy="2580952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10</w:t>
      </w:r>
      <w:r>
        <w:rPr>
          <w:rFonts w:hint="eastAsia"/>
        </w:rPr>
        <w:t>、对文章的内容等进行归纳分组分析表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28.14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50.16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60.34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61.75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77.80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85.03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92.25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12786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16.86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101.60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17049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22.48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104.79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101.96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13.32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106.37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12443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16.41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109.82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11、考查提出问题的能力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20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11</w:t>
      </w:r>
      <w:r>
        <w:rPr>
          <w:rFonts w:hint="eastAsia"/>
        </w:rPr>
        <w:t>、考查提出问题的能力总分分析表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3.59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11</w:t>
      </w:r>
      <w:r>
        <w:rPr>
          <w:rFonts w:hint="eastAsia"/>
        </w:rPr>
        <w:t>、考查提出问题的能力分数分布图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8741254" wp14:editId="1C308910">
            <wp:extent cx="5057143" cy="2580952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11</w:t>
      </w:r>
      <w:r>
        <w:rPr>
          <w:rFonts w:hint="eastAsia"/>
        </w:rPr>
        <w:t>、考查提出问题的能力难度曲线图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0847A342" wp14:editId="4EA63A8D">
            <wp:extent cx="5057143" cy="2580952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11</w:t>
      </w:r>
      <w:r>
        <w:rPr>
          <w:rFonts w:hint="eastAsia"/>
        </w:rPr>
        <w:t>、考查提出问题的能力分组分析表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60.12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87.42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11585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15.27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98.81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56469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74.46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104.78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12、对议论文论点的思考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23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12</w:t>
      </w:r>
      <w:r>
        <w:rPr>
          <w:rFonts w:hint="eastAsia"/>
        </w:rPr>
        <w:t>、对议论文论点的思考总分分析表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3.82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12</w:t>
      </w:r>
      <w:r>
        <w:rPr>
          <w:rFonts w:hint="eastAsia"/>
        </w:rPr>
        <w:t>、对议论文论点的思考分数分布图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5769EB2" wp14:editId="22AF7EFD">
            <wp:extent cx="5057143" cy="2580952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12</w:t>
      </w:r>
      <w:r>
        <w:rPr>
          <w:rFonts w:hint="eastAsia"/>
        </w:rPr>
        <w:t>、对议论文论点的思考难度曲线图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4830E30" wp14:editId="48321E7E">
            <wp:extent cx="5057143" cy="2580952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12</w:t>
      </w:r>
      <w:r>
        <w:rPr>
          <w:rFonts w:hint="eastAsia"/>
        </w:rPr>
        <w:t>、对议论文论点的思考分组分析表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58.05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76.11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82.92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88.91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69520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91.66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103.97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13、点评连环画中人物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24_1</w:t>
      </w:r>
      <w:r>
        <w:rPr>
          <w:rFonts w:hint="eastAsia"/>
        </w:rPr>
        <w:t>、</w:t>
      </w:r>
      <w:r>
        <w:t>24_2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13</w:t>
      </w:r>
      <w:r>
        <w:rPr>
          <w:rFonts w:hint="eastAsia"/>
        </w:rPr>
        <w:t>、点评连环画中人物总分分析表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9.65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0.08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13</w:t>
      </w:r>
      <w:r>
        <w:rPr>
          <w:rFonts w:hint="eastAsia"/>
        </w:rPr>
        <w:t>、点评连环画中人物分数分布图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D0A0386" wp14:editId="2D07B13B">
            <wp:extent cx="5057143" cy="2580952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13</w:t>
      </w:r>
      <w:r>
        <w:rPr>
          <w:rFonts w:hint="eastAsia"/>
        </w:rPr>
        <w:t>、点评连环画中人物难度曲线图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AC58F46" wp14:editId="5ED21545">
            <wp:extent cx="5057143" cy="2580952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13</w:t>
      </w:r>
      <w:r>
        <w:rPr>
          <w:rFonts w:hint="eastAsia"/>
        </w:rPr>
        <w:t>、点评连环画中人物分组分析表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23.42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42.69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36.91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45.02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51.90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60.48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76.39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11.91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96.07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63742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104.10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14、写作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25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14</w:t>
      </w:r>
      <w:r>
        <w:rPr>
          <w:rFonts w:hint="eastAsia"/>
        </w:rPr>
        <w:t>、写作总分分析表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35.46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3.57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14</w:t>
      </w:r>
      <w:r>
        <w:rPr>
          <w:rFonts w:hint="eastAsia"/>
        </w:rPr>
        <w:t>、写作分数分布图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EA2EAA2" wp14:editId="476B56E4">
            <wp:extent cx="5057143" cy="2580952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14</w:t>
      </w:r>
      <w:r>
        <w:rPr>
          <w:rFonts w:hint="eastAsia"/>
        </w:rPr>
        <w:t>、写作难度曲线图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DFAF907" wp14:editId="26A51903">
            <wp:extent cx="5057143" cy="2580952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14</w:t>
      </w:r>
      <w:r>
        <w:rPr>
          <w:rFonts w:hint="eastAsia"/>
        </w:rPr>
        <w:t>、写作分组分析表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14.96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18.08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23.95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27.06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30.95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30.20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34.08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31.77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35.35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39.64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45.70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37.12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35.24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45.12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52.17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47.17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38.25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47.44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55.14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49.88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54.18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55.89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56.07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62.61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67.53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70.62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77.16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79.19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81.35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86.55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90.23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94.58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97.94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11736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15.47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100.97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14782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19.49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103.47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13629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105.63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13.37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107.39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108.86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111.54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lastRenderedPageBreak/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2"/>
        <w:rPr>
          <w:rFonts w:hint="eastAsia"/>
        </w:rPr>
      </w:pPr>
      <w:bookmarkStart w:id="6" w:name="_Toc456181320"/>
      <w:r>
        <w:rPr>
          <w:rFonts w:hint="eastAsia"/>
        </w:rPr>
        <w:lastRenderedPageBreak/>
        <w:t>题 型</w:t>
      </w:r>
      <w:bookmarkEnd w:id="6"/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t>1、选择题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6</w:t>
      </w:r>
      <w:r>
        <w:rPr>
          <w:rFonts w:hint="eastAsia"/>
        </w:rPr>
        <w:t>道试题，题号是：</w:t>
      </w:r>
      <w:r>
        <w:t>3</w:t>
      </w:r>
      <w:r>
        <w:rPr>
          <w:rFonts w:hint="eastAsia"/>
        </w:rPr>
        <w:t>、</w:t>
      </w:r>
      <w:r>
        <w:t>5_1</w:t>
      </w:r>
      <w:r>
        <w:rPr>
          <w:rFonts w:hint="eastAsia"/>
        </w:rPr>
        <w:t>、</w:t>
      </w:r>
      <w:r>
        <w:t>5_2</w:t>
      </w:r>
      <w:r>
        <w:rPr>
          <w:rFonts w:hint="eastAsia"/>
        </w:rPr>
        <w:t>、</w:t>
      </w:r>
      <w:r>
        <w:t>5_3</w:t>
      </w:r>
      <w:r>
        <w:rPr>
          <w:rFonts w:hint="eastAsia"/>
        </w:rPr>
        <w:t>、</w:t>
      </w:r>
      <w:r>
        <w:t>14</w:t>
      </w:r>
      <w:r>
        <w:rPr>
          <w:rFonts w:hint="eastAsia"/>
        </w:rPr>
        <w:t>、</w:t>
      </w:r>
      <w:r>
        <w:t>19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1</w:t>
      </w:r>
      <w:r>
        <w:rPr>
          <w:rFonts w:hint="eastAsia"/>
        </w:rPr>
        <w:t>、选择题总分分析表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7.66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2.80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0.35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1</w:t>
      </w:r>
      <w:r>
        <w:rPr>
          <w:rFonts w:hint="eastAsia"/>
        </w:rPr>
        <w:t>、选择题分数分布图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3C57BD4B" wp14:editId="2E4E18B2">
            <wp:extent cx="5057143" cy="2580952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1</w:t>
      </w:r>
      <w:r>
        <w:rPr>
          <w:rFonts w:hint="eastAsia"/>
        </w:rPr>
        <w:t>、选择题难度曲线图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AE38C47" wp14:editId="64FD2000">
            <wp:extent cx="5057143" cy="2580952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1</w:t>
      </w:r>
      <w:r>
        <w:rPr>
          <w:rFonts w:hint="eastAsia"/>
        </w:rPr>
        <w:t>、选择题分组分析表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74.10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66.37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87.39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82.62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95.20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90.64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11910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15.70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100.64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98.13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11376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104.99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103.94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108.82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13.07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108.54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108.37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112.37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2、填空题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17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、</w:t>
      </w:r>
      <w:r>
        <w:t>7_1</w:t>
      </w:r>
      <w:r>
        <w:rPr>
          <w:rFonts w:hint="eastAsia"/>
        </w:rPr>
        <w:t>、</w:t>
      </w:r>
      <w:r>
        <w:t>7_2</w:t>
      </w:r>
      <w:r>
        <w:rPr>
          <w:rFonts w:hint="eastAsia"/>
        </w:rPr>
        <w:t>、</w:t>
      </w:r>
      <w:r>
        <w:t>8_1</w:t>
      </w:r>
      <w:r>
        <w:rPr>
          <w:rFonts w:hint="eastAsia"/>
        </w:rPr>
        <w:t>、</w:t>
      </w:r>
      <w:r>
        <w:t>8_2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、</w:t>
      </w:r>
      <w:r>
        <w:t>11</w:t>
      </w:r>
      <w:r>
        <w:rPr>
          <w:rFonts w:hint="eastAsia"/>
        </w:rPr>
        <w:t>、</w:t>
      </w:r>
      <w:r>
        <w:t>12_1</w:t>
      </w:r>
      <w:r>
        <w:rPr>
          <w:rFonts w:hint="eastAsia"/>
        </w:rPr>
        <w:t>、</w:t>
      </w:r>
      <w:r>
        <w:t>12_2</w:t>
      </w:r>
      <w:r>
        <w:rPr>
          <w:rFonts w:hint="eastAsia"/>
        </w:rPr>
        <w:t>、</w:t>
      </w:r>
      <w:r>
        <w:t>12_3</w:t>
      </w:r>
      <w:r>
        <w:rPr>
          <w:rFonts w:hint="eastAsia"/>
        </w:rPr>
        <w:t>、</w:t>
      </w:r>
      <w:r>
        <w:t>13_1_1</w:t>
      </w:r>
      <w:r>
        <w:rPr>
          <w:rFonts w:hint="eastAsia"/>
        </w:rPr>
        <w:t>、</w:t>
      </w:r>
      <w:r>
        <w:t>13_1_2</w:t>
      </w:r>
      <w:r>
        <w:rPr>
          <w:rFonts w:hint="eastAsia"/>
        </w:rPr>
        <w:t>、</w:t>
      </w:r>
      <w:r>
        <w:t>13_1_3</w:t>
      </w:r>
      <w:r>
        <w:rPr>
          <w:rFonts w:hint="eastAsia"/>
        </w:rPr>
        <w:t>、</w:t>
      </w:r>
      <w:r>
        <w:t>16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2</w:t>
      </w:r>
      <w:r>
        <w:rPr>
          <w:rFonts w:hint="eastAsia"/>
        </w:rPr>
        <w:t>、填空题总分分析表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22.95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4.40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2</w:t>
      </w:r>
      <w:r>
        <w:rPr>
          <w:rFonts w:hint="eastAsia"/>
        </w:rPr>
        <w:t>、填空题分数分布图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448EC284" wp14:editId="4769B354">
            <wp:extent cx="5057143" cy="2580952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2</w:t>
      </w:r>
      <w:r>
        <w:rPr>
          <w:rFonts w:hint="eastAsia"/>
        </w:rPr>
        <w:t>、填空题难度曲线图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3642523" wp14:editId="495B631A">
            <wp:extent cx="5057143" cy="2580952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2</w:t>
      </w:r>
      <w:r>
        <w:rPr>
          <w:rFonts w:hint="eastAsia"/>
        </w:rPr>
        <w:t>、填空题分组分析表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20.38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15.68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27.08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33.19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39.62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44.27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49.06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56.76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62.85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65.01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69.67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72.51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76.24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79.73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85.11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87.67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90.23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92.08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94.34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98.51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100.55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102.73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11.60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104.64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13.28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106.54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13.49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108.48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11.82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110.36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112.02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3、简答题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9</w:t>
      </w:r>
      <w:r>
        <w:rPr>
          <w:rFonts w:hint="eastAsia"/>
        </w:rPr>
        <w:t>道试题，题号是：</w:t>
      </w:r>
      <w:r>
        <w:t>9</w:t>
      </w:r>
      <w:r>
        <w:rPr>
          <w:rFonts w:hint="eastAsia"/>
        </w:rPr>
        <w:t>、</w:t>
      </w:r>
      <w:r>
        <w:t>13_2</w:t>
      </w:r>
      <w:r>
        <w:rPr>
          <w:rFonts w:hint="eastAsia"/>
        </w:rPr>
        <w:t>、</w:t>
      </w:r>
      <w:r>
        <w:t>15</w:t>
      </w:r>
      <w:r>
        <w:rPr>
          <w:rFonts w:hint="eastAsia"/>
        </w:rPr>
        <w:t>、</w:t>
      </w:r>
      <w:r>
        <w:t>17</w:t>
      </w:r>
      <w:r>
        <w:rPr>
          <w:rFonts w:hint="eastAsia"/>
        </w:rPr>
        <w:t>、</w:t>
      </w:r>
      <w:r>
        <w:t>18</w:t>
      </w:r>
      <w:r>
        <w:rPr>
          <w:rFonts w:hint="eastAsia"/>
        </w:rPr>
        <w:t>、</w:t>
      </w:r>
      <w:r>
        <w:t>20</w:t>
      </w:r>
      <w:r>
        <w:rPr>
          <w:rFonts w:hint="eastAsia"/>
        </w:rPr>
        <w:t>、</w:t>
      </w:r>
      <w:r>
        <w:t>21</w:t>
      </w:r>
      <w:r>
        <w:rPr>
          <w:rFonts w:hint="eastAsia"/>
        </w:rPr>
        <w:t>、</w:t>
      </w:r>
      <w:r>
        <w:t>22</w:t>
      </w:r>
      <w:r>
        <w:rPr>
          <w:rFonts w:hint="eastAsia"/>
        </w:rPr>
        <w:t>、</w:t>
      </w:r>
      <w:r>
        <w:t>23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3</w:t>
      </w:r>
      <w:r>
        <w:rPr>
          <w:rFonts w:hint="eastAsia"/>
        </w:rPr>
        <w:t>、简答题总分分析表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26.11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4.10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3</w:t>
      </w:r>
      <w:r>
        <w:rPr>
          <w:rFonts w:hint="eastAsia"/>
        </w:rPr>
        <w:t>、简答题分数分布图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02A14DA" wp14:editId="74E1EC77">
            <wp:extent cx="5057143" cy="2580952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3</w:t>
      </w:r>
      <w:r>
        <w:rPr>
          <w:rFonts w:hint="eastAsia"/>
        </w:rPr>
        <w:t>、简答题难度曲线图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38929A7" wp14:editId="45869B84">
            <wp:extent cx="5057143" cy="2580952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3</w:t>
      </w:r>
      <w:r>
        <w:rPr>
          <w:rFonts w:hint="eastAsia"/>
        </w:rPr>
        <w:t>、简答题分组分析表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19.20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31.08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31.32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37.47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43.31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49.22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51.61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55.58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59.10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63.72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67.12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69.08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71.17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74.59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75.71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78.77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81.90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84.13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86.78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88.86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91.63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94.20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96.86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99.42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101.48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14.41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103.95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17063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22.50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106.59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20120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26.53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109.19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4、写作题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24_1</w:t>
      </w:r>
      <w:r>
        <w:rPr>
          <w:rFonts w:hint="eastAsia"/>
        </w:rPr>
        <w:t>、</w:t>
      </w:r>
      <w:r>
        <w:t>24_2</w:t>
      </w:r>
      <w:r>
        <w:rPr>
          <w:rFonts w:hint="eastAsia"/>
        </w:rPr>
        <w:t>、</w:t>
      </w:r>
      <w:r>
        <w:t>25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4</w:t>
      </w:r>
      <w:r>
        <w:rPr>
          <w:rFonts w:hint="eastAsia"/>
        </w:rPr>
        <w:t>、写作题总分分析表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45.11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4.22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4</w:t>
      </w:r>
      <w:r>
        <w:rPr>
          <w:rFonts w:hint="eastAsia"/>
        </w:rPr>
        <w:t>、写作题分数分布图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366ECD69" wp14:editId="2C86F3B3">
            <wp:extent cx="5057143" cy="2580952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4</w:t>
      </w:r>
      <w:r>
        <w:rPr>
          <w:rFonts w:hint="eastAsia"/>
        </w:rPr>
        <w:t>、写作题难度曲线图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70DBF25" wp14:editId="4F4424DD">
            <wp:extent cx="5057143" cy="2580952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4</w:t>
      </w:r>
      <w:r>
        <w:rPr>
          <w:rFonts w:hint="eastAsia"/>
        </w:rPr>
        <w:t>、写作题分组分析表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11.30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2.92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12.75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18.17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17.43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14.21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26.54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23.54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27.26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32.34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32.56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29.25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30.03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42.20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40.91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40.67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43.67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43.52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42.44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44.28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46.09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51.28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47.85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50.73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52.43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52.98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57.08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56.30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59.84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62.37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66.31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71.19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71.80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75.23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78.61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81.49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84.42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lastRenderedPageBreak/>
              <w:t>41～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88.22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92.51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99.11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15.33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102.01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13860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18.27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104.16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12532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16.52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106.04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12.51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107.79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109.33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111.72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2"/>
        <w:rPr>
          <w:rFonts w:hint="eastAsia"/>
        </w:rPr>
      </w:pPr>
      <w:bookmarkStart w:id="7" w:name="_Toc456181321"/>
      <w:r>
        <w:rPr>
          <w:rFonts w:hint="eastAsia"/>
        </w:rPr>
        <w:lastRenderedPageBreak/>
        <w:t>各大题分析</w:t>
      </w:r>
      <w:bookmarkEnd w:id="7"/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t>第一大题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6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～</w:t>
      </w:r>
      <w:r>
        <w:t>6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第一大题总分分析表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15.01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3.20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第一大题分数分布图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BFB1392" wp14:editId="1ACB88E3">
            <wp:extent cx="5057143" cy="2580952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第一大题难度曲线图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B6AB164" wp14:editId="6C276B2D">
            <wp:extent cx="5057143" cy="2580952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第一大题分组分析表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17.87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25.94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36.78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41.10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52.37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56.81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65.24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73.44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79.41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84.02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88.36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92.40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95.78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98.42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100.98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12.50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103.26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13.48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105.41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13.35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107.18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11.24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109.14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110.51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112.24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第二大题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7</w:t>
      </w:r>
      <w:r>
        <w:rPr>
          <w:rFonts w:hint="eastAsia"/>
        </w:rPr>
        <w:t>～</w:t>
      </w:r>
      <w:r>
        <w:t>10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第二大题总分分析表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7.45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1.66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第二大题分数分布图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07A184E" wp14:editId="0FBBB04E">
            <wp:extent cx="5057143" cy="2580952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第二大题难度曲线图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60008CDB" wp14:editId="028AEFEE">
            <wp:extent cx="5057143" cy="2580952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第二大题分组分析表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40.54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59.59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68.40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84.60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90.81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96.15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17614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23.22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100.87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20240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26.69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104.75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23166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30.54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108.97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第三大题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11</w:t>
      </w:r>
      <w:r>
        <w:rPr>
          <w:rFonts w:hint="eastAsia"/>
        </w:rPr>
        <w:t>～</w:t>
      </w:r>
      <w:r>
        <w:t>13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第三大题总分分析表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8.68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1.70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第三大题分数分布图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603F97C" wp14:editId="03761873">
            <wp:extent cx="5057143" cy="2580952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第三大题难度曲线图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2E724AD" wp14:editId="56427A7C">
            <wp:extent cx="5057143" cy="2580952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第三大题分组分析表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29.68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49.70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59.10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67.95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75.64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82.13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89.40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95.17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13.44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99.91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20987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27.67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104.40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30821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40.64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107.60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第四大题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10</w:t>
      </w:r>
      <w:r>
        <w:rPr>
          <w:rFonts w:hint="eastAsia"/>
        </w:rPr>
        <w:t>道试题，题号是：</w:t>
      </w:r>
      <w:r>
        <w:t>14</w:t>
      </w:r>
      <w:r>
        <w:rPr>
          <w:rFonts w:hint="eastAsia"/>
        </w:rPr>
        <w:t>～</w:t>
      </w:r>
      <w:r>
        <w:t>23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第四大题总分分析表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25.59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4.56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第四大题分数分布图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D386A3D" wp14:editId="6E7D0905">
            <wp:extent cx="5057143" cy="2580952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第四大题难度曲线图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487669D6" wp14:editId="4D949B86">
            <wp:extent cx="5057143" cy="2580952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第四大题分组分析表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20.38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37.31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33.71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42.51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44.60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50.88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54.68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56.23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60.68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63.80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65.59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68.34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72.51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77.63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80.42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82.91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85.34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87.88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90.25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92.60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94.88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97.14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99.34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11.76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103.78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12.49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105.62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11416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15.05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107.67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107.82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109.75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112.09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第五大题写作</w:t>
      </w:r>
    </w:p>
    <w:p w:rsidR="00453820" w:rsidRDefault="00453820" w:rsidP="00453820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24</w:t>
      </w:r>
      <w:r>
        <w:rPr>
          <w:rFonts w:hint="eastAsia"/>
        </w:rPr>
        <w:t>～</w:t>
      </w:r>
      <w:r>
        <w:t>25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第五大题写作总分分析表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45.11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4.22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第五大题写作分数分布图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4180DE89" wp14:editId="1EA4DE83">
            <wp:extent cx="5057143" cy="2580952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第五大题写作难度曲线图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29ADCE6" wp14:editId="1FEE7B92">
            <wp:extent cx="5057143" cy="2580952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第五大题写作分组分析表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11.30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2.92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12.75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18.17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17.43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14.21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26.54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23.54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27.26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32.34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32.56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29.25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30.03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42.20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40.91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40.67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43.67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43.52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42.44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44.28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46.09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51.28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47.85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50.73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52.43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52.98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57.08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56.30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59.84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62.37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66.31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71.19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71.80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75.23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78.61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81.49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84.42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lastRenderedPageBreak/>
              <w:t>41～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88.22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92.51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99.11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15.33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102.01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13860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18.27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104.16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12532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16.52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106.04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12.51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107.79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109.33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111.72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1"/>
        <w:rPr>
          <w:rFonts w:hint="eastAsia"/>
        </w:rPr>
      </w:pPr>
      <w:bookmarkStart w:id="8" w:name="_Toc456181322"/>
      <w:r>
        <w:rPr>
          <w:rFonts w:hint="eastAsia"/>
        </w:rPr>
        <w:lastRenderedPageBreak/>
        <w:t>题目分析</w:t>
      </w:r>
      <w:bookmarkEnd w:id="8"/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t>第1题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2.82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08465196" wp14:editId="086A851B">
            <wp:extent cx="5057143" cy="2580952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CFA094C" wp14:editId="7FB05C53">
            <wp:extent cx="5057143" cy="2771429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70.30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75.42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11.27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92.87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64850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85.51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104.05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1.86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10C2E80" wp14:editId="2B83C97C">
            <wp:extent cx="5057143" cy="2580952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4160ED65" wp14:editId="530EB0D8">
            <wp:extent cx="5057143" cy="2771429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74.53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93.68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66441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87.60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103.38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第3_1题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0.45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3_1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D971408" wp14:editId="4177FA39">
            <wp:extent cx="5057143" cy="2580952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3_1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E592E23" wp14:editId="5DBB89B2">
            <wp:extent cx="5057143" cy="2771429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*Ａ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45104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59.47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-0.15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16530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21.80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-0.06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-0.23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Ｅ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-0.07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Ｆ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-0.05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Pr="00453820" w:rsidRDefault="00453820" w:rsidP="00453820">
            <w:pPr>
              <w:pStyle w:val="TableContent2"/>
              <w:rPr>
                <w:sz w:val="18"/>
              </w:rPr>
            </w:pPr>
            <w:r w:rsidRPr="0045382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-0.11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第3_2题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0.44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3_2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6AAE998" wp14:editId="77C25E38">
            <wp:extent cx="5057143" cy="2580952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3_2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AAE90F2" wp14:editId="4E0F6459">
            <wp:extent cx="5057143" cy="2771429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15723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20.73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-0.04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-0.08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45384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59.84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-0.11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Ｅ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-0.13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Ｆ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-0.24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Pr="00453820" w:rsidRDefault="00453820" w:rsidP="00453820">
            <w:pPr>
              <w:pStyle w:val="TableContent2"/>
              <w:rPr>
                <w:sz w:val="18"/>
              </w:rPr>
            </w:pPr>
            <w:r w:rsidRPr="0045382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-0.12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1.19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0.44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5F019CE" wp14:editId="5D95B1E2">
            <wp:extent cx="5057143" cy="2580952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999AD04" wp14:editId="720C6CC8">
            <wp:extent cx="5057143" cy="2771429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29210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38.51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97.62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93.60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43855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57.82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105.15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第4题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2.12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0.34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F5DA937" wp14:editId="6AC60F90">
            <wp:extent cx="5057143" cy="2580952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417EA006" wp14:editId="3F3AF277">
            <wp:extent cx="5057143" cy="2771429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77.54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15.37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94.95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32105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42.33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28274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37.28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106.61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第5_1题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1.30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5_1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7D1172A" wp14:editId="699F40A5">
            <wp:extent cx="5057143" cy="2580952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5_1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267F317" wp14:editId="5325A937">
            <wp:extent cx="5057143" cy="2771429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37527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49.48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-0.21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28331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37.35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-0.08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Pr="00453820" w:rsidRDefault="00453820" w:rsidP="00453820">
            <w:pPr>
              <w:pStyle w:val="TableContent2"/>
              <w:rPr>
                <w:sz w:val="18"/>
              </w:rPr>
            </w:pPr>
            <w:r w:rsidRPr="0045382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-0.11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第5_2题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1.34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5_2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07EF0D45" wp14:editId="467AA8DB">
            <wp:extent cx="5057143" cy="2580952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5_2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091E345F" wp14:editId="3550F9EB">
            <wp:extent cx="5057143" cy="2771429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14004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18.46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-0.12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-0.15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50853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67.05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-0.11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Pr="00453820" w:rsidRDefault="00453820" w:rsidP="00453820">
            <w:pPr>
              <w:pStyle w:val="TableContent2"/>
              <w:rPr>
                <w:sz w:val="18"/>
              </w:rPr>
            </w:pPr>
            <w:r w:rsidRPr="0045382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-0.10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第5_3题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1.71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5_3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F2118BC" wp14:editId="637DA555">
            <wp:extent cx="5057143" cy="2580952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5_3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62886057" wp14:editId="77C8D6F8">
            <wp:extent cx="5057143" cy="2771429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5_3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*Ａ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64760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85.39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-0.23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-0.20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Pr="00453820" w:rsidRDefault="00453820" w:rsidP="00453820">
            <w:pPr>
              <w:pStyle w:val="TableContent2"/>
              <w:rPr>
                <w:sz w:val="18"/>
              </w:rPr>
            </w:pPr>
            <w:r w:rsidRPr="0045382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-0.14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第5题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3.80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1.62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0.35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FA2B867" wp14:editId="63F0DF22">
            <wp:extent cx="5057143" cy="2580952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4C62E846" wp14:editId="7ECDFE5C">
            <wp:extent cx="5057143" cy="2771429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85.37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18640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24.58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96.39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35826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47.24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103.04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17884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23.58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108.28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第6_1题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0.18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6_1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79C560D" wp14:editId="3E92844F">
            <wp:extent cx="5057143" cy="2580952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6_1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6CC36D00" wp14:editId="5D49CB1E">
            <wp:extent cx="5057143" cy="2771429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81.27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70885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93.46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103.27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第6_2题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6_2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193C660" wp14:editId="5F463EDC">
            <wp:extent cx="5057143" cy="2580952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6_2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6704E8B9" wp14:editId="1A021E8D">
            <wp:extent cx="5057143" cy="2771429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83.58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71067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93.70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103.05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第6_3题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1.35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6_3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FC0EE28" wp14:editId="12C6241E">
            <wp:extent cx="5057143" cy="2580952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6_3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25AB637" wp14:editId="3B6429AB">
            <wp:extent cx="5057143" cy="2771429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6_3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13680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21762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28.69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101.81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40401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53.27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106.24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第6题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3.22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93C8A05" wp14:editId="2EFA0DE4">
            <wp:extent cx="5057143" cy="2580952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41EDDB8D" wp14:editId="4721A214">
            <wp:extent cx="5057143" cy="2771429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62.75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84.80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11218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14.79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95.05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21391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28.20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102.22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38774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51.12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106.47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第7_1题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0.54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7_1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3F13EF42" wp14:editId="5F20FE4E">
            <wp:extent cx="5057143" cy="2580952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7_1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6E9FFFF3" wp14:editId="0D663CCC">
            <wp:extent cx="5057143" cy="2771429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29370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38.72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95.81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46473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61.28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105.63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第7_2题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1.23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0.63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7_2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1C31601" wp14:editId="3AEB1F9B">
            <wp:extent cx="5057143" cy="2580952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7_2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0A6B400C" wp14:editId="30BDBD91">
            <wp:extent cx="5057143" cy="2771429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45558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60.07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97.86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30285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107.80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第7题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0.58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018478B3" wp14:editId="5C5EA802">
            <wp:extent cx="5057143" cy="2580952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A07DDBA" wp14:editId="30D3BFF2">
            <wp:extent cx="5057143" cy="2771429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25150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33.16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94.33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24628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32.47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102.61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26065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34.37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108.32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第8_1题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8_1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6357F4D1" wp14:editId="063A27D1">
            <wp:extent cx="5057143" cy="2580952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8_1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632764AD" wp14:editId="49B24670">
            <wp:extent cx="5057143" cy="2771429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12.27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85.71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66534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87.73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104.08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第8_2题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8_2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569CF9D" wp14:editId="47E89F75">
            <wp:extent cx="5057143" cy="2580952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8_2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4ABA758A" wp14:editId="1050A8B6">
            <wp:extent cx="5057143" cy="2771429"/>
            <wp:effectExtent l="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78.07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70620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93.11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103.59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第8题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1.81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6F83AD8B" wp14:editId="51B27878">
            <wp:extent cx="5057143" cy="2580952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37F4D702" wp14:editId="7C5D16AA">
            <wp:extent cx="5057143" cy="2771429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71.90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92.89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64749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85.37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104.47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第9题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2.88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0.13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DFB8285" wp14:editId="07F9AE6B">
            <wp:extent cx="5057143" cy="2580952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71C9038" wp14:editId="03D67D19">
            <wp:extent cx="5057143" cy="2771429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80.82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89.95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70527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103.53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第10题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1.75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3F3DA39" wp14:editId="38803B03">
            <wp:extent cx="5057143" cy="2580952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2A4338D" wp14:editId="2EE2A774">
            <wp:extent cx="5057143" cy="2771429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81.66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96.42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62183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104.32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第11题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1.64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5814442" wp14:editId="5C861AC2">
            <wp:extent cx="5057143" cy="2580952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E96CDB2" wp14:editId="209906A3">
            <wp:extent cx="5057143" cy="2771429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77.57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21920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28.90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99.13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51298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67.64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104.22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第12_1题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0.45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12_1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07E6FB54" wp14:editId="36D3C393">
            <wp:extent cx="5057143" cy="2580952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12_1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6B81CD49" wp14:editId="2D90347B">
            <wp:extent cx="5057143" cy="2771429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19145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25.24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92.85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56698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74.76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104.86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第12_2题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12_2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8E00534" wp14:editId="0F634A50">
            <wp:extent cx="5057143" cy="2580952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12_2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358EF281" wp14:editId="5FFD09C9">
            <wp:extent cx="5057143" cy="2771429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18545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24.45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91.01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57298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75.55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105.33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第12_3题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0.50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12_3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3A3BF63A" wp14:editId="2C33E430">
            <wp:extent cx="5057143" cy="2580952"/>
            <wp:effectExtent l="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12_3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0667DC72" wp14:editId="3AD912CB">
            <wp:extent cx="5057143" cy="2771429"/>
            <wp:effectExtent l="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12_3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15720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20.73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89.40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60123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79.27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105.08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第12题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2.30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3EAE5030" wp14:editId="016FF5AB">
            <wp:extent cx="5057143" cy="2580952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0D2D2B3A" wp14:editId="63E0EFF2">
            <wp:extent cx="5057143" cy="2771429"/>
            <wp:effectExtent l="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82.18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96.12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13245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17.46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101.11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46450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61.24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106.38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第13_1_1题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13_1_1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0.14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13_1_1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BB494FA" wp14:editId="57C8AA8C">
            <wp:extent cx="5057143" cy="2580952"/>
            <wp:effectExtent l="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13_1_1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039DB536" wp14:editId="560F3F17">
            <wp:extent cx="5057143" cy="2771429"/>
            <wp:effectExtent l="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13_1_1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88.07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70237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102.93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第13_1_2题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13_1_2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0.19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13_1_2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43335FD0" wp14:editId="153C5E7D">
            <wp:extent cx="5057143" cy="2580952"/>
            <wp:effectExtent l="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13_1_2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0BECC6B4" wp14:editId="3F663D24">
            <wp:extent cx="5057143" cy="2771429"/>
            <wp:effectExtent l="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13_1_2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75.68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71362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94.09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103.47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第13_1_3题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13_1_3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13_1_3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FDB6915" wp14:editId="66BB1F74">
            <wp:extent cx="5057143" cy="2580952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13_1_3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B86A82B" wp14:editId="147951BF">
            <wp:extent cx="5057143" cy="2771429"/>
            <wp:effectExtent l="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13_1_3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79.13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70586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93.07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103.52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第13_1题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2.80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0.18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13_1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08B1BE6" wp14:editId="61A58BF9">
            <wp:extent cx="5057143" cy="2580952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13_1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335F8BC2" wp14:editId="4521A991">
            <wp:extent cx="5057143" cy="2771429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54.59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80.85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96.08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65527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86.40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104.09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第13_2题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1.95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0.09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13_2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8A917F9" wp14:editId="59BEAC9E">
            <wp:extent cx="5057143" cy="2580952"/>
            <wp:effectExtent l="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13_2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47B1B6BF" wp14:editId="6C0D5AB1">
            <wp:extent cx="5057143" cy="2771429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90.82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73175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96.48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第13题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4.74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0.14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938F9C1" wp14:editId="15260689">
            <wp:extent cx="5057143" cy="2580952"/>
            <wp:effectExtent l="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8A60E9C" wp14:editId="36FF4F6D">
            <wp:extent cx="5057143" cy="2771429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41.77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75.45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84.82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96.88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64514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85.06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104.25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第14题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1.24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0.45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1B7A9C7" wp14:editId="4B34E782">
            <wp:extent cx="5057143" cy="2580952"/>
            <wp:effectExtent l="0" t="0" r="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6045670D" wp14:editId="4F30B707">
            <wp:extent cx="5057143" cy="2771429"/>
            <wp:effectExtent l="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-0.19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13782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18.17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-0.20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14.39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-0.07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*Ｄ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46882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61.81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Pr="00453820" w:rsidRDefault="00453820" w:rsidP="00453820">
            <w:pPr>
              <w:pStyle w:val="TableContent2"/>
              <w:rPr>
                <w:sz w:val="18"/>
              </w:rPr>
            </w:pPr>
            <w:r w:rsidRPr="0045382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-0.18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第15题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2.73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42D0E938" wp14:editId="232DA6B0">
            <wp:extent cx="5057143" cy="2580952"/>
            <wp:effectExtent l="0" t="0" r="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7888A7F" wp14:editId="7D40D6A3">
            <wp:extent cx="5057143" cy="2771429"/>
            <wp:effectExtent l="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40.99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82.08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13249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17.47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95.99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59218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78.08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104.79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第16题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1.63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FDEF28E" wp14:editId="2EC6E3D4">
            <wp:extent cx="5057143" cy="2580952"/>
            <wp:effectExtent l="0" t="0" r="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FCE4FF3" wp14:editId="6BF86B2F">
            <wp:extent cx="5057143" cy="2771429"/>
            <wp:effectExtent l="0" t="0" r="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81.05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16942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22.34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97.80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53311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70.29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第17题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3.57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4C1B608F" wp14:editId="2713C4B3">
            <wp:extent cx="5057143" cy="2580952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4C051C85" wp14:editId="2EEA023A">
            <wp:extent cx="5057143" cy="2771429"/>
            <wp:effectExtent l="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61.77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82.61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90.98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8687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59124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105.34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第18题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3.39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7619718" wp14:editId="31DA5BDB">
            <wp:extent cx="5057143" cy="2580952"/>
            <wp:effectExtent l="0" t="0" r="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6F09BD8" wp14:editId="05B6D25B">
            <wp:extent cx="5057143" cy="2771429"/>
            <wp:effectExtent l="0" t="0" r="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47.65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77.39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11.57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92.80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21501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28.35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99.96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43414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57.24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106.45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第19题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1.43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1.50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0.23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5EF9814" wp14:editId="12447D9C">
            <wp:extent cx="5057143" cy="2580952"/>
            <wp:effectExtent l="0" t="0" r="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7D7721B7" wp14:editId="0DE98E91">
            <wp:extent cx="5057143" cy="2771429"/>
            <wp:effectExtent l="0" t="0" r="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38944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51.35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-0.06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36243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47.79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Pr="00453820" w:rsidRDefault="00453820" w:rsidP="00453820">
            <w:pPr>
              <w:pStyle w:val="TableContent2"/>
              <w:rPr>
                <w:sz w:val="18"/>
              </w:rPr>
            </w:pPr>
            <w:r w:rsidRPr="00453820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-0.27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第20_1题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1.91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0.14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20_1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0A84AEA2" wp14:editId="000FB81E">
            <wp:extent cx="5057143" cy="2580952"/>
            <wp:effectExtent l="0" t="0" r="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20_1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DC9A494" wp14:editId="539BA587">
            <wp:extent cx="5057143" cy="2771429"/>
            <wp:effectExtent l="0" t="0" r="0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67.12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90.24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91.01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90.19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71207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93.89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103.33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第20_2题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1.68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20_2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C8A5E30" wp14:editId="5D7B5D6B">
            <wp:extent cx="5057143" cy="2580952"/>
            <wp:effectExtent l="0" t="0" r="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20_2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448793B" wp14:editId="205DB2E3">
            <wp:extent cx="5057143" cy="2771429"/>
            <wp:effectExtent l="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83.79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85.22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11597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15.29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98.22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93.08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57695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76.07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104.58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第20题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3.59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6ED72ED1" wp14:editId="41BCC8B4">
            <wp:extent cx="5057143" cy="2580952"/>
            <wp:effectExtent l="0" t="0" r="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695D74ED" wp14:editId="7040F296">
            <wp:extent cx="5057143" cy="2771429"/>
            <wp:effectExtent l="0" t="0" r="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60.12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87.42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11585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15.27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98.81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10250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56469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74.46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104.78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第21题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1.52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437C9E51" wp14:editId="0978EAE5">
            <wp:extent cx="5057143" cy="2580952"/>
            <wp:effectExtent l="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AAFF560" wp14:editId="30DEA220">
            <wp:extent cx="5057143" cy="2771429"/>
            <wp:effectExtent l="0" t="0" r="0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62.36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2154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32644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99.38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8676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41488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54.70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105.39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第22题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2.67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E4AAA9E" wp14:editId="1B3CC342">
            <wp:extent cx="5057143" cy="2580952"/>
            <wp:effectExtent l="0" t="0" r="0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3145BD79" wp14:editId="3CCE053B">
            <wp:extent cx="5057143" cy="2771429"/>
            <wp:effectExtent l="0" t="0" r="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56.28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5.35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84.53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11825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15.59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96.59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58242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76.79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105.44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第23_1题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1.94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0.11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622411BD" wp14:editId="73AC32F8">
            <wp:extent cx="5057143" cy="2580952"/>
            <wp:effectExtent l="0" t="0" r="0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25F2F57" wp14:editId="19D51C92">
            <wp:extent cx="5057143" cy="2771429"/>
            <wp:effectExtent l="0" t="0" r="0" b="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59.44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84.98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72958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96.20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103.21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第23_2题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1.89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0.18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23_2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5683F29" wp14:editId="181D069C">
            <wp:extent cx="5057143" cy="2580952"/>
            <wp:effectExtent l="0" t="0" r="0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23_2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684FEABF" wp14:editId="21014AB0">
            <wp:extent cx="5057143" cy="2771429"/>
            <wp:effectExtent l="0" t="0" r="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63.62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87.61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6404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103.91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第23题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3.82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094BDCF8" wp14:editId="57769BC7">
            <wp:extent cx="5057143" cy="2580952"/>
            <wp:effectExtent l="0" t="0" r="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4EFC6B83" wp14:editId="7FCA980E">
            <wp:extent cx="5057143" cy="2771429"/>
            <wp:effectExtent l="0" t="0" r="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58.05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76.11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82.92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88.91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69520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91.66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103.97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第24_1题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6.72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0.11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0.09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2D4F7E78" wp14:editId="4C64D9C2">
            <wp:extent cx="5057143" cy="2580952"/>
            <wp:effectExtent l="0" t="0" r="0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A5C4C0B" wp14:editId="64038E33">
            <wp:extent cx="5057143" cy="2771429"/>
            <wp:effectExtent l="0" t="0" r="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24.15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34.88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39.81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49.61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53.07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57.04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61.59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71.47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76.69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83.70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87.33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97.06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1908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12.13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99.46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55889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73.69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104.55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第24_2题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2.93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0.06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46E7431D" wp14:editId="609AB306">
            <wp:extent cx="5057143" cy="2580952"/>
            <wp:effectExtent l="0" t="0" r="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30CE006E" wp14:editId="36DEEEC4">
            <wp:extent cx="5057143" cy="2771429"/>
            <wp:effectExtent l="0" t="0" r="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24.91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60.54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62.75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77.05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83.64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92.20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70163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103.30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第24题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9.65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0.08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728CA0D" wp14:editId="6632021E">
            <wp:extent cx="5057143" cy="2580952"/>
            <wp:effectExtent l="0" t="0" r="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49D87D8" wp14:editId="5F2E5012">
            <wp:extent cx="5057143" cy="2771429"/>
            <wp:effectExtent l="0" t="0" r="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23.42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39.30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36.88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52.95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41.05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44.67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58.20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60.28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66.58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70.70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79.65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79.95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97.90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13.29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7522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8298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53666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70.76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104.86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第25题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09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35.46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3.57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0.89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10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5D9ED228" wp14:editId="30D9C47E">
            <wp:extent cx="5057143" cy="2580952"/>
            <wp:effectExtent l="0" t="0" r="0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题分组难度曲线图</w:t>
      </w:r>
    </w:p>
    <w:p w:rsidR="00453820" w:rsidRDefault="00453820" w:rsidP="00453820">
      <w:pPr>
        <w:pStyle w:val="ExamBodyText"/>
        <w:jc w:val="center"/>
      </w:pPr>
      <w:r>
        <w:rPr>
          <w:noProof/>
        </w:rPr>
        <w:drawing>
          <wp:inline distT="0" distB="0" distL="0" distR="0" wp14:anchorId="1AB9BEFA" wp14:editId="5191F846">
            <wp:extent cx="5057143" cy="2771429"/>
            <wp:effectExtent l="0" t="0" r="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G7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14.96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10.17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20.72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24.31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28.92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36.75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23.57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23.25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31.52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36.67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32.86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34.64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26.00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40.38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35.61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12.5～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32.29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42.30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13.5～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41.06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51.60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14.5～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53.53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15.5～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16.5～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30.67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49.63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17.5～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48.08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46.00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18.5～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61.83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19.0～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50.13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19.5～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49.33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lastRenderedPageBreak/>
              <w:t>20.5～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45.40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62.95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21.5～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49.81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59.36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22.5～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58.62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23.0～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53.40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23.5～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59.84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24.0～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63.55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24.5～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66.15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25.0～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68.58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25.5～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63.85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26.0～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70.07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26.5～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70.47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27.0～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70.71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27.5～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76.02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28.0～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78.04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28.5～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78.67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29.0～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185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79.52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29.5～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80.68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81.85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30.5～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85.34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31.0～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361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87.36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31.5～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198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88.78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32.0～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1217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91.10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32.5～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1562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2.06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92.96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33.0～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2771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3.65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95.50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33.5～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845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3223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96.99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34.0～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4597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98.62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34.5～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447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5181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6.83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35.0～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6555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101.67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35.5～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982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565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7025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102.83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36.0～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1226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1318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1395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7757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10.23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104.05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36.5～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1268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1301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1130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7038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9.28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105.15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37.0～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1448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6591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8.69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106.15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37.5～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205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556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944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1539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7.16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107.06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38.0～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259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1409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4707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6.21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107.77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38.5～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177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396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572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1332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3432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4.53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108.52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39.0～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389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728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3115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4.11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109.22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39.5～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146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214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549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1064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1.40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110.64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40.0～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27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129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506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716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112.88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10835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10834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75843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100.00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9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0.79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0.90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0.91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0.92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0.94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89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  <w:jc w:val="center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 w:rsidP="00453820">
      <w:pPr>
        <w:pStyle w:val="ExamTitle1"/>
        <w:rPr>
          <w:rFonts w:hint="eastAsia"/>
        </w:rPr>
      </w:pPr>
      <w:bookmarkStart w:id="9" w:name="_Toc456181323"/>
      <w:r>
        <w:rPr>
          <w:rFonts w:hint="eastAsia"/>
        </w:rPr>
        <w:lastRenderedPageBreak/>
        <w:t>相关分析</w:t>
      </w:r>
      <w:bookmarkEnd w:id="9"/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t>客观题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180</w:t>
      </w:r>
      <w:r>
        <w:fldChar w:fldCharType="end"/>
      </w:r>
      <w:r>
        <w:rPr>
          <w:rFonts w:hint="eastAsia"/>
        </w:rPr>
        <w:t>客观题相关分析表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3"/>
        <w:gridCol w:w="2463"/>
        <w:gridCol w:w="2464"/>
        <w:gridCol w:w="2464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63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</w:p>
        </w:tc>
        <w:tc>
          <w:tcPr>
            <w:tcW w:w="2463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1、客观题</w:t>
            </w:r>
          </w:p>
        </w:tc>
        <w:tc>
          <w:tcPr>
            <w:tcW w:w="246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2、主观题</w:t>
            </w:r>
          </w:p>
        </w:tc>
        <w:tc>
          <w:tcPr>
            <w:tcW w:w="246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2463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1、客观题</w:t>
            </w:r>
          </w:p>
        </w:tc>
        <w:tc>
          <w:tcPr>
            <w:tcW w:w="2463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246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0.34</w:t>
            </w:r>
          </w:p>
        </w:tc>
        <w:tc>
          <w:tcPr>
            <w:tcW w:w="246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2463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2、主观题</w:t>
            </w:r>
          </w:p>
        </w:tc>
        <w:tc>
          <w:tcPr>
            <w:tcW w:w="2463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0.34</w:t>
            </w:r>
          </w:p>
        </w:tc>
        <w:tc>
          <w:tcPr>
            <w:tcW w:w="246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246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2463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2463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246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2464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t>能力结构（一）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181</w:t>
      </w:r>
      <w:r>
        <w:fldChar w:fldCharType="end"/>
      </w:r>
      <w:r>
        <w:rPr>
          <w:rFonts w:hint="eastAsia"/>
        </w:rPr>
        <w:t>能力结构（一）相关分析表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1、书写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2、识记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3、运用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4、整体感知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5、提取信息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6、归纳概括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7、形成解释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8、评价鉴赏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9、探究推理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10、联想想象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11、综合表达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1、书写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0.13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0.13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0.23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2、识记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0.20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0.46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0.34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0.54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0.46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0.42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3、运用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0.19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0.31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4、整体感知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0.13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0.19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0.12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0.35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0.36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5、提取信息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0.13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0.20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0.15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0.12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0.19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6、归纳概括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0.46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0.54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0.34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0.47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0.44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7、形成解释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0.35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0.54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0.46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0.73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0.58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0.56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8、评价鉴赏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0.34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0.19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0.34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0.46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0.45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0.54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0.58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9、探究推理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0.54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0.36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0.73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0.45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0.56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10、联想想象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0.46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0.31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0.47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0.58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0.54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0.56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11、综合表达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0.23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0.42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0.44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0.56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0.58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0.98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0.65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0.80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0.57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0.81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0.78</w:t>
            </w:r>
          </w:p>
        </w:tc>
        <w:tc>
          <w:tcPr>
            <w:tcW w:w="75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t>能力结构（二）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182</w:t>
      </w:r>
      <w:r>
        <w:fldChar w:fldCharType="end"/>
      </w:r>
      <w:r>
        <w:rPr>
          <w:rFonts w:hint="eastAsia"/>
        </w:rPr>
        <w:t>能力结构（二）相关分析表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615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</w:p>
        </w:tc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1、识别书体并鉴赏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2、认清字形并书写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3、识记、辨析与运用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4、古典诗词的识记默写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5、课内文言文中的含义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6、联想相关诗句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7、概括理解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8、多材料概括理解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9、判断和推理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10、对文章的内容等进行归纳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11、考查提出问题的能力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12、对议论文论点的思考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13、点评连环画中人物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14、写作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1、识别书体并鉴赏</w:t>
            </w:r>
          </w:p>
        </w:tc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0.35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0.23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2、认清字形并书写</w:t>
            </w:r>
          </w:p>
        </w:tc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0.22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0.23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0.23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0.19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3、识记、辨析与运用</w:t>
            </w:r>
          </w:p>
        </w:tc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0.23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0.61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4、古典诗词的识记默写</w:t>
            </w:r>
          </w:p>
        </w:tc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0.23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0.48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5、课内文言文中的含义</w:t>
            </w:r>
          </w:p>
        </w:tc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0.48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0.42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6、联想相关诗句</w:t>
            </w:r>
          </w:p>
        </w:tc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0.35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0.34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0.39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0.44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7、概括理解</w:t>
            </w:r>
          </w:p>
        </w:tc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0.48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0.48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0.57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8、多材料概括理解</w:t>
            </w:r>
          </w:p>
        </w:tc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0.23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0.52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9、判断和推理</w:t>
            </w:r>
          </w:p>
        </w:tc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0.42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0.57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0.55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0.48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10、对文章的内容等进行归纳</w:t>
            </w:r>
          </w:p>
        </w:tc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0.19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0.34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0.39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0.35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0.64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11、考查提出问题的能力</w:t>
            </w:r>
          </w:p>
        </w:tc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0.39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0.43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0.39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12、对</w:t>
            </w:r>
            <w:r>
              <w:rPr>
                <w:rFonts w:hint="eastAsia"/>
              </w:rPr>
              <w:lastRenderedPageBreak/>
              <w:t>议论文论点的思考</w:t>
            </w:r>
          </w:p>
        </w:tc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lastRenderedPageBreak/>
              <w:t>0.33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0.28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0.27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0.55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0.40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0.48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13、点评连环画中人物</w:t>
            </w:r>
          </w:p>
        </w:tc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0.24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0.32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0.44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0.35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14、写作</w:t>
            </w:r>
          </w:p>
        </w:tc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0.30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0.33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0.25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0.48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0.37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0.48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615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0.50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0.61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0.62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0.52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0.64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0.58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0.66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616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t>题 型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183</w:t>
      </w:r>
      <w:r>
        <w:fldChar w:fldCharType="end"/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型相关分析表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1642"/>
        <w:gridCol w:w="1642"/>
        <w:gridCol w:w="1642"/>
        <w:gridCol w:w="1643"/>
        <w:gridCol w:w="1643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4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</w:p>
        </w:tc>
        <w:tc>
          <w:tcPr>
            <w:tcW w:w="164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1、选择题</w:t>
            </w:r>
          </w:p>
        </w:tc>
        <w:tc>
          <w:tcPr>
            <w:tcW w:w="164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2、填空题</w:t>
            </w:r>
          </w:p>
        </w:tc>
        <w:tc>
          <w:tcPr>
            <w:tcW w:w="164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3、简答题</w:t>
            </w:r>
          </w:p>
        </w:tc>
        <w:tc>
          <w:tcPr>
            <w:tcW w:w="1643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4、写作题</w:t>
            </w:r>
          </w:p>
        </w:tc>
        <w:tc>
          <w:tcPr>
            <w:tcW w:w="1643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64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1、选择题</w:t>
            </w:r>
          </w:p>
        </w:tc>
        <w:tc>
          <w:tcPr>
            <w:tcW w:w="164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164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  <w:tc>
          <w:tcPr>
            <w:tcW w:w="164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  <w:tc>
          <w:tcPr>
            <w:tcW w:w="1643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0.20</w:t>
            </w:r>
          </w:p>
        </w:tc>
        <w:tc>
          <w:tcPr>
            <w:tcW w:w="1643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64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2、填空题</w:t>
            </w:r>
          </w:p>
        </w:tc>
        <w:tc>
          <w:tcPr>
            <w:tcW w:w="164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0.38</w:t>
            </w:r>
          </w:p>
        </w:tc>
        <w:tc>
          <w:tcPr>
            <w:tcW w:w="164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164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0.73</w:t>
            </w:r>
          </w:p>
        </w:tc>
        <w:tc>
          <w:tcPr>
            <w:tcW w:w="1643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1643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64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3、简答题</w:t>
            </w:r>
          </w:p>
        </w:tc>
        <w:tc>
          <w:tcPr>
            <w:tcW w:w="164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0.29</w:t>
            </w:r>
          </w:p>
        </w:tc>
        <w:tc>
          <w:tcPr>
            <w:tcW w:w="164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0.73</w:t>
            </w:r>
          </w:p>
        </w:tc>
        <w:tc>
          <w:tcPr>
            <w:tcW w:w="164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1643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0.62</w:t>
            </w:r>
          </w:p>
        </w:tc>
        <w:tc>
          <w:tcPr>
            <w:tcW w:w="1643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64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4、写作题</w:t>
            </w:r>
          </w:p>
        </w:tc>
        <w:tc>
          <w:tcPr>
            <w:tcW w:w="164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0.20</w:t>
            </w:r>
          </w:p>
        </w:tc>
        <w:tc>
          <w:tcPr>
            <w:tcW w:w="164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164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0.62</w:t>
            </w:r>
          </w:p>
        </w:tc>
        <w:tc>
          <w:tcPr>
            <w:tcW w:w="1643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1643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64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164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0.53</w:t>
            </w:r>
          </w:p>
        </w:tc>
        <w:tc>
          <w:tcPr>
            <w:tcW w:w="164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1642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0.88</w:t>
            </w:r>
          </w:p>
        </w:tc>
        <w:tc>
          <w:tcPr>
            <w:tcW w:w="1643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0.79</w:t>
            </w:r>
          </w:p>
        </w:tc>
        <w:tc>
          <w:tcPr>
            <w:tcW w:w="1643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 w:rsidP="00453820">
      <w:pPr>
        <w:pStyle w:val="ExamTitle3"/>
        <w:rPr>
          <w:rFonts w:hint="eastAsia"/>
        </w:rPr>
      </w:pPr>
      <w:r>
        <w:rPr>
          <w:rFonts w:hint="eastAsia"/>
        </w:rPr>
        <w:t>各大题分析</w:t>
      </w:r>
    </w:p>
    <w:p w:rsidR="00453820" w:rsidRDefault="00453820" w:rsidP="00453820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184</w:t>
      </w:r>
      <w:r>
        <w:fldChar w:fldCharType="end"/>
      </w:r>
      <w:r>
        <w:rPr>
          <w:rFonts w:hint="eastAsia"/>
        </w:rPr>
        <w:t>各大题分析相关分析表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453820" w:rsidTr="004538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07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</w:p>
        </w:tc>
        <w:tc>
          <w:tcPr>
            <w:tcW w:w="1407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第一大题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第二大题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第三大题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第四大题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第五大题写作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407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第一大题</w:t>
            </w:r>
          </w:p>
        </w:tc>
        <w:tc>
          <w:tcPr>
            <w:tcW w:w="1407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0.58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0.55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0.55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0.39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407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第二大题</w:t>
            </w:r>
          </w:p>
        </w:tc>
        <w:tc>
          <w:tcPr>
            <w:tcW w:w="1407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0.58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407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第三大题</w:t>
            </w:r>
          </w:p>
        </w:tc>
        <w:tc>
          <w:tcPr>
            <w:tcW w:w="1407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0.55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0.60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0.61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407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第四大题</w:t>
            </w:r>
          </w:p>
        </w:tc>
        <w:tc>
          <w:tcPr>
            <w:tcW w:w="1407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0.55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0.59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0.61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0.56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407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第五大题写作</w:t>
            </w:r>
          </w:p>
        </w:tc>
        <w:tc>
          <w:tcPr>
            <w:tcW w:w="1407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0.39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0.49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0.56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0.79</w:t>
            </w:r>
          </w:p>
        </w:tc>
      </w:tr>
      <w:tr w:rsidR="00453820" w:rsidTr="00453820">
        <w:tblPrEx>
          <w:tblCellMar>
            <w:top w:w="0" w:type="dxa"/>
            <w:bottom w:w="0" w:type="dxa"/>
          </w:tblCellMar>
        </w:tblPrEx>
        <w:tc>
          <w:tcPr>
            <w:tcW w:w="1407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1407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0.75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0.76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0.87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0.79</w:t>
            </w:r>
          </w:p>
        </w:tc>
        <w:tc>
          <w:tcPr>
            <w:tcW w:w="1408" w:type="dxa"/>
            <w:shd w:val="clear" w:color="auto" w:fill="auto"/>
          </w:tcPr>
          <w:p w:rsidR="00453820" w:rsidRDefault="00453820" w:rsidP="00453820">
            <w:pPr>
              <w:pStyle w:val="TableContent2"/>
            </w:pPr>
            <w:r>
              <w:t>-</w:t>
            </w:r>
          </w:p>
        </w:tc>
      </w:tr>
    </w:tbl>
    <w:p w:rsidR="00453820" w:rsidRDefault="00453820" w:rsidP="00453820">
      <w:pPr>
        <w:pStyle w:val="ExamBodyText"/>
      </w:pP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53820" w:rsidRDefault="00453820">
      <w:pPr>
        <w:widowControl/>
        <w:jc w:val="left"/>
        <w:rPr>
          <w:rFonts w:ascii="宋体" w:cs="宋体"/>
          <w:sz w:val="21"/>
          <w:szCs w:val="20"/>
        </w:rPr>
      </w:pPr>
      <w:r>
        <w:lastRenderedPageBreak/>
        <w:br w:type="page"/>
      </w:r>
    </w:p>
    <w:p w:rsidR="00453820" w:rsidRDefault="00453820" w:rsidP="00453820">
      <w:pPr>
        <w:pStyle w:val="ExamTitle1"/>
        <w:rPr>
          <w:rFonts w:hint="eastAsia"/>
        </w:rPr>
      </w:pPr>
      <w:bookmarkStart w:id="10" w:name="_Toc456181324"/>
      <w:r>
        <w:rPr>
          <w:rFonts w:hint="eastAsia"/>
        </w:rPr>
        <w:lastRenderedPageBreak/>
        <w:t>附录</w:t>
      </w:r>
      <w:bookmarkEnd w:id="10"/>
    </w:p>
    <w:p w:rsidR="00453820" w:rsidRPr="00F07F86" w:rsidRDefault="00453820" w:rsidP="00917B5A">
      <w:pPr>
        <w:spacing w:line="360" w:lineRule="auto"/>
        <w:ind w:leftChars="175" w:left="420" w:firstLineChars="845" w:firstLine="3054"/>
        <w:rPr>
          <w:rFonts w:ascii="宋体" w:hAnsi="宋体"/>
          <w:b/>
          <w:color w:val="000000"/>
          <w:sz w:val="36"/>
          <w:szCs w:val="36"/>
        </w:rPr>
      </w:pPr>
      <w:bookmarkStart w:id="11" w:name="_GoBack"/>
      <w:bookmarkEnd w:id="11"/>
      <w:r w:rsidRPr="00F07F86">
        <w:rPr>
          <w:rFonts w:ascii="宋体" w:hAnsi="宋体" w:hint="eastAsia"/>
          <w:b/>
          <w:color w:val="000000"/>
          <w:sz w:val="36"/>
          <w:szCs w:val="36"/>
        </w:rPr>
        <w:t>统计指标说明</w:t>
      </w:r>
    </w:p>
    <w:p w:rsidR="00453820" w:rsidRPr="00F07F86" w:rsidRDefault="00453820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一、难度</w:t>
      </w:r>
    </w:p>
    <w:p w:rsidR="00453820" w:rsidRPr="00F07F86" w:rsidRDefault="00453820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>难度是指题目的难易程度。</w:t>
      </w:r>
    </w:p>
    <w:p w:rsidR="00453820" w:rsidRPr="00F07F86" w:rsidRDefault="00453820" w:rsidP="00917B5A">
      <w:pPr>
        <w:spacing w:line="360" w:lineRule="auto"/>
        <w:ind w:leftChars="442" w:left="4901" w:hangingChars="1600" w:hanging="3840"/>
        <w:rPr>
          <w:rFonts w:ascii="宋体" w:hAnsi="宋体"/>
        </w:rPr>
      </w:pPr>
      <w:r w:rsidRPr="00F07F86">
        <w:rPr>
          <w:rFonts w:ascii="宋体" w:hAnsi="宋体" w:hint="eastAsia"/>
        </w:rPr>
        <w:t>1、客观题的难度通常用通过率来表示，即答对人数与总人数的比值：</w:t>
      </w:r>
      <w:r w:rsidRPr="00F07F86">
        <w:rPr>
          <w:rFonts w:ascii="宋体" w:hAnsi="宋体" w:hint="eastAsia"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6.8pt" o:ole="" fillcolor="window">
            <v:imagedata r:id="rId172" o:title=""/>
          </v:shape>
          <o:OLEObject Type="Embed" ProgID="Equation.3" ShapeID="_x0000_i1025" DrawAspect="Content" ObjectID="_1529923143" r:id="rId173"/>
        </w:object>
      </w:r>
      <w:r w:rsidRPr="00F07F86">
        <w:rPr>
          <w:rFonts w:ascii="宋体" w:hAnsi="宋体" w:hint="eastAsia"/>
        </w:rPr>
        <w:t xml:space="preserve">      </w:t>
      </w:r>
      <w:r w:rsidRPr="00F07F86">
        <w:rPr>
          <w:rFonts w:ascii="宋体" w:hAnsi="宋体" w:hint="eastAsia"/>
          <w:position w:val="-24"/>
        </w:rPr>
        <w:object w:dxaOrig="700" w:dyaOrig="620">
          <v:shape id="_x0000_i1026" type="#_x0000_t75" style="width:34.9pt;height:31.35pt" o:ole="" fillcolor="window">
            <v:imagedata r:id="rId174" o:title=""/>
          </v:shape>
          <o:OLEObject Type="Embed" ProgID="Equation.3" ShapeID="_x0000_i1026" DrawAspect="Content" ObjectID="_1529923144" r:id="rId175"/>
        </w:object>
      </w:r>
    </w:p>
    <w:p w:rsidR="00453820" w:rsidRPr="00F07F86" w:rsidRDefault="00453820" w:rsidP="00917B5A">
      <w:pPr>
        <w:spacing w:line="360" w:lineRule="auto"/>
        <w:ind w:leftChars="442" w:left="4781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2、主观题难度是全体被试在该题上的平均数与试题满分的比值：            </w:t>
      </w:r>
      <w:r w:rsidRPr="00F07F86">
        <w:rPr>
          <w:rFonts w:ascii="宋体" w:hAnsi="宋体" w:hint="eastAsia"/>
          <w:position w:val="-30"/>
        </w:rPr>
        <w:object w:dxaOrig="1020" w:dyaOrig="720">
          <v:shape id="_x0000_i1027" type="#_x0000_t75" style="width:50.8pt;height:36.2pt" o:ole="" fillcolor="window">
            <v:imagedata r:id="rId176" o:title=""/>
          </v:shape>
          <o:OLEObject Type="Embed" ProgID="Equation.3" ShapeID="_x0000_i1027" DrawAspect="Content" ObjectID="_1529923145" r:id="rId177"/>
        </w:object>
      </w:r>
    </w:p>
    <w:p w:rsidR="00453820" w:rsidRDefault="00453820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二、区分度（相关系数）</w:t>
      </w:r>
    </w:p>
    <w:p w:rsidR="00453820" w:rsidRPr="00F07F86" w:rsidRDefault="00453820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</w:p>
    <w:p w:rsidR="00453820" w:rsidRPr="00F07F86" w:rsidRDefault="00453820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>一般地，在教育考试测量中，区分度（相关系数）是指测验题目对学业水平不同的考生的区分程度或鉴别能力。</w:t>
      </w:r>
    </w:p>
    <w:p w:rsidR="00453820" w:rsidRPr="00F07F86" w:rsidRDefault="00453820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1、客观题的区分度为点二列相关法：  </w:t>
      </w:r>
      <w:r w:rsidRPr="00F07F86">
        <w:rPr>
          <w:rFonts w:ascii="宋体" w:hAnsi="宋体" w:hint="eastAsia"/>
          <w:position w:val="-30"/>
        </w:rPr>
        <w:object w:dxaOrig="1880" w:dyaOrig="740">
          <v:shape id="_x0000_i1028" type="#_x0000_t75" style="width:94.1pt;height:37.1pt" o:ole="" fillcolor="window">
            <v:imagedata r:id="rId178" o:title=""/>
          </v:shape>
          <o:OLEObject Type="Embed" ProgID="Equation.3" ShapeID="_x0000_i1028" DrawAspect="Content" ObjectID="_1529923146" r:id="rId179"/>
        </w:object>
      </w:r>
    </w:p>
    <w:p w:rsidR="00453820" w:rsidRPr="00F07F86" w:rsidRDefault="00453820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2、主观题的区分度为积差相关法：    </w:t>
      </w:r>
      <w:r w:rsidRPr="00F07F86">
        <w:rPr>
          <w:rFonts w:ascii="宋体" w:hAnsi="宋体" w:hint="eastAsia"/>
          <w:position w:val="-32"/>
        </w:rPr>
        <w:object w:dxaOrig="2079" w:dyaOrig="1040">
          <v:shape id="_x0000_i1029" type="#_x0000_t75" style="width:103.8pt;height:52.1pt" o:ole="" fillcolor="window">
            <v:imagedata r:id="rId180" o:title=""/>
          </v:shape>
          <o:OLEObject Type="Embed" ProgID="Equation.3" ShapeID="_x0000_i1029" DrawAspect="Content" ObjectID="_1529923147" r:id="rId181"/>
        </w:object>
      </w:r>
    </w:p>
    <w:p w:rsidR="00453820" w:rsidRPr="00F07F86" w:rsidRDefault="00453820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 w:rsidRPr="00F07F86">
        <w:rPr>
          <w:rFonts w:ascii="宋体" w:hAnsi="宋体" w:hint="eastAsia"/>
        </w:rPr>
        <w:t>科恩（1998）关于相关系数划分的建议</w:t>
      </w:r>
    </w:p>
    <w:tbl>
      <w:tblPr>
        <w:tblW w:w="7245" w:type="dxa"/>
        <w:tblInd w:w="1068" w:type="dxa"/>
        <w:tblLook w:val="0000" w:firstRow="0" w:lastRow="0" w:firstColumn="0" w:lastColumn="0" w:noHBand="0" w:noVBand="0"/>
      </w:tblPr>
      <w:tblGrid>
        <w:gridCol w:w="7245"/>
      </w:tblGrid>
      <w:tr w:rsidR="00453820" w:rsidRPr="00F07F86">
        <w:trPr>
          <w:trHeight w:val="285"/>
        </w:trPr>
        <w:tc>
          <w:tcPr>
            <w:tcW w:w="7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53820" w:rsidRPr="00F07F86" w:rsidRDefault="00453820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相关程度               负相关                正相关</w:t>
            </w:r>
          </w:p>
        </w:tc>
      </w:tr>
      <w:tr w:rsidR="00453820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53820" w:rsidRPr="00F07F86" w:rsidRDefault="00453820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低               -0.29至-0.10           0.10至0.29</w:t>
            </w:r>
          </w:p>
        </w:tc>
      </w:tr>
      <w:tr w:rsidR="00453820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53820" w:rsidRPr="00F07F86" w:rsidRDefault="00453820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中               -0.49至-0.30           0.30至0.49</w:t>
            </w:r>
          </w:p>
        </w:tc>
      </w:tr>
      <w:tr w:rsidR="00453820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53820" w:rsidRPr="00F07F86" w:rsidRDefault="00453820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高               -1.00至-0.50           0.50至1.00</w:t>
            </w:r>
          </w:p>
        </w:tc>
      </w:tr>
    </w:tbl>
    <w:p w:rsidR="00453820" w:rsidRPr="00F07F86" w:rsidRDefault="00453820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453820" w:rsidRPr="00DD0F5C" w:rsidRDefault="00453820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>
        <w:rPr>
          <w:rFonts w:ascii="宋体" w:hAnsi="宋体"/>
          <w:b/>
          <w:bCs/>
        </w:rPr>
        <w:br w:type="page"/>
      </w:r>
      <w:r w:rsidRPr="00DD0F5C">
        <w:rPr>
          <w:rFonts w:ascii="宋体" w:hAnsi="宋体" w:hint="eastAsia"/>
          <w:b/>
          <w:bCs/>
        </w:rPr>
        <w:lastRenderedPageBreak/>
        <w:t>三、鉴别指数</w:t>
      </w:r>
    </w:p>
    <w:p w:rsidR="00453820" w:rsidRDefault="00453820" w:rsidP="00917B5A">
      <w:pPr>
        <w:spacing w:line="360" w:lineRule="auto"/>
        <w:ind w:leftChars="442" w:left="1061"/>
        <w:rPr>
          <w:rFonts w:ascii="宋体" w:hAnsi="宋体"/>
        </w:rPr>
      </w:pPr>
      <w:r>
        <w:rPr>
          <w:rFonts w:ascii="宋体" w:hAnsi="宋体" w:hint="eastAsia"/>
        </w:rPr>
        <w:t>鉴别指数是指测验对考生实际水平的区分程度。本数据报告采用高低分组法，即按照测验总分，由低到高依次排列分数，分别取出高分组（前27%考生）与低分组（后27%考生），计算这两组考生的试题得分率的差值。</w:t>
      </w:r>
    </w:p>
    <w:p w:rsidR="00453820" w:rsidRDefault="00453820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453820" w:rsidRDefault="00453820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>
        <w:rPr>
          <w:rFonts w:ascii="宋体" w:hAnsi="宋体" w:hint="eastAsia"/>
        </w:rPr>
        <w:t>艾贝尔关于鉴别指数法区分度的标准</w:t>
      </w:r>
    </w:p>
    <w:tbl>
      <w:tblPr>
        <w:tblW w:w="5760" w:type="dxa"/>
        <w:jc w:val="center"/>
        <w:tblLook w:val="0000" w:firstRow="0" w:lastRow="0" w:firstColumn="0" w:lastColumn="0" w:noHBand="0" w:noVBand="0"/>
      </w:tblPr>
      <w:tblGrid>
        <w:gridCol w:w="5760"/>
      </w:tblGrid>
      <w:tr w:rsidR="00453820" w:rsidRPr="00011FDD">
        <w:trPr>
          <w:trHeight w:val="285"/>
          <w:jc w:val="center"/>
        </w:trPr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53820" w:rsidRPr="00011FDD" w:rsidRDefault="00453820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鉴别指数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评价</w:t>
            </w:r>
          </w:p>
        </w:tc>
      </w:tr>
      <w:tr w:rsidR="00453820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53820" w:rsidRPr="00011FDD" w:rsidRDefault="00453820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大于0.40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>优秀</w:t>
            </w:r>
          </w:p>
        </w:tc>
      </w:tr>
      <w:tr w:rsidR="00453820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53820" w:rsidRPr="00011FDD" w:rsidRDefault="00453820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0.30至0.39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合格</w:t>
            </w:r>
          </w:p>
        </w:tc>
      </w:tr>
      <w:tr w:rsidR="00453820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53820" w:rsidRPr="00011FDD" w:rsidRDefault="00453820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0.20至0.29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尚可,需要修改</w:t>
            </w:r>
          </w:p>
        </w:tc>
      </w:tr>
      <w:tr w:rsidR="00453820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53820" w:rsidRPr="00011FDD" w:rsidRDefault="00453820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小于0.20 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应淘汰</w:t>
            </w:r>
          </w:p>
        </w:tc>
      </w:tr>
    </w:tbl>
    <w:p w:rsidR="00453820" w:rsidRPr="00F07F86" w:rsidRDefault="00453820" w:rsidP="00917B5A">
      <w:pPr>
        <w:spacing w:line="360" w:lineRule="auto"/>
        <w:ind w:leftChars="175" w:left="420" w:firstLineChars="750" w:firstLine="1800"/>
        <w:rPr>
          <w:rFonts w:ascii="宋体" w:hAnsi="宋体"/>
        </w:rPr>
      </w:pPr>
    </w:p>
    <w:p w:rsidR="00453820" w:rsidRPr="00F07F86" w:rsidRDefault="00453820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四</w:t>
      </w:r>
      <w:r w:rsidRPr="00F07F86">
        <w:rPr>
          <w:rFonts w:ascii="宋体" w:hAnsi="宋体" w:hint="eastAsia"/>
          <w:b/>
          <w:bCs/>
        </w:rPr>
        <w:t>、平均数</w:t>
      </w:r>
    </w:p>
    <w:p w:rsidR="00453820" w:rsidRPr="00F07F86" w:rsidRDefault="00453820" w:rsidP="00917B5A">
      <w:pPr>
        <w:spacing w:line="360" w:lineRule="auto"/>
        <w:ind w:leftChars="442" w:left="1061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>平均数是表示一组数据的集中情况。常用的是算术平均数，对于未分组的原始数据，算术平均数是所有数据的总和除以数据的个数：</w:t>
      </w:r>
    </w:p>
    <w:p w:rsidR="00453820" w:rsidRPr="00F07F86" w:rsidRDefault="00453820" w:rsidP="00917B5A">
      <w:pPr>
        <w:spacing w:line="360" w:lineRule="auto"/>
        <w:ind w:leftChars="442" w:left="1061" w:firstLineChars="500" w:firstLine="1200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        </w:t>
      </w:r>
      <w:r w:rsidRPr="00F07F86">
        <w:rPr>
          <w:rFonts w:ascii="宋体" w:hAnsi="宋体" w:hint="eastAsia"/>
          <w:position w:val="-24"/>
        </w:rPr>
        <w:object w:dxaOrig="2860" w:dyaOrig="960">
          <v:shape id="_x0000_i1030" type="#_x0000_t75" style="width:142.65pt;height:48.15pt" o:ole="" fillcolor="window">
            <v:imagedata r:id="rId182" o:title=""/>
          </v:shape>
          <o:OLEObject Type="Embed" ProgID="Equation.3" ShapeID="_x0000_i1030" DrawAspect="Content" ObjectID="_1529923148" r:id="rId183"/>
        </w:object>
      </w:r>
      <w:r w:rsidRPr="00F07F86">
        <w:rPr>
          <w:rFonts w:ascii="宋体" w:hAnsi="宋体" w:hint="eastAsia"/>
        </w:rPr>
        <w:t xml:space="preserve">    </w:t>
      </w:r>
    </w:p>
    <w:p w:rsidR="00453820" w:rsidRPr="00F07F86" w:rsidRDefault="00453820" w:rsidP="00917B5A">
      <w:pPr>
        <w:spacing w:line="360" w:lineRule="auto"/>
        <w:ind w:leftChars="175" w:left="420"/>
        <w:rPr>
          <w:rFonts w:ascii="宋体" w:hAnsi="宋体"/>
          <w:b/>
          <w:bCs/>
        </w:rPr>
      </w:pPr>
    </w:p>
    <w:p w:rsidR="00453820" w:rsidRPr="00F07F86" w:rsidRDefault="00453820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五</w:t>
      </w:r>
      <w:r w:rsidRPr="00F07F86">
        <w:rPr>
          <w:rFonts w:ascii="宋体" w:hAnsi="宋体" w:hint="eastAsia"/>
          <w:b/>
          <w:bCs/>
        </w:rPr>
        <w:t>、标准差</w:t>
      </w:r>
    </w:p>
    <w:p w:rsidR="00453820" w:rsidRPr="00F07F86" w:rsidRDefault="00453820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标准差是表示数据分散程度的统计指标。它是每个数据与该组数据平均数之差平方后的均值的平方根：  </w:t>
      </w:r>
      <w:r w:rsidRPr="00F07F86">
        <w:rPr>
          <w:rFonts w:ascii="宋体" w:hAnsi="宋体" w:hint="eastAsia"/>
          <w:position w:val="-26"/>
        </w:rPr>
        <w:object w:dxaOrig="1860" w:dyaOrig="1040">
          <v:shape id="_x0000_i1031" type="#_x0000_t75" style="width:105.15pt;height:58.75pt" o:ole="" fillcolor="window">
            <v:imagedata r:id="rId184" o:title=""/>
          </v:shape>
          <o:OLEObject Type="Embed" ProgID="Equation.3" ShapeID="_x0000_i1031" DrawAspect="Content" ObjectID="_1529923149" r:id="rId185"/>
        </w:object>
      </w:r>
    </w:p>
    <w:p w:rsidR="00453820" w:rsidRPr="00F07F86" w:rsidRDefault="00453820" w:rsidP="00917B5A">
      <w:pPr>
        <w:spacing w:line="360" w:lineRule="auto"/>
        <w:ind w:leftChars="442" w:left="1061"/>
        <w:rPr>
          <w:rFonts w:ascii="宋体" w:hAnsi="宋体"/>
        </w:rPr>
      </w:pPr>
    </w:p>
    <w:p w:rsidR="00453820" w:rsidRPr="00F07F86" w:rsidRDefault="00453820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六</w:t>
      </w:r>
      <w:r w:rsidRPr="00F07F86">
        <w:rPr>
          <w:rFonts w:ascii="宋体" w:hAnsi="宋体" w:hint="eastAsia"/>
          <w:b/>
          <w:bCs/>
        </w:rPr>
        <w:t>、差异系数</w:t>
      </w:r>
    </w:p>
    <w:p w:rsidR="00453820" w:rsidRPr="00F07F86" w:rsidRDefault="00453820" w:rsidP="00917B5A">
      <w:pPr>
        <w:spacing w:line="360" w:lineRule="auto"/>
        <w:ind w:leftChars="375" w:left="900"/>
        <w:rPr>
          <w:rFonts w:ascii="宋体" w:hAnsi="宋体"/>
        </w:rPr>
      </w:pPr>
      <w:r w:rsidRPr="00F07F86">
        <w:rPr>
          <w:rFonts w:ascii="宋体" w:hAnsi="宋体" w:hint="eastAsia"/>
          <w:bCs/>
        </w:rPr>
        <w:t xml:space="preserve">差异系数可对不同样本观测结果的离散程度直接进行比较。它是样本标准差与其平均数的百分比：   </w:t>
      </w:r>
      <w:r w:rsidRPr="00F07F86">
        <w:rPr>
          <w:rFonts w:ascii="宋体" w:hAnsi="宋体" w:hint="eastAsia"/>
          <w:position w:val="-24"/>
        </w:rPr>
        <w:object w:dxaOrig="1680" w:dyaOrig="620">
          <v:shape id="_x0000_i1032" type="#_x0000_t75" style="width:83.95pt;height:31.35pt" o:ole="" fillcolor="window">
            <v:imagedata r:id="rId186" o:title=""/>
          </v:shape>
          <o:OLEObject Type="Embed" ProgID="Equation.3" ShapeID="_x0000_i1032" DrawAspect="Content" ObjectID="_1529923150" r:id="rId187"/>
        </w:object>
      </w:r>
    </w:p>
    <w:p w:rsidR="00453820" w:rsidRPr="00F07F86" w:rsidRDefault="00453820" w:rsidP="00917B5A">
      <w:pPr>
        <w:spacing w:line="360" w:lineRule="auto"/>
        <w:ind w:leftChars="175" w:left="4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</w:p>
    <w:p w:rsidR="00453820" w:rsidRPr="00F07F86" w:rsidRDefault="00453820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br w:type="page"/>
      </w:r>
      <w:r>
        <w:rPr>
          <w:rFonts w:ascii="宋体" w:hAnsi="宋体" w:hint="eastAsia"/>
          <w:b/>
          <w:bCs/>
        </w:rPr>
        <w:lastRenderedPageBreak/>
        <w:t>七</w:t>
      </w:r>
      <w:r w:rsidRPr="00F07F86">
        <w:rPr>
          <w:rFonts w:ascii="宋体" w:hAnsi="宋体" w:hint="eastAsia"/>
          <w:b/>
          <w:bCs/>
        </w:rPr>
        <w:t>、相关分析</w:t>
      </w:r>
    </w:p>
    <w:p w:rsidR="00453820" w:rsidRDefault="00453820" w:rsidP="00917B5A">
      <w:pPr>
        <w:spacing w:line="360" w:lineRule="auto"/>
        <w:ind w:leftChars="175" w:left="4140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</w:t>
      </w:r>
      <w:r w:rsidRPr="00F07F86">
        <w:rPr>
          <w:rFonts w:ascii="宋体" w:hAnsi="宋体" w:hint="eastAsia"/>
        </w:rPr>
        <w:t xml:space="preserve">相关分析用于反映两个变量之间的关联程度。常用积差法来测定相关系数：   </w:t>
      </w:r>
    </w:p>
    <w:p w:rsidR="00453820" w:rsidRPr="00F07F86" w:rsidRDefault="00453820" w:rsidP="00917B5A">
      <w:pPr>
        <w:spacing w:line="360" w:lineRule="auto"/>
        <w:ind w:leftChars="1575" w:left="4140" w:hangingChars="150" w:hanging="360"/>
        <w:rPr>
          <w:rFonts w:ascii="宋体" w:hAnsi="宋体"/>
        </w:rPr>
      </w:pPr>
      <w:r w:rsidRPr="00F07F86">
        <w:rPr>
          <w:rFonts w:ascii="宋体" w:hAnsi="宋体" w:hint="eastAsia"/>
          <w:position w:val="-32"/>
        </w:rPr>
        <w:object w:dxaOrig="2079" w:dyaOrig="1040">
          <v:shape id="_x0000_i1033" type="#_x0000_t75" style="width:103.8pt;height:52.1pt" o:ole="" fillcolor="window">
            <v:imagedata r:id="rId180" o:title=""/>
          </v:shape>
          <o:OLEObject Type="Embed" ProgID="Equation.3" ShapeID="_x0000_i1033" DrawAspect="Content" ObjectID="_1529923151" r:id="rId188"/>
        </w:object>
      </w:r>
    </w:p>
    <w:p w:rsidR="00453820" w:rsidRDefault="00453820" w:rsidP="00917B5A">
      <w:pPr>
        <w:spacing w:line="360" w:lineRule="auto"/>
        <w:ind w:leftChars="175" w:left="420"/>
        <w:rPr>
          <w:rFonts w:ascii="宋体" w:hAnsi="宋体"/>
        </w:rPr>
      </w:pPr>
    </w:p>
    <w:p w:rsidR="00453820" w:rsidRDefault="00453820" w:rsidP="00917B5A">
      <w:pPr>
        <w:spacing w:line="360" w:lineRule="auto"/>
        <w:ind w:leftChars="175" w:left="420" w:firstLineChars="147" w:firstLine="354"/>
        <w:rPr>
          <w:rFonts w:ascii="宋体" w:hAnsi="宋体" w:cs="黑体"/>
          <w:b/>
        </w:rPr>
      </w:pPr>
      <w:r w:rsidRPr="00B114CF">
        <w:rPr>
          <w:rFonts w:ascii="宋体" w:hAnsi="宋体" w:hint="eastAsia"/>
          <w:b/>
        </w:rPr>
        <w:t>八、</w:t>
      </w:r>
      <w:r w:rsidRPr="00B114CF">
        <w:rPr>
          <w:rFonts w:ascii="宋体" w:hAnsi="宋体" w:hint="eastAsia"/>
          <w:b/>
          <w:position w:val="-6"/>
        </w:rPr>
        <w:object w:dxaOrig="240" w:dyaOrig="220">
          <v:shape id="_x0000_i1034" type="#_x0000_t75" style="width:11.95pt;height:10.6pt" o:ole="">
            <v:imagedata r:id="rId189" o:title=""/>
          </v:shape>
          <o:OLEObject Type="Embed" ProgID="Equation.DSMT4" ShapeID="_x0000_i1034" DrawAspect="Content" ObjectID="_1529923152" r:id="rId190"/>
        </w:object>
      </w:r>
      <w:r w:rsidRPr="00B114CF">
        <w:rPr>
          <w:rFonts w:ascii="宋体" w:hAnsi="宋体" w:hint="eastAsia"/>
          <w:b/>
        </w:rPr>
        <w:t>信度</w:t>
      </w:r>
      <w:r w:rsidRPr="00B114CF">
        <w:rPr>
          <w:rFonts w:ascii="宋体" w:hAnsi="宋体" w:cs="黑体" w:hint="eastAsia"/>
          <w:b/>
        </w:rPr>
        <w:t>系数</w:t>
      </w:r>
    </w:p>
    <w:p w:rsidR="00453820" w:rsidRDefault="00453820" w:rsidP="00917B5A">
      <w:pPr>
        <w:spacing w:line="360" w:lineRule="auto"/>
        <w:ind w:leftChars="325" w:left="780" w:firstLineChars="200" w:firstLine="480"/>
      </w:pPr>
      <w:r w:rsidRPr="00B114CF">
        <w:rPr>
          <w:rFonts w:ascii="宋体" w:hAnsi="宋体" w:hint="eastAsia"/>
          <w:position w:val="-6"/>
        </w:rPr>
        <w:object w:dxaOrig="240" w:dyaOrig="220">
          <v:shape id="_x0000_i1035" type="#_x0000_t75" style="width:11.95pt;height:10.6pt" o:ole="">
            <v:imagedata r:id="rId189" o:title=""/>
          </v:shape>
          <o:OLEObject Type="Embed" ProgID="Equation.DSMT4" ShapeID="_x0000_i1035" DrawAspect="Content" ObjectID="_1529923153" r:id="rId191"/>
        </w:object>
      </w:r>
      <w:r w:rsidRPr="00B114CF">
        <w:rPr>
          <w:rFonts w:ascii="宋体" w:hAnsi="宋体" w:cs="黑体" w:hint="eastAsia"/>
        </w:rPr>
        <w:t>系数</w:t>
      </w:r>
      <w:r>
        <w:rPr>
          <w:rFonts w:ascii="宋体" w:hAnsi="宋体" w:cs="黑体" w:hint="eastAsia"/>
        </w:rPr>
        <w:t>(</w:t>
      </w:r>
      <w:r>
        <w:rPr>
          <w:rFonts w:ascii="宋体" w:hAnsi="宋体" w:hint="eastAsia"/>
        </w:rPr>
        <w:t>内部一致性信度)说明考试内部所有题目之间的一致性程度。同质性信度高说明考试所测的内容或特质的相似性高。</w:t>
      </w:r>
    </w:p>
    <w:p w:rsidR="00453820" w:rsidRDefault="00453820" w:rsidP="00917B5A">
      <w:pPr>
        <w:spacing w:line="360" w:lineRule="auto"/>
        <w:ind w:leftChars="175" w:left="420" w:firstLineChars="1100" w:firstLine="2640"/>
      </w:pPr>
      <w:r w:rsidRPr="0084310D">
        <w:fldChar w:fldCharType="begin"/>
      </w:r>
      <w:r w:rsidRPr="0084310D">
        <w:instrText xml:space="preserve"> QUOTE </w:instrText>
      </w:r>
      <w:r w:rsidRPr="0084310D">
        <w:rPr>
          <w:position w:val="-22"/>
        </w:rPr>
        <w:pict>
          <v:shape id="_x0000_i1036" type="#_x0000_t75" style="width:93.6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2" o:title="" chromakey="white"/>
          </v:shape>
        </w:pict>
      </w:r>
      <w:r w:rsidRPr="0084310D">
        <w:instrText xml:space="preserve"> </w:instrText>
      </w:r>
      <w:r w:rsidRPr="0084310D">
        <w:fldChar w:fldCharType="separate"/>
      </w:r>
      <w:r w:rsidRPr="0084310D">
        <w:rPr>
          <w:position w:val="-22"/>
        </w:rPr>
        <w:pict>
          <v:shape id="_x0000_i1037" type="#_x0000_t75" style="width:93.6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2" o:title="" chromakey="white"/>
          </v:shape>
        </w:pict>
      </w:r>
      <w:r w:rsidRPr="0084310D">
        <w:fldChar w:fldCharType="end"/>
      </w:r>
      <w:r>
        <w:rPr>
          <w:rFonts w:hint="eastAsia"/>
        </w:rPr>
        <w:t xml:space="preserve">  </w:t>
      </w:r>
    </w:p>
    <w:p w:rsidR="00453820" w:rsidRPr="00F024D6" w:rsidRDefault="00453820" w:rsidP="00917B5A">
      <w:pPr>
        <w:spacing w:line="360" w:lineRule="auto"/>
        <w:ind w:leftChars="325" w:left="780"/>
        <w:rPr>
          <w:szCs w:val="21"/>
        </w:rPr>
      </w:pPr>
      <w:r w:rsidRPr="00F024D6">
        <w:rPr>
          <w:rFonts w:hint="eastAsia"/>
          <w:szCs w:val="21"/>
        </w:rPr>
        <w:t>K</w:t>
      </w:r>
      <w:r w:rsidRPr="00F024D6">
        <w:rPr>
          <w:rFonts w:hint="eastAsia"/>
          <w:szCs w:val="21"/>
        </w:rPr>
        <w:t>表示题目数量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38" type="#_x0000_t75" style="width:11.95pt;height:15.4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3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39" type="#_x0000_t75" style="width:11.95pt;height:15.4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3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表示所有被试在第</w:t>
      </w:r>
      <w:r w:rsidRPr="00F024D6">
        <w:rPr>
          <w:rFonts w:hint="eastAsia"/>
          <w:szCs w:val="21"/>
        </w:rPr>
        <w:t>i</w:t>
      </w:r>
      <w:r w:rsidRPr="00F024D6">
        <w:rPr>
          <w:rFonts w:hint="eastAsia"/>
          <w:szCs w:val="21"/>
        </w:rPr>
        <w:t>题上的分数变异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40" type="#_x0000_t75" style="width:11.95pt;height:15.4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4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41" type="#_x0000_t75" style="width:11.95pt;height:15.4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4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表示考试分数总分的变异。</w:t>
      </w:r>
    </w:p>
    <w:p w:rsidR="00453820" w:rsidRPr="00512732" w:rsidRDefault="00453820" w:rsidP="00917B5A">
      <w:pPr>
        <w:spacing w:line="360" w:lineRule="auto"/>
        <w:ind w:leftChars="175" w:left="420" w:firstLineChars="147" w:firstLine="354"/>
        <w:rPr>
          <w:rFonts w:ascii="宋体" w:hAnsi="宋体"/>
          <w:b/>
        </w:rPr>
      </w:pPr>
    </w:p>
    <w:p w:rsidR="00453820" w:rsidRPr="00F07F86" w:rsidRDefault="00453820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 w:rsidRPr="00F07F86"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九</w:t>
      </w:r>
      <w:r w:rsidRPr="00F07F86">
        <w:rPr>
          <w:rFonts w:ascii="宋体" w:hAnsi="宋体" w:hint="eastAsia"/>
          <w:b/>
        </w:rPr>
        <w:t>、正态分布曲线的峰度和偏度</w:t>
      </w:r>
    </w:p>
    <w:p w:rsidR="00453820" w:rsidRPr="00F07F86" w:rsidRDefault="00453820" w:rsidP="00917B5A">
      <w:pPr>
        <w:spacing w:line="360" w:lineRule="auto"/>
        <w:ind w:leftChars="346" w:left="830"/>
        <w:rPr>
          <w:rFonts w:ascii="宋体" w:hAnsi="宋体"/>
        </w:rPr>
      </w:pPr>
      <w:r w:rsidRPr="00F07F86">
        <w:rPr>
          <w:rFonts w:ascii="宋体" w:hAnsi="宋体" w:hint="eastAsia"/>
        </w:rPr>
        <w:t>峰度反映了与正态分布相比，随机变量分布的尖锐度或平坦度。偏度描述了随机变量分布相对其均值的不对称程度。当随机变量x服从正态分布时，其偏度</w:t>
      </w:r>
      <w:r w:rsidRPr="00F07F86">
        <w:rPr>
          <w:rFonts w:ascii="宋体" w:hAnsi="宋体" w:hint="eastAsia"/>
          <w:vertAlign w:val="subscript"/>
        </w:rPr>
        <w:t xml:space="preserve"> </w:t>
      </w:r>
      <w:r w:rsidRPr="0084310D">
        <w:rPr>
          <w:rFonts w:ascii="宋体" w:hAnsi="宋体"/>
          <w:noProof/>
          <w:vertAlign w:val="subscript"/>
        </w:rPr>
        <w:pict>
          <v:shape id="图片 122" o:spid="_x0000_i1042" type="#_x0000_t75" alt="20050218114251811" style="width:29.6pt;height:15.45pt;visibility:visible">
            <v:imagedata r:id="rId195" o:title="20050218114251811"/>
          </v:shape>
        </w:pict>
      </w:r>
      <w:r w:rsidRPr="00F07F86">
        <w:rPr>
          <w:rFonts w:ascii="宋体" w:hAnsi="宋体" w:hint="eastAsia"/>
        </w:rPr>
        <w:t>、峰度</w:t>
      </w:r>
      <w:r w:rsidRPr="00F07F86">
        <w:rPr>
          <w:rFonts w:ascii="宋体" w:hAnsi="宋体" w:hint="eastAsia"/>
          <w:sz w:val="32"/>
          <w:szCs w:val="32"/>
        </w:rPr>
        <w:t>v</w:t>
      </w:r>
      <w:r w:rsidRPr="00F07F86">
        <w:rPr>
          <w:rFonts w:ascii="宋体" w:hAnsi="宋体" w:hint="eastAsia"/>
        </w:rPr>
        <w:t>=0。比如偏度&lt;0，说明数据的分布较正态分布而言为左偏，拖了一条长尾在左边；峰度&gt;0，说明数据的分布情况较正态分布而言要陡峭。</w:t>
      </w:r>
    </w:p>
    <w:p w:rsidR="00453820" w:rsidRDefault="00453820" w:rsidP="00917B5A">
      <w:pPr>
        <w:spacing w:line="360" w:lineRule="auto"/>
        <w:ind w:leftChars="346" w:left="830"/>
        <w:rPr>
          <w:rFonts w:ascii="宋体" w:hAnsi="宋体"/>
          <w:b/>
        </w:rPr>
      </w:pPr>
    </w:p>
    <w:p w:rsidR="00453820" w:rsidRPr="00F07F86" w:rsidRDefault="00453820" w:rsidP="00917B5A">
      <w:pPr>
        <w:spacing w:line="360" w:lineRule="auto"/>
        <w:ind w:leftChars="346" w:left="830"/>
        <w:rPr>
          <w:rFonts w:ascii="宋体" w:hAnsi="宋体"/>
          <w:b/>
        </w:rPr>
      </w:pPr>
      <w:r>
        <w:rPr>
          <w:rFonts w:ascii="宋体" w:hAnsi="宋体" w:hint="eastAsia"/>
          <w:b/>
        </w:rPr>
        <w:t>十</w:t>
      </w:r>
      <w:r w:rsidRPr="00F07F86">
        <w:rPr>
          <w:rFonts w:ascii="宋体" w:hAnsi="宋体" w:hint="eastAsia"/>
          <w:b/>
        </w:rPr>
        <w:t>、分组</w:t>
      </w:r>
    </w:p>
    <w:p w:rsidR="00453820" w:rsidRPr="00F07F86" w:rsidRDefault="00453820" w:rsidP="00917B5A">
      <w:pPr>
        <w:spacing w:line="360" w:lineRule="auto"/>
        <w:ind w:leftChars="175" w:left="420" w:firstLineChars="200" w:firstLine="480"/>
        <w:rPr>
          <w:rFonts w:ascii="宋体" w:hAnsi="宋体"/>
        </w:rPr>
      </w:pPr>
      <w:r w:rsidRPr="00F07F86">
        <w:rPr>
          <w:rFonts w:ascii="宋体" w:hAnsi="宋体" w:hint="eastAsia"/>
        </w:rPr>
        <w:t>参加分析的全体考生本科目成绩按升序排列后，根据人数平均分为七组。</w:t>
      </w:r>
    </w:p>
    <w:p w:rsidR="00453820" w:rsidRPr="00B22B4D" w:rsidRDefault="00453820" w:rsidP="00917B5A"/>
    <w:p w:rsidR="00453820" w:rsidRPr="000B6F41" w:rsidRDefault="00453820" w:rsidP="00917B5A">
      <w:pPr>
        <w:rPr>
          <w:rFonts w:ascii="宋体" w:hAnsi="宋体" w:hint="eastAsia"/>
          <w:szCs w:val="21"/>
        </w:rPr>
      </w:pPr>
    </w:p>
    <w:p w:rsidR="00453820" w:rsidRPr="00917B5A" w:rsidRDefault="00453820"/>
    <w:p w:rsidR="00453820" w:rsidRDefault="00453820" w:rsidP="00453820">
      <w:pPr>
        <w:pStyle w:val="ExamBodyText"/>
      </w:pPr>
    </w:p>
    <w:sectPr w:rsidR="00453820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820" w:rsidRDefault="00453820">
      <w:r>
        <w:separator/>
      </w:r>
    </w:p>
  </w:endnote>
  <w:endnote w:type="continuationSeparator" w:id="0">
    <w:p w:rsidR="00453820" w:rsidRDefault="00453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453820">
      <w:rPr>
        <w:rStyle w:val="a4"/>
        <w:noProof/>
        <w:sz w:val="21"/>
        <w:szCs w:val="21"/>
      </w:rPr>
      <w:t>198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820" w:rsidRDefault="00453820">
      <w:r>
        <w:separator/>
      </w:r>
    </w:p>
  </w:footnote>
  <w:footnote w:type="continuationSeparator" w:id="0">
    <w:p w:rsidR="00453820" w:rsidRDefault="004538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FB0151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-88900</wp:posOffset>
          </wp:positionV>
          <wp:extent cx="276225" cy="224712"/>
          <wp:effectExtent l="0" t="0" r="0" b="444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224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6CD2">
      <w:rPr>
        <w:rFonts w:hint="eastAsia"/>
        <w:noProof/>
      </w:rPr>
      <w:drawing>
        <wp:anchor distT="0" distB="0" distL="114300" distR="114300" simplePos="0" relativeHeight="251658752" behindDoc="0" locked="0" layoutInCell="1" allowOverlap="1" wp14:anchorId="109C5E10" wp14:editId="59D15265">
          <wp:simplePos x="0" y="0"/>
          <wp:positionH relativeFrom="margin">
            <wp:posOffset>4824730</wp:posOffset>
          </wp:positionH>
          <wp:positionV relativeFrom="paragraph">
            <wp:posOffset>-88900</wp:posOffset>
          </wp:positionV>
          <wp:extent cx="1295400" cy="2286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66CD2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7FC293" wp14:editId="44587564">
              <wp:simplePos x="0" y="0"/>
              <wp:positionH relativeFrom="column">
                <wp:posOffset>-186690</wp:posOffset>
              </wp:positionH>
              <wp:positionV relativeFrom="paragraph">
                <wp:posOffset>160949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612CFE5" id="Line 23" o:spid="_x0000_s1026" style="position:absolute;left:0;text-align:left;flip:y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pt,12.65pt" to="494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" strokecolor="#669"/>
          </w:pict>
        </mc:Fallback>
      </mc:AlternateContent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0E077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04EA2C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48B4C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2FA1D8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B2E493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68EA14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BFEE21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932432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53839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7929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556BDB"/>
    <w:multiLevelType w:val="multilevel"/>
    <w:tmpl w:val="244A9298"/>
    <w:numStyleLink w:val="1"/>
  </w:abstractNum>
  <w:abstractNum w:abstractNumId="11" w15:restartNumberingAfterBreak="0">
    <w:nsid w:val="0DD97C3D"/>
    <w:multiLevelType w:val="multilevel"/>
    <w:tmpl w:val="244A9298"/>
    <w:styleLink w:val="1"/>
    <w:lvl w:ilvl="0">
      <w:start w:val="1"/>
      <w:numFmt w:val="chineseCountingThousand"/>
      <w:pStyle w:val="ExamTitle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2"/>
      <w:suff w:val="nothing"/>
      <w:lvlText w:val="(%2) 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ExamTitle3"/>
      <w:suff w:val="nothing"/>
      <w:lvlText w:val="%3、"/>
      <w:lvlJc w:val="left"/>
      <w:pPr>
        <w:ind w:left="1304" w:hanging="130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1BD27E6A"/>
    <w:multiLevelType w:val="multilevel"/>
    <w:tmpl w:val="244A9298"/>
    <w:numStyleLink w:val="1"/>
  </w:abstractNum>
  <w:abstractNum w:abstractNumId="13" w15:restartNumberingAfterBreak="0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3CC62EAE"/>
    <w:multiLevelType w:val="multilevel"/>
    <w:tmpl w:val="244A9298"/>
    <w:numStyleLink w:val="1"/>
  </w:abstractNum>
  <w:abstractNum w:abstractNumId="16" w15:restartNumberingAfterBreak="0">
    <w:nsid w:val="4A3C1A1C"/>
    <w:multiLevelType w:val="multilevel"/>
    <w:tmpl w:val="244A9298"/>
    <w:numStyleLink w:val="1"/>
  </w:abstractNum>
  <w:abstractNum w:abstractNumId="17" w15:restartNumberingAfterBreak="0">
    <w:nsid w:val="4B32769A"/>
    <w:multiLevelType w:val="multilevel"/>
    <w:tmpl w:val="244A9298"/>
    <w:numStyleLink w:val="1"/>
  </w:abstractNum>
  <w:abstractNum w:abstractNumId="18" w15:restartNumberingAfterBreak="0">
    <w:nsid w:val="50010C46"/>
    <w:multiLevelType w:val="multilevel"/>
    <w:tmpl w:val="244A9298"/>
    <w:numStyleLink w:val="1"/>
  </w:abstractNum>
  <w:abstractNum w:abstractNumId="19" w15:restartNumberingAfterBreak="0">
    <w:nsid w:val="551432EE"/>
    <w:multiLevelType w:val="multilevel"/>
    <w:tmpl w:val="244A9298"/>
    <w:numStyleLink w:val="1"/>
  </w:abstractNum>
  <w:abstractNum w:abstractNumId="20" w15:restartNumberingAfterBreak="0">
    <w:nsid w:val="64416FB3"/>
    <w:multiLevelType w:val="multilevel"/>
    <w:tmpl w:val="244A9298"/>
    <w:numStyleLink w:val="1"/>
  </w:abstractNum>
  <w:abstractNum w:abstractNumId="21" w15:restartNumberingAfterBreak="0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21"/>
  </w:num>
  <w:num w:numId="5">
    <w:abstractNumId w:val="20"/>
  </w:num>
  <w:num w:numId="6">
    <w:abstractNumId w:val="19"/>
  </w:num>
  <w:num w:numId="7">
    <w:abstractNumId w:val="16"/>
  </w:num>
  <w:num w:numId="8">
    <w:abstractNumId w:val="12"/>
  </w:num>
  <w:num w:numId="9">
    <w:abstractNumId w:val="10"/>
  </w:num>
  <w:num w:numId="10">
    <w:abstractNumId w:val="18"/>
  </w:num>
  <w:num w:numId="11">
    <w:abstractNumId w:val="17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820"/>
    <w:rsid w:val="00026EA9"/>
    <w:rsid w:val="0004419C"/>
    <w:rsid w:val="00054C74"/>
    <w:rsid w:val="00065E1F"/>
    <w:rsid w:val="00073307"/>
    <w:rsid w:val="00090BFE"/>
    <w:rsid w:val="00144ACB"/>
    <w:rsid w:val="001501FB"/>
    <w:rsid w:val="00180D0C"/>
    <w:rsid w:val="00191E43"/>
    <w:rsid w:val="001A2139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E3303"/>
    <w:rsid w:val="00334829"/>
    <w:rsid w:val="00334F8E"/>
    <w:rsid w:val="00361043"/>
    <w:rsid w:val="00362A98"/>
    <w:rsid w:val="003640AD"/>
    <w:rsid w:val="00366CD2"/>
    <w:rsid w:val="003930C2"/>
    <w:rsid w:val="003A5A0D"/>
    <w:rsid w:val="003B2E65"/>
    <w:rsid w:val="003D0EEF"/>
    <w:rsid w:val="003E5A95"/>
    <w:rsid w:val="0042340A"/>
    <w:rsid w:val="004268B6"/>
    <w:rsid w:val="00440019"/>
    <w:rsid w:val="00450281"/>
    <w:rsid w:val="00453820"/>
    <w:rsid w:val="00464F4A"/>
    <w:rsid w:val="00481D83"/>
    <w:rsid w:val="004A7D6F"/>
    <w:rsid w:val="00502F8E"/>
    <w:rsid w:val="00507F6F"/>
    <w:rsid w:val="00554AE1"/>
    <w:rsid w:val="00557C73"/>
    <w:rsid w:val="00562D8D"/>
    <w:rsid w:val="005758C4"/>
    <w:rsid w:val="005821B8"/>
    <w:rsid w:val="00586108"/>
    <w:rsid w:val="005E751D"/>
    <w:rsid w:val="005F10E5"/>
    <w:rsid w:val="00600FDF"/>
    <w:rsid w:val="00620BA8"/>
    <w:rsid w:val="00627288"/>
    <w:rsid w:val="006361B6"/>
    <w:rsid w:val="0067073B"/>
    <w:rsid w:val="00677243"/>
    <w:rsid w:val="006C2A5B"/>
    <w:rsid w:val="006D2D6A"/>
    <w:rsid w:val="006E0B51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7F58C7"/>
    <w:rsid w:val="008114F7"/>
    <w:rsid w:val="00831DEC"/>
    <w:rsid w:val="008A23E1"/>
    <w:rsid w:val="008B06EF"/>
    <w:rsid w:val="008B1FA0"/>
    <w:rsid w:val="008B255C"/>
    <w:rsid w:val="008B2B67"/>
    <w:rsid w:val="008B44CF"/>
    <w:rsid w:val="008B7BF1"/>
    <w:rsid w:val="008C27C7"/>
    <w:rsid w:val="008E335A"/>
    <w:rsid w:val="008F0DD2"/>
    <w:rsid w:val="008F32F1"/>
    <w:rsid w:val="00902CFA"/>
    <w:rsid w:val="0090396C"/>
    <w:rsid w:val="00910F01"/>
    <w:rsid w:val="00920351"/>
    <w:rsid w:val="00952FE5"/>
    <w:rsid w:val="0095381A"/>
    <w:rsid w:val="00961FFE"/>
    <w:rsid w:val="00975FEB"/>
    <w:rsid w:val="009810DD"/>
    <w:rsid w:val="00986060"/>
    <w:rsid w:val="00997DAC"/>
    <w:rsid w:val="009D4199"/>
    <w:rsid w:val="00A100BE"/>
    <w:rsid w:val="00A2655B"/>
    <w:rsid w:val="00A26B4E"/>
    <w:rsid w:val="00A32AA2"/>
    <w:rsid w:val="00A47C04"/>
    <w:rsid w:val="00A923DC"/>
    <w:rsid w:val="00AD0E8E"/>
    <w:rsid w:val="00AE2A0C"/>
    <w:rsid w:val="00AF77B2"/>
    <w:rsid w:val="00B01675"/>
    <w:rsid w:val="00B44229"/>
    <w:rsid w:val="00B46CA2"/>
    <w:rsid w:val="00B9598E"/>
    <w:rsid w:val="00BA05BB"/>
    <w:rsid w:val="00BD26B9"/>
    <w:rsid w:val="00BF6D7F"/>
    <w:rsid w:val="00C00343"/>
    <w:rsid w:val="00C1691F"/>
    <w:rsid w:val="00C41A99"/>
    <w:rsid w:val="00C606C1"/>
    <w:rsid w:val="00C96833"/>
    <w:rsid w:val="00CA0E65"/>
    <w:rsid w:val="00CA780D"/>
    <w:rsid w:val="00CF0B34"/>
    <w:rsid w:val="00CF193A"/>
    <w:rsid w:val="00D0426D"/>
    <w:rsid w:val="00D118C5"/>
    <w:rsid w:val="00D209A9"/>
    <w:rsid w:val="00D457EA"/>
    <w:rsid w:val="00D461AA"/>
    <w:rsid w:val="00D55E3B"/>
    <w:rsid w:val="00D82859"/>
    <w:rsid w:val="00D96B3C"/>
    <w:rsid w:val="00DA3C1A"/>
    <w:rsid w:val="00DC002B"/>
    <w:rsid w:val="00DC146D"/>
    <w:rsid w:val="00DE41EB"/>
    <w:rsid w:val="00E007ED"/>
    <w:rsid w:val="00E35A9F"/>
    <w:rsid w:val="00E51E3C"/>
    <w:rsid w:val="00E5270F"/>
    <w:rsid w:val="00E63DDA"/>
    <w:rsid w:val="00E723CB"/>
    <w:rsid w:val="00E967B0"/>
    <w:rsid w:val="00EA7090"/>
    <w:rsid w:val="00EA7731"/>
    <w:rsid w:val="00EB264B"/>
    <w:rsid w:val="00ED78ED"/>
    <w:rsid w:val="00EF76A8"/>
    <w:rsid w:val="00F0220D"/>
    <w:rsid w:val="00F13C64"/>
    <w:rsid w:val="00F4265B"/>
    <w:rsid w:val="00F461EF"/>
    <w:rsid w:val="00F52073"/>
    <w:rsid w:val="00F6068C"/>
    <w:rsid w:val="00F76126"/>
    <w:rsid w:val="00F76FCF"/>
    <w:rsid w:val="00F777C6"/>
    <w:rsid w:val="00F836D7"/>
    <w:rsid w:val="00F84DB3"/>
    <w:rsid w:val="00F864EC"/>
    <w:rsid w:val="00F9463D"/>
    <w:rsid w:val="00FB0151"/>
    <w:rsid w:val="00FB5886"/>
    <w:rsid w:val="00FD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607803F-D6AF-4BF9-AFBF-D2E9000D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DD2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73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8B06EF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DC002B"/>
    <w:pPr>
      <w:numPr>
        <w:numId w:val="3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F76126"/>
    <w:pPr>
      <w:spacing w:line="360" w:lineRule="auto"/>
      <w:ind w:leftChars="200" w:left="200"/>
    </w:pPr>
  </w:style>
  <w:style w:type="paragraph" w:styleId="3">
    <w:name w:val="toc 3"/>
    <w:basedOn w:val="a"/>
    <w:next w:val="a"/>
    <w:semiHidden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DC002B"/>
    <w:pPr>
      <w:numPr>
        <w:ilvl w:val="1"/>
        <w:numId w:val="3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DC002B"/>
    <w:pPr>
      <w:numPr>
        <w:ilvl w:val="2"/>
        <w:numId w:val="3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DC002B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character" w:customStyle="1" w:styleId="1Char">
    <w:name w:val="标题 1 Char"/>
    <w:basedOn w:val="a0"/>
    <w:link w:val="10"/>
    <w:rsid w:val="00073307"/>
    <w:rPr>
      <w:b/>
      <w:bCs/>
      <w:kern w:val="44"/>
      <w:sz w:val="44"/>
      <w:szCs w:val="44"/>
    </w:rPr>
  </w:style>
  <w:style w:type="table" w:styleId="a8">
    <w:name w:val="Table Grid"/>
    <w:basedOn w:val="a1"/>
    <w:rsid w:val="00191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nhideWhenUsed/>
    <w:qFormat/>
    <w:rsid w:val="00A100BE"/>
    <w:pPr>
      <w:spacing w:before="240" w:after="240"/>
      <w:jc w:val="center"/>
    </w:pPr>
    <w:rPr>
      <w:rFonts w:eastAsia="黑体" w:cstheme="majorBidi"/>
      <w:spacing w:val="-2"/>
      <w:sz w:val="21"/>
      <w:szCs w:val="20"/>
    </w:rPr>
  </w:style>
  <w:style w:type="table" w:customStyle="1" w:styleId="20">
    <w:name w:val="样式2"/>
    <w:basedOn w:val="a1"/>
    <w:uiPriority w:val="99"/>
    <w:rsid w:val="008F0DD2"/>
    <w:tblPr/>
    <w:tblStylePr w:type="firstRow">
      <w:pPr>
        <w:wordWrap/>
        <w:spacing w:beforeLines="0" w:before="0" w:beforeAutospacing="0" w:afterLines="100" w:after="100" w:afterAutospacing="0"/>
      </w:pPr>
      <w:rPr>
        <w:rFonts w:eastAsiaTheme="majorEastAsia"/>
        <w:sz w:val="28"/>
      </w:rPr>
    </w:tblStylePr>
  </w:style>
  <w:style w:type="paragraph" w:styleId="aa">
    <w:name w:val="table of figures"/>
    <w:basedOn w:val="a"/>
    <w:next w:val="a"/>
    <w:rsid w:val="00961FFE"/>
    <w:pPr>
      <w:ind w:leftChars="200" w:left="200" w:hangingChars="200" w:hanging="200"/>
    </w:pPr>
    <w:rPr>
      <w:rFonts w:eastAsia="黑体"/>
      <w:sz w:val="21"/>
    </w:rPr>
  </w:style>
  <w:style w:type="paragraph" w:styleId="5">
    <w:name w:val="toc 5"/>
    <w:basedOn w:val="a"/>
    <w:next w:val="a"/>
    <w:autoRedefine/>
    <w:rsid w:val="008B06EF"/>
    <w:pPr>
      <w:ind w:leftChars="800" w:left="1680"/>
    </w:pPr>
  </w:style>
  <w:style w:type="paragraph" w:styleId="ab">
    <w:name w:val="Balloon Text"/>
    <w:basedOn w:val="a"/>
    <w:link w:val="Char"/>
    <w:rsid w:val="00C1691F"/>
    <w:rPr>
      <w:sz w:val="18"/>
      <w:szCs w:val="18"/>
    </w:rPr>
  </w:style>
  <w:style w:type="character" w:customStyle="1" w:styleId="Char">
    <w:name w:val="批注框文本 Char"/>
    <w:basedOn w:val="a0"/>
    <w:link w:val="ab"/>
    <w:rsid w:val="00C1691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8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12" Type="http://schemas.openxmlformats.org/officeDocument/2006/relationships/image" Target="media/image103.png"/><Relationship Id="rId133" Type="http://schemas.openxmlformats.org/officeDocument/2006/relationships/image" Target="media/image124.png"/><Relationship Id="rId138" Type="http://schemas.openxmlformats.org/officeDocument/2006/relationships/image" Target="media/image129.png"/><Relationship Id="rId154" Type="http://schemas.openxmlformats.org/officeDocument/2006/relationships/image" Target="media/image145.png"/><Relationship Id="rId159" Type="http://schemas.openxmlformats.org/officeDocument/2006/relationships/image" Target="media/image150.png"/><Relationship Id="rId175" Type="http://schemas.openxmlformats.org/officeDocument/2006/relationships/oleObject" Target="embeddings/oleObject2.bin"/><Relationship Id="rId170" Type="http://schemas.openxmlformats.org/officeDocument/2006/relationships/image" Target="media/image161.png"/><Relationship Id="rId191" Type="http://schemas.openxmlformats.org/officeDocument/2006/relationships/oleObject" Target="embeddings/oleObject11.bin"/><Relationship Id="rId196" Type="http://schemas.openxmlformats.org/officeDocument/2006/relationships/fontTable" Target="fontTable.xml"/><Relationship Id="rId16" Type="http://schemas.openxmlformats.org/officeDocument/2006/relationships/image" Target="media/image7.png"/><Relationship Id="rId107" Type="http://schemas.openxmlformats.org/officeDocument/2006/relationships/image" Target="media/image98.png"/><Relationship Id="rId11" Type="http://schemas.openxmlformats.org/officeDocument/2006/relationships/footer" Target="footer1.xm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123" Type="http://schemas.openxmlformats.org/officeDocument/2006/relationships/image" Target="media/image114.png"/><Relationship Id="rId128" Type="http://schemas.openxmlformats.org/officeDocument/2006/relationships/image" Target="media/image119.png"/><Relationship Id="rId144" Type="http://schemas.openxmlformats.org/officeDocument/2006/relationships/image" Target="media/image135.png"/><Relationship Id="rId149" Type="http://schemas.openxmlformats.org/officeDocument/2006/relationships/image" Target="media/image140.png"/><Relationship Id="rId5" Type="http://schemas.openxmlformats.org/officeDocument/2006/relationships/webSettings" Target="webSetting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160" Type="http://schemas.openxmlformats.org/officeDocument/2006/relationships/image" Target="media/image151.png"/><Relationship Id="rId165" Type="http://schemas.openxmlformats.org/officeDocument/2006/relationships/image" Target="media/image156.png"/><Relationship Id="rId181" Type="http://schemas.openxmlformats.org/officeDocument/2006/relationships/oleObject" Target="embeddings/oleObject5.bin"/><Relationship Id="rId186" Type="http://schemas.openxmlformats.org/officeDocument/2006/relationships/image" Target="media/image170.w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113" Type="http://schemas.openxmlformats.org/officeDocument/2006/relationships/image" Target="media/image104.png"/><Relationship Id="rId118" Type="http://schemas.openxmlformats.org/officeDocument/2006/relationships/image" Target="media/image109.png"/><Relationship Id="rId134" Type="http://schemas.openxmlformats.org/officeDocument/2006/relationships/image" Target="media/image125.png"/><Relationship Id="rId139" Type="http://schemas.openxmlformats.org/officeDocument/2006/relationships/image" Target="media/image130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50" Type="http://schemas.openxmlformats.org/officeDocument/2006/relationships/image" Target="media/image141.png"/><Relationship Id="rId155" Type="http://schemas.openxmlformats.org/officeDocument/2006/relationships/image" Target="media/image146.png"/><Relationship Id="rId171" Type="http://schemas.openxmlformats.org/officeDocument/2006/relationships/image" Target="media/image162.png"/><Relationship Id="rId176" Type="http://schemas.openxmlformats.org/officeDocument/2006/relationships/image" Target="media/image165.wmf"/><Relationship Id="rId192" Type="http://schemas.openxmlformats.org/officeDocument/2006/relationships/image" Target="media/image172.png"/><Relationship Id="rId197" Type="http://schemas.openxmlformats.org/officeDocument/2006/relationships/theme" Target="theme/theme1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59" Type="http://schemas.openxmlformats.org/officeDocument/2006/relationships/image" Target="media/image50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124" Type="http://schemas.openxmlformats.org/officeDocument/2006/relationships/image" Target="media/image115.png"/><Relationship Id="rId129" Type="http://schemas.openxmlformats.org/officeDocument/2006/relationships/image" Target="media/image120.png"/><Relationship Id="rId54" Type="http://schemas.openxmlformats.org/officeDocument/2006/relationships/image" Target="media/image45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40" Type="http://schemas.openxmlformats.org/officeDocument/2006/relationships/image" Target="media/image131.png"/><Relationship Id="rId145" Type="http://schemas.openxmlformats.org/officeDocument/2006/relationships/image" Target="media/image136.png"/><Relationship Id="rId161" Type="http://schemas.openxmlformats.org/officeDocument/2006/relationships/image" Target="media/image152.png"/><Relationship Id="rId166" Type="http://schemas.openxmlformats.org/officeDocument/2006/relationships/image" Target="media/image157.png"/><Relationship Id="rId182" Type="http://schemas.openxmlformats.org/officeDocument/2006/relationships/image" Target="media/image168.wmf"/><Relationship Id="rId187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49" Type="http://schemas.openxmlformats.org/officeDocument/2006/relationships/image" Target="media/image40.png"/><Relationship Id="rId114" Type="http://schemas.openxmlformats.org/officeDocument/2006/relationships/image" Target="media/image105.png"/><Relationship Id="rId119" Type="http://schemas.openxmlformats.org/officeDocument/2006/relationships/image" Target="media/image110.png"/><Relationship Id="rId44" Type="http://schemas.openxmlformats.org/officeDocument/2006/relationships/image" Target="media/image35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130" Type="http://schemas.openxmlformats.org/officeDocument/2006/relationships/image" Target="media/image121.png"/><Relationship Id="rId135" Type="http://schemas.openxmlformats.org/officeDocument/2006/relationships/image" Target="media/image126.png"/><Relationship Id="rId151" Type="http://schemas.openxmlformats.org/officeDocument/2006/relationships/image" Target="media/image142.png"/><Relationship Id="rId156" Type="http://schemas.openxmlformats.org/officeDocument/2006/relationships/image" Target="media/image147.png"/><Relationship Id="rId177" Type="http://schemas.openxmlformats.org/officeDocument/2006/relationships/oleObject" Target="embeddings/oleObject3.bin"/><Relationship Id="rId172" Type="http://schemas.openxmlformats.org/officeDocument/2006/relationships/image" Target="media/image163.wmf"/><Relationship Id="rId193" Type="http://schemas.openxmlformats.org/officeDocument/2006/relationships/image" Target="media/image17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109" Type="http://schemas.openxmlformats.org/officeDocument/2006/relationships/image" Target="media/image10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120" Type="http://schemas.openxmlformats.org/officeDocument/2006/relationships/image" Target="media/image111.png"/><Relationship Id="rId125" Type="http://schemas.openxmlformats.org/officeDocument/2006/relationships/image" Target="media/image116.png"/><Relationship Id="rId141" Type="http://schemas.openxmlformats.org/officeDocument/2006/relationships/image" Target="media/image132.png"/><Relationship Id="rId146" Type="http://schemas.openxmlformats.org/officeDocument/2006/relationships/image" Target="media/image137.png"/><Relationship Id="rId167" Type="http://schemas.openxmlformats.org/officeDocument/2006/relationships/image" Target="media/image158.png"/><Relationship Id="rId188" Type="http://schemas.openxmlformats.org/officeDocument/2006/relationships/oleObject" Target="embeddings/oleObject9.bin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162" Type="http://schemas.openxmlformats.org/officeDocument/2006/relationships/image" Target="media/image153.png"/><Relationship Id="rId183" Type="http://schemas.openxmlformats.org/officeDocument/2006/relationships/oleObject" Target="embeddings/oleObject6.bin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png"/><Relationship Id="rId115" Type="http://schemas.openxmlformats.org/officeDocument/2006/relationships/image" Target="media/image106.png"/><Relationship Id="rId131" Type="http://schemas.openxmlformats.org/officeDocument/2006/relationships/image" Target="media/image122.png"/><Relationship Id="rId136" Type="http://schemas.openxmlformats.org/officeDocument/2006/relationships/image" Target="media/image127.png"/><Relationship Id="rId157" Type="http://schemas.openxmlformats.org/officeDocument/2006/relationships/image" Target="media/image148.png"/><Relationship Id="rId178" Type="http://schemas.openxmlformats.org/officeDocument/2006/relationships/image" Target="media/image166.wmf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52" Type="http://schemas.openxmlformats.org/officeDocument/2006/relationships/image" Target="media/image143.png"/><Relationship Id="rId173" Type="http://schemas.openxmlformats.org/officeDocument/2006/relationships/oleObject" Target="embeddings/oleObject1.bin"/><Relationship Id="rId194" Type="http://schemas.openxmlformats.org/officeDocument/2006/relationships/image" Target="media/image174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126" Type="http://schemas.openxmlformats.org/officeDocument/2006/relationships/image" Target="media/image117.png"/><Relationship Id="rId147" Type="http://schemas.openxmlformats.org/officeDocument/2006/relationships/image" Target="media/image138.png"/><Relationship Id="rId168" Type="http://schemas.openxmlformats.org/officeDocument/2006/relationships/image" Target="media/image159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image" Target="media/image112.png"/><Relationship Id="rId142" Type="http://schemas.openxmlformats.org/officeDocument/2006/relationships/image" Target="media/image133.png"/><Relationship Id="rId163" Type="http://schemas.openxmlformats.org/officeDocument/2006/relationships/image" Target="media/image154.png"/><Relationship Id="rId184" Type="http://schemas.openxmlformats.org/officeDocument/2006/relationships/image" Target="media/image169.wmf"/><Relationship Id="rId189" Type="http://schemas.openxmlformats.org/officeDocument/2006/relationships/image" Target="media/image171.wmf"/><Relationship Id="rId3" Type="http://schemas.openxmlformats.org/officeDocument/2006/relationships/styles" Target="styles.xml"/><Relationship Id="rId25" Type="http://schemas.openxmlformats.org/officeDocument/2006/relationships/image" Target="media/image16.png"/><Relationship Id="rId46" Type="http://schemas.openxmlformats.org/officeDocument/2006/relationships/image" Target="media/image37.png"/><Relationship Id="rId67" Type="http://schemas.openxmlformats.org/officeDocument/2006/relationships/image" Target="media/image58.png"/><Relationship Id="rId116" Type="http://schemas.openxmlformats.org/officeDocument/2006/relationships/image" Target="media/image107.png"/><Relationship Id="rId137" Type="http://schemas.openxmlformats.org/officeDocument/2006/relationships/image" Target="media/image128.png"/><Relationship Id="rId158" Type="http://schemas.openxmlformats.org/officeDocument/2006/relationships/image" Target="media/image149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62" Type="http://schemas.openxmlformats.org/officeDocument/2006/relationships/image" Target="media/image53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111" Type="http://schemas.openxmlformats.org/officeDocument/2006/relationships/image" Target="media/image102.png"/><Relationship Id="rId132" Type="http://schemas.openxmlformats.org/officeDocument/2006/relationships/image" Target="media/image123.png"/><Relationship Id="rId153" Type="http://schemas.openxmlformats.org/officeDocument/2006/relationships/image" Target="media/image144.png"/><Relationship Id="rId174" Type="http://schemas.openxmlformats.org/officeDocument/2006/relationships/image" Target="media/image164.wmf"/><Relationship Id="rId179" Type="http://schemas.openxmlformats.org/officeDocument/2006/relationships/oleObject" Target="embeddings/oleObject4.bin"/><Relationship Id="rId195" Type="http://schemas.openxmlformats.org/officeDocument/2006/relationships/image" Target="media/image175.png"/><Relationship Id="rId190" Type="http://schemas.openxmlformats.org/officeDocument/2006/relationships/oleObject" Target="embeddings/oleObject10.bin"/><Relationship Id="rId15" Type="http://schemas.openxmlformats.org/officeDocument/2006/relationships/image" Target="media/image6.png"/><Relationship Id="rId36" Type="http://schemas.openxmlformats.org/officeDocument/2006/relationships/image" Target="media/image27.png"/><Relationship Id="rId57" Type="http://schemas.openxmlformats.org/officeDocument/2006/relationships/image" Target="media/image48.png"/><Relationship Id="rId106" Type="http://schemas.openxmlformats.org/officeDocument/2006/relationships/image" Target="media/image97.png"/><Relationship Id="rId127" Type="http://schemas.openxmlformats.org/officeDocument/2006/relationships/image" Target="media/image118.png"/><Relationship Id="rId10" Type="http://schemas.openxmlformats.org/officeDocument/2006/relationships/header" Target="header1.xml"/><Relationship Id="rId31" Type="http://schemas.openxmlformats.org/officeDocument/2006/relationships/image" Target="media/image22.png"/><Relationship Id="rId52" Type="http://schemas.openxmlformats.org/officeDocument/2006/relationships/image" Target="media/image43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122" Type="http://schemas.openxmlformats.org/officeDocument/2006/relationships/image" Target="media/image113.png"/><Relationship Id="rId143" Type="http://schemas.openxmlformats.org/officeDocument/2006/relationships/image" Target="media/image134.png"/><Relationship Id="rId148" Type="http://schemas.openxmlformats.org/officeDocument/2006/relationships/image" Target="media/image139.png"/><Relationship Id="rId164" Type="http://schemas.openxmlformats.org/officeDocument/2006/relationships/image" Target="media/image155.png"/><Relationship Id="rId169" Type="http://schemas.openxmlformats.org/officeDocument/2006/relationships/image" Target="media/image160.png"/><Relationship Id="rId185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167.wmf"/><Relationship Id="rId26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angsa\ExamReporterL\ExamReport\bin\Debug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F196D-82C2-4118-A7A5-6984750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</TotalTime>
  <Pages>198</Pages>
  <Words>13541</Words>
  <Characters>77189</Characters>
  <Application>Microsoft Office Word</Application>
  <DocSecurity>0</DocSecurity>
  <Lines>643</Lines>
  <Paragraphs>181</Paragraphs>
  <ScaleCrop>false</ScaleCrop>
  <Company>TAEA</Company>
  <LinksUpToDate>false</LinksUpToDate>
  <CharactersWithSpaces>90549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123</dc:creator>
  <cp:keywords/>
  <dc:description/>
  <cp:lastModifiedBy>123</cp:lastModifiedBy>
  <cp:revision>1</cp:revision>
  <dcterms:created xsi:type="dcterms:W3CDTF">2016-07-13T05:49:00Z</dcterms:created>
  <dcterms:modified xsi:type="dcterms:W3CDTF">2016-07-13T05:53:00Z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